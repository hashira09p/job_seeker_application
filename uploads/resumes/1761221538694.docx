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03"/>
        <w:gridCol w:w="6457"/>
      </w:tblGrid>
      <w:tr w:rsidR="004D5AAA" w14:paraId="18CC6A55" w14:textId="77777777" w:rsidTr="7B3AAD34">
        <w:tc>
          <w:tcPr>
            <w:tcW w:w="2988" w:type="dxa"/>
            <w:tcBorders>
              <w:top w:val="nil"/>
              <w:bottom w:val="nil"/>
              <w:right w:val="single" w:sz="24" w:space="0" w:color="943634" w:themeColor="accent2" w:themeShade="BF"/>
            </w:tcBorders>
          </w:tcPr>
          <w:p w14:paraId="7AEC2DB9" w14:textId="6F0E60AC" w:rsidR="004D5AAA" w:rsidRDefault="004D5AAA" w:rsidP="009D7C14"/>
          <w:p w14:paraId="51A3146F" w14:textId="77777777" w:rsidR="004D5AAA" w:rsidRDefault="004D5AAA" w:rsidP="00E02BC0">
            <w:pPr>
              <w:spacing w:before="0"/>
              <w:jc w:val="center"/>
            </w:pPr>
          </w:p>
        </w:tc>
        <w:tc>
          <w:tcPr>
            <w:tcW w:w="6588" w:type="dxa"/>
            <w:vMerge w:val="restart"/>
            <w:tcBorders>
              <w:top w:val="nil"/>
              <w:left w:val="single" w:sz="24" w:space="0" w:color="943634" w:themeColor="accent2" w:themeShade="BF"/>
            </w:tcBorders>
            <w:shd w:val="clear" w:color="auto" w:fill="943634" w:themeFill="accent2" w:themeFillShade="BF"/>
          </w:tcPr>
          <w:p w14:paraId="7853B479" w14:textId="77777777" w:rsidR="004D5AAA" w:rsidRPr="0099258E" w:rsidRDefault="004D5AAA" w:rsidP="0077694D">
            <w:pPr>
              <w:rPr>
                <w:color w:val="FFFFFF" w:themeColor="background1"/>
                <w:sz w:val="24"/>
              </w:rPr>
            </w:pPr>
          </w:p>
          <w:p w14:paraId="3E3F711B" w14:textId="77777777" w:rsidR="004D5AAA" w:rsidRPr="0099258E" w:rsidRDefault="004D5AAA" w:rsidP="0077694D">
            <w:pPr>
              <w:rPr>
                <w:color w:val="FFFFFF" w:themeColor="background1"/>
                <w:sz w:val="24"/>
              </w:rPr>
            </w:pPr>
          </w:p>
          <w:p w14:paraId="22E2E90F" w14:textId="77777777" w:rsidR="004D5AAA" w:rsidRPr="0099258E" w:rsidRDefault="004D5AAA" w:rsidP="0077694D">
            <w:pPr>
              <w:rPr>
                <w:color w:val="FFFFFF" w:themeColor="background1"/>
                <w:sz w:val="24"/>
              </w:rPr>
            </w:pPr>
          </w:p>
          <w:p w14:paraId="7613AC87" w14:textId="77777777" w:rsidR="004D5AAA" w:rsidRPr="0099258E" w:rsidRDefault="004D5AAA" w:rsidP="0077694D">
            <w:pPr>
              <w:rPr>
                <w:color w:val="FFFFFF" w:themeColor="background1"/>
                <w:sz w:val="24"/>
              </w:rPr>
            </w:pPr>
          </w:p>
          <w:p w14:paraId="6BCEAD34" w14:textId="77777777" w:rsidR="004D5AAA" w:rsidRPr="0099258E" w:rsidRDefault="004D5AAA" w:rsidP="0077694D">
            <w:pPr>
              <w:rPr>
                <w:color w:val="FFFFFF" w:themeColor="background1"/>
                <w:sz w:val="24"/>
              </w:rPr>
            </w:pPr>
          </w:p>
          <w:p w14:paraId="72D78EF6" w14:textId="77777777" w:rsidR="004D5AAA" w:rsidRPr="0099258E" w:rsidRDefault="004D5AAA" w:rsidP="0077694D">
            <w:pPr>
              <w:rPr>
                <w:color w:val="FFFFFF" w:themeColor="background1"/>
                <w:sz w:val="24"/>
              </w:rPr>
            </w:pPr>
          </w:p>
          <w:p w14:paraId="6E4C5173" w14:textId="77777777" w:rsidR="00EC681E" w:rsidRDefault="5BBDB4CC" w:rsidP="7B4EF207">
            <w:pPr>
              <w:rPr>
                <w:color w:val="FFFFFF" w:themeColor="background1"/>
                <w:sz w:val="48"/>
                <w:szCs w:val="48"/>
              </w:rPr>
            </w:pPr>
            <w:r w:rsidRPr="1619E364">
              <w:rPr>
                <w:color w:val="FFFFFF" w:themeColor="background1"/>
                <w:sz w:val="48"/>
                <w:szCs w:val="48"/>
              </w:rPr>
              <w:t>Unit Test Plan for</w:t>
            </w:r>
            <w:r w:rsidR="03682E52" w:rsidRPr="1619E364">
              <w:rPr>
                <w:color w:val="FFFFFF" w:themeColor="background1"/>
                <w:sz w:val="48"/>
                <w:szCs w:val="48"/>
              </w:rPr>
              <w:t xml:space="preserve"> </w:t>
            </w:r>
            <w:r w:rsidR="00EC681E">
              <w:rPr>
                <w:color w:val="FFFFFF" w:themeColor="background1"/>
                <w:sz w:val="48"/>
                <w:szCs w:val="48"/>
              </w:rPr>
              <w:t xml:space="preserve">Practice </w:t>
            </w:r>
          </w:p>
          <w:p w14:paraId="529462EF" w14:textId="4850637A" w:rsidR="004D5AAA" w:rsidRPr="0099258E" w:rsidRDefault="00EC681E" w:rsidP="7B4EF207">
            <w:pPr>
              <w:rPr>
                <w:color w:val="FFFFFF" w:themeColor="background1"/>
                <w:sz w:val="48"/>
                <w:szCs w:val="48"/>
              </w:rPr>
            </w:pPr>
            <w:r>
              <w:rPr>
                <w:color w:val="FFFFFF" w:themeColor="background1"/>
                <w:sz w:val="48"/>
                <w:szCs w:val="48"/>
              </w:rPr>
              <w:t xml:space="preserve">EXERCISE </w:t>
            </w:r>
            <w:r w:rsidR="002D5E99">
              <w:rPr>
                <w:color w:val="FFFFFF" w:themeColor="background1"/>
                <w:sz w:val="48"/>
                <w:szCs w:val="48"/>
              </w:rPr>
              <w:t>2</w:t>
            </w:r>
            <w:r w:rsidR="006406EA">
              <w:rPr>
                <w:color w:val="FFFFFF" w:themeColor="background1"/>
                <w:sz w:val="48"/>
                <w:szCs w:val="48"/>
              </w:rPr>
              <w:t>2</w:t>
            </w:r>
          </w:p>
          <w:p w14:paraId="632C957C" w14:textId="5153DEF2" w:rsidR="7AED46E6" w:rsidRDefault="002C66A8" w:rsidP="7AED46E6">
            <w:pPr>
              <w:rPr>
                <w:color w:val="FFFFFF" w:themeColor="background1"/>
                <w:sz w:val="24"/>
                <w:szCs w:val="24"/>
              </w:rPr>
            </w:pPr>
            <w:r>
              <w:rPr>
                <w:color w:val="FFFFFF" w:themeColor="background1"/>
                <w:sz w:val="24"/>
                <w:szCs w:val="24"/>
              </w:rPr>
              <w:t>J</w:t>
            </w:r>
            <w:r w:rsidR="00EC681E">
              <w:rPr>
                <w:color w:val="FFFFFF" w:themeColor="background1"/>
                <w:sz w:val="24"/>
                <w:szCs w:val="24"/>
              </w:rPr>
              <w:t>erome Abelida</w:t>
            </w:r>
          </w:p>
          <w:p w14:paraId="389720A7" w14:textId="14A568E9" w:rsidR="004D5AAA" w:rsidRPr="0099258E" w:rsidRDefault="006406EA" w:rsidP="7B4EF207">
            <w:pPr>
              <w:rPr>
                <w:noProof/>
                <w:color w:val="FFFFFF" w:themeColor="background1"/>
                <w:sz w:val="24"/>
                <w:szCs w:val="24"/>
              </w:rPr>
            </w:pPr>
            <w:r>
              <w:rPr>
                <w:noProof/>
                <w:color w:val="FFFFFF" w:themeColor="background1"/>
                <w:sz w:val="24"/>
                <w:szCs w:val="24"/>
              </w:rPr>
              <w:t>6</w:t>
            </w:r>
            <w:r w:rsidR="00EC681E">
              <w:rPr>
                <w:noProof/>
                <w:color w:val="FFFFFF" w:themeColor="background1"/>
                <w:sz w:val="24"/>
                <w:szCs w:val="24"/>
              </w:rPr>
              <w:t xml:space="preserve"> </w:t>
            </w:r>
            <w:r w:rsidR="00EC7E91">
              <w:rPr>
                <w:noProof/>
                <w:color w:val="FFFFFF" w:themeColor="background1"/>
                <w:sz w:val="24"/>
                <w:szCs w:val="24"/>
              </w:rPr>
              <w:t>May</w:t>
            </w:r>
            <w:r w:rsidR="00EC681E">
              <w:rPr>
                <w:noProof/>
                <w:color w:val="FFFFFF" w:themeColor="background1"/>
                <w:sz w:val="24"/>
                <w:szCs w:val="24"/>
              </w:rPr>
              <w:t xml:space="preserve"> 2025</w:t>
            </w:r>
          </w:p>
        </w:tc>
      </w:tr>
      <w:tr w:rsidR="004D5AAA" w14:paraId="497A9232" w14:textId="77777777" w:rsidTr="7B3AAD34">
        <w:trPr>
          <w:trHeight w:val="4382"/>
        </w:trPr>
        <w:tc>
          <w:tcPr>
            <w:tcW w:w="2988" w:type="dxa"/>
            <w:tcBorders>
              <w:top w:val="nil"/>
              <w:right w:val="single" w:sz="24" w:space="0" w:color="943634" w:themeColor="accent2" w:themeShade="BF"/>
            </w:tcBorders>
          </w:tcPr>
          <w:p w14:paraId="7517F32D" w14:textId="77777777" w:rsidR="004D5AAA" w:rsidRDefault="004D5AAA" w:rsidP="0077694D">
            <w:pPr>
              <w:jc w:val="right"/>
            </w:pPr>
          </w:p>
        </w:tc>
        <w:tc>
          <w:tcPr>
            <w:tcW w:w="6588" w:type="dxa"/>
            <w:vMerge/>
          </w:tcPr>
          <w:p w14:paraId="32D8FD4F" w14:textId="77777777" w:rsidR="004D5AAA" w:rsidRPr="0099258E" w:rsidRDefault="004D5AAA" w:rsidP="0077694D">
            <w:pPr>
              <w:rPr>
                <w:color w:val="FFFFFF" w:themeColor="background1"/>
              </w:rPr>
            </w:pPr>
          </w:p>
        </w:tc>
      </w:tr>
    </w:tbl>
    <w:sdt>
      <w:sdtPr>
        <w:id w:val="-1427289857"/>
        <w:docPartObj>
          <w:docPartGallery w:val="Cover Pages"/>
          <w:docPartUnique/>
        </w:docPartObj>
      </w:sdtPr>
      <w:sdtEndPr>
        <w:rPr>
          <w:rFonts w:asciiTheme="majorHAnsi" w:eastAsiaTheme="majorEastAsia" w:hAnsiTheme="majorHAnsi" w:cstheme="majorBidi"/>
          <w:caps/>
          <w:lang w:val="en-US"/>
        </w:rPr>
      </w:sdtEndPr>
      <w:sdtContent>
        <w:p w14:paraId="7E47617A" w14:textId="77777777" w:rsidR="00C81DCE" w:rsidRDefault="00C81DCE" w:rsidP="00C31C9C"/>
        <w:p w14:paraId="137372F2" w14:textId="77777777" w:rsidR="00C81DCE" w:rsidRDefault="00C81DCE" w:rsidP="00C31C9C"/>
        <w:p w14:paraId="4F0D5780" w14:textId="77777777" w:rsidR="00C81DCE" w:rsidRDefault="00C81DCE" w:rsidP="00C31C9C">
          <w:pPr>
            <w:rPr>
              <w:rFonts w:asciiTheme="majorHAnsi" w:eastAsiaTheme="majorEastAsia" w:hAnsiTheme="majorHAnsi" w:cstheme="majorBidi"/>
              <w:caps/>
              <w:lang w:val="en-US"/>
            </w:rPr>
          </w:pPr>
          <w:r>
            <w:rPr>
              <w:rFonts w:asciiTheme="majorHAnsi" w:eastAsiaTheme="majorEastAsia" w:hAnsiTheme="majorHAnsi" w:cstheme="majorBidi"/>
              <w:caps/>
              <w:lang w:val="en-US"/>
            </w:rPr>
            <w:br w:type="page"/>
          </w:r>
        </w:p>
        <w:p w14:paraId="4DE29C12" w14:textId="77777777" w:rsidR="00C92BD3" w:rsidRPr="0073330E" w:rsidRDefault="00C92BD3" w:rsidP="0073330E">
          <w:pPr>
            <w:pStyle w:val="Heading1-2"/>
          </w:pPr>
          <w:r w:rsidRPr="0073330E">
            <w:lastRenderedPageBreak/>
            <w:t>Propriety and Confidential Information</w:t>
          </w:r>
        </w:p>
        <w:p w14:paraId="098A3ED3" w14:textId="27ACDFF1" w:rsidR="00C92BD3" w:rsidRPr="009A2F8B" w:rsidRDefault="00C92BD3" w:rsidP="00C31C9C">
          <w:r w:rsidRPr="009125C6">
            <w:t xml:space="preserve">This document contains confidential and proprietary information of </w:t>
          </w:r>
          <w:proofErr w:type="spellStart"/>
          <w:r>
            <w:t>Synersys</w:t>
          </w:r>
          <w:proofErr w:type="spellEnd"/>
          <w:r>
            <w:t xml:space="preserve"> </w:t>
          </w:r>
          <w:r w:rsidR="00F56201">
            <w:t>Global Inc.</w:t>
          </w:r>
          <w:r w:rsidRPr="009125C6">
            <w:t xml:space="preserve"> and/or other third parties which is protected by copyright, trade secret, and trademark law and may not be provided or otherwise made available without prior written authorization.  This documentation may not be copied, photocopied, reproduced, translated, or reduced to any electronic medium or machine-readable form, in whole or in part, without the prior written consent of </w:t>
          </w:r>
          <w:proofErr w:type="spellStart"/>
          <w:r>
            <w:t>Synersys</w:t>
          </w:r>
          <w:proofErr w:type="spellEnd"/>
          <w:r>
            <w:t xml:space="preserve"> </w:t>
          </w:r>
          <w:r w:rsidR="00F56201">
            <w:t>Global Inc</w:t>
          </w:r>
          <w:r w:rsidRPr="009125C6">
            <w:t>.</w:t>
          </w:r>
        </w:p>
        <w:p w14:paraId="1798E7CA" w14:textId="77777777" w:rsidR="00C92BD3" w:rsidRDefault="00C92BD3" w:rsidP="00C31C9C"/>
        <w:p w14:paraId="600100A1" w14:textId="77777777" w:rsidR="00C92BD3" w:rsidRDefault="00C92BD3" w:rsidP="0073330E">
          <w:pPr>
            <w:pStyle w:val="Heading1-2"/>
          </w:pPr>
          <w:r>
            <w:t>Document History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423"/>
            <w:gridCol w:w="2112"/>
            <w:gridCol w:w="4293"/>
          </w:tblGrid>
          <w:tr w:rsidR="00C92BD3" w:rsidRPr="00C31C9C" w14:paraId="3A70D3D3" w14:textId="77777777" w:rsidTr="00402A26">
            <w:tc>
              <w:tcPr>
                <w:tcW w:w="152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1820EEF" w14:textId="77777777" w:rsidR="00C92BD3" w:rsidRPr="00C31C9C" w:rsidRDefault="00C92BD3" w:rsidP="00C31C9C">
                <w:pPr>
                  <w:spacing w:before="0"/>
                  <w:rPr>
                    <w:b/>
                  </w:rPr>
                </w:pPr>
                <w:r w:rsidRPr="00C31C9C">
                  <w:rPr>
                    <w:b/>
                  </w:rPr>
                  <w:t>Version</w:t>
                </w:r>
              </w:p>
            </w:tc>
            <w:tc>
              <w:tcPr>
                <w:tcW w:w="14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583B6A0" w14:textId="77777777" w:rsidR="00C92BD3" w:rsidRPr="00C31C9C" w:rsidRDefault="00C92BD3" w:rsidP="00C31C9C">
                <w:pPr>
                  <w:spacing w:before="0"/>
                  <w:rPr>
                    <w:b/>
                  </w:rPr>
                </w:pPr>
                <w:r w:rsidRPr="00C31C9C">
                  <w:rPr>
                    <w:b/>
                  </w:rPr>
                  <w:t>Date</w:t>
                </w:r>
              </w:p>
            </w:tc>
            <w:tc>
              <w:tcPr>
                <w:tcW w:w="211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901DCC2" w14:textId="77777777" w:rsidR="00C92BD3" w:rsidRPr="00C31C9C" w:rsidRDefault="00C92BD3" w:rsidP="00C31C9C">
                <w:pPr>
                  <w:spacing w:before="0"/>
                  <w:rPr>
                    <w:b/>
                  </w:rPr>
                </w:pPr>
                <w:r w:rsidRPr="00C31C9C">
                  <w:rPr>
                    <w:b/>
                  </w:rPr>
                  <w:t>Author</w:t>
                </w:r>
              </w:p>
            </w:tc>
            <w:tc>
              <w:tcPr>
                <w:tcW w:w="429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77EE700" w14:textId="77777777" w:rsidR="00C92BD3" w:rsidRPr="00C31C9C" w:rsidRDefault="00C92BD3" w:rsidP="00C31C9C">
                <w:pPr>
                  <w:spacing w:before="0"/>
                  <w:rPr>
                    <w:b/>
                  </w:rPr>
                </w:pPr>
                <w:r w:rsidRPr="00C31C9C">
                  <w:rPr>
                    <w:b/>
                  </w:rPr>
                  <w:t>Notes</w:t>
                </w:r>
              </w:p>
            </w:tc>
          </w:tr>
          <w:tr w:rsidR="00C92BD3" w:rsidRPr="00C31C9C" w14:paraId="39565969" w14:textId="77777777" w:rsidTr="00402A26">
            <w:tc>
              <w:tcPr>
                <w:tcW w:w="152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57B23EA" w14:textId="77777777" w:rsidR="00C92BD3" w:rsidRPr="00C31C9C" w:rsidRDefault="00C92BD3" w:rsidP="00C31C9C">
                <w:pPr>
                  <w:spacing w:before="0"/>
                </w:pPr>
                <w:r w:rsidRPr="00C31C9C">
                  <w:t>0.1</w:t>
                </w:r>
              </w:p>
            </w:tc>
            <w:tc>
              <w:tcPr>
                <w:tcW w:w="14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01D8ED1" w14:textId="799DB7BD" w:rsidR="00C92BD3" w:rsidRPr="00C31C9C" w:rsidRDefault="006406EA" w:rsidP="00C31C9C">
                <w:pPr>
                  <w:spacing w:before="0"/>
                </w:pPr>
                <w:r>
                  <w:t>6</w:t>
                </w:r>
                <w:r w:rsidR="00EC681E">
                  <w:t xml:space="preserve"> </w:t>
                </w:r>
                <w:r w:rsidR="00EC7E91">
                  <w:t>May</w:t>
                </w:r>
                <w:r w:rsidR="00EC681E">
                  <w:t xml:space="preserve"> 2025</w:t>
                </w:r>
              </w:p>
            </w:tc>
            <w:tc>
              <w:tcPr>
                <w:tcW w:w="211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8FCB459" w14:textId="461529CF" w:rsidR="00C92BD3" w:rsidRPr="00C31C9C" w:rsidRDefault="00EC681E" w:rsidP="00C31C9C">
                <w:pPr>
                  <w:spacing w:before="0"/>
                </w:pPr>
                <w:r>
                  <w:t>Jerome Abelida</w:t>
                </w:r>
              </w:p>
            </w:tc>
            <w:tc>
              <w:tcPr>
                <w:tcW w:w="429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19FC507" w14:textId="77777777" w:rsidR="00C92BD3" w:rsidRPr="00C31C9C" w:rsidRDefault="00C92BD3" w:rsidP="00C31C9C">
                <w:pPr>
                  <w:spacing w:before="0"/>
                </w:pPr>
                <w:r w:rsidRPr="00C31C9C">
                  <w:t>Initial version.</w:t>
                </w:r>
              </w:p>
            </w:tc>
          </w:tr>
        </w:tbl>
        <w:p w14:paraId="53C21308" w14:textId="77777777" w:rsidR="00C92BD3" w:rsidRDefault="00C92BD3" w:rsidP="00C31C9C"/>
        <w:p w14:paraId="57610534" w14:textId="77777777" w:rsidR="00C92BD3" w:rsidRDefault="00C92BD3" w:rsidP="0073330E">
          <w:pPr>
            <w:pStyle w:val="Heading1-2"/>
          </w:pPr>
          <w:r>
            <w:t>Related Documents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2" w:space="0" w:color="808080" w:themeColor="background1" w:themeShade="80"/>
            </w:tblBorders>
            <w:tblLook w:val="04A0" w:firstRow="1" w:lastRow="0" w:firstColumn="1" w:lastColumn="0" w:noHBand="0" w:noVBand="1"/>
          </w:tblPr>
          <w:tblGrid>
            <w:gridCol w:w="1529"/>
            <w:gridCol w:w="1414"/>
            <w:gridCol w:w="6411"/>
          </w:tblGrid>
          <w:tr w:rsidR="00C92BD3" w:rsidRPr="00C31C9C" w14:paraId="40512BAF" w14:textId="77777777" w:rsidTr="00402A26">
            <w:tc>
              <w:tcPr>
                <w:tcW w:w="1529" w:type="dxa"/>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401179ED" w14:textId="77777777" w:rsidR="00C92BD3" w:rsidRPr="00C31C9C" w:rsidRDefault="00C92BD3" w:rsidP="00C31C9C">
                <w:pPr>
                  <w:spacing w:before="0"/>
                  <w:rPr>
                    <w:b/>
                  </w:rPr>
                </w:pPr>
                <w:r w:rsidRPr="00C31C9C">
                  <w:rPr>
                    <w:b/>
                  </w:rPr>
                  <w:t>Version</w:t>
                </w:r>
              </w:p>
            </w:tc>
            <w:tc>
              <w:tcPr>
                <w:tcW w:w="1414" w:type="dxa"/>
                <w:tcBorders>
                  <w:top w:val="single" w:sz="2" w:space="0" w:color="808080" w:themeColor="background1" w:themeShade="80"/>
                  <w:bottom w:val="single" w:sz="2" w:space="0" w:color="808080" w:themeColor="background1" w:themeShade="80"/>
                </w:tcBorders>
              </w:tcPr>
              <w:p w14:paraId="797F515C" w14:textId="77777777" w:rsidR="00C92BD3" w:rsidRPr="00C31C9C" w:rsidRDefault="00C92BD3" w:rsidP="00C31C9C">
                <w:pPr>
                  <w:spacing w:before="0"/>
                  <w:rPr>
                    <w:b/>
                  </w:rPr>
                </w:pPr>
                <w:r w:rsidRPr="00C31C9C">
                  <w:rPr>
                    <w:b/>
                  </w:rPr>
                  <w:t>Date</w:t>
                </w:r>
              </w:p>
            </w:tc>
            <w:tc>
              <w:tcPr>
                <w:tcW w:w="6411"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24613594" w14:textId="77777777" w:rsidR="00C92BD3" w:rsidRPr="00C31C9C" w:rsidRDefault="00C92BD3" w:rsidP="00C31C9C">
                <w:pPr>
                  <w:spacing w:before="0"/>
                  <w:rPr>
                    <w:b/>
                  </w:rPr>
                </w:pPr>
                <w:r w:rsidRPr="00C31C9C">
                  <w:rPr>
                    <w:b/>
                  </w:rPr>
                  <w:t>Related Documents</w:t>
                </w:r>
              </w:p>
            </w:tc>
          </w:tr>
          <w:tr w:rsidR="00C92BD3" w:rsidRPr="00193847" w14:paraId="414235CF" w14:textId="77777777" w:rsidTr="00402A26">
            <w:tc>
              <w:tcPr>
                <w:tcW w:w="1529" w:type="dxa"/>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0505A5E7" w14:textId="77777777" w:rsidR="00C92BD3" w:rsidRPr="00193847" w:rsidRDefault="00C92BD3" w:rsidP="00C31C9C">
                <w:pPr>
                  <w:spacing w:before="0"/>
                  <w:rPr>
                    <w:iCs/>
                  </w:rPr>
                </w:pPr>
              </w:p>
            </w:tc>
            <w:tc>
              <w:tcPr>
                <w:tcW w:w="1414" w:type="dxa"/>
                <w:tcBorders>
                  <w:top w:val="single" w:sz="2" w:space="0" w:color="808080" w:themeColor="background1" w:themeShade="80"/>
                  <w:bottom w:val="single" w:sz="2" w:space="0" w:color="808080" w:themeColor="background1" w:themeShade="80"/>
                </w:tcBorders>
              </w:tcPr>
              <w:p w14:paraId="44BA53C7" w14:textId="77777777" w:rsidR="00C92BD3" w:rsidRPr="00193847" w:rsidRDefault="00C92BD3" w:rsidP="00C31C9C">
                <w:pPr>
                  <w:spacing w:before="0"/>
                  <w:rPr>
                    <w:iCs/>
                  </w:rPr>
                </w:pPr>
              </w:p>
            </w:tc>
            <w:tc>
              <w:tcPr>
                <w:tcW w:w="6411" w:type="dxa"/>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B2CD05C" w14:textId="78C91C53" w:rsidR="00C92BD3" w:rsidRPr="00193847" w:rsidRDefault="00C92BD3" w:rsidP="00C31C9C">
                <w:pPr>
                  <w:spacing w:before="0"/>
                  <w:rPr>
                    <w:iCs/>
                  </w:rPr>
                </w:pPr>
              </w:p>
            </w:tc>
          </w:tr>
        </w:tbl>
        <w:p w14:paraId="5D6980D9" w14:textId="77777777" w:rsidR="00C92BD3" w:rsidRDefault="00C92BD3" w:rsidP="00C31C9C">
          <w:pPr>
            <w:rPr>
              <w:rFonts w:asciiTheme="majorHAnsi" w:eastAsiaTheme="majorEastAsia" w:hAnsiTheme="majorHAnsi" w:cstheme="majorBidi"/>
              <w:caps/>
              <w:lang w:val="en-US"/>
            </w:rPr>
          </w:pPr>
        </w:p>
        <w:p w14:paraId="3380FF0B" w14:textId="4069B5F7" w:rsidR="00C92BD3" w:rsidRDefault="00C92BD3" w:rsidP="00C31C9C">
          <w:pPr>
            <w:rPr>
              <w:rFonts w:asciiTheme="majorHAnsi" w:eastAsiaTheme="majorEastAsia" w:hAnsiTheme="majorHAnsi" w:cstheme="majorBidi"/>
              <w:caps/>
              <w:lang w:val="en-US"/>
            </w:rPr>
          </w:pPr>
          <w:r>
            <w:rPr>
              <w:rFonts w:asciiTheme="majorHAnsi" w:eastAsiaTheme="majorEastAsia" w:hAnsiTheme="majorHAnsi" w:cstheme="majorBidi"/>
              <w:caps/>
              <w:lang w:val="en-US"/>
            </w:rPr>
            <w:br w:type="page"/>
          </w:r>
          <w:r w:rsidR="00D94754">
            <w:rPr>
              <w:rFonts w:asciiTheme="majorHAnsi" w:eastAsiaTheme="majorEastAsia" w:hAnsiTheme="majorHAnsi" w:cstheme="majorBidi"/>
              <w:caps/>
              <w:lang w:val="en-US"/>
            </w:rPr>
            <w:lastRenderedPageBreak/>
            <w:tab/>
          </w:r>
        </w:p>
        <w:p w14:paraId="76C50649" w14:textId="77777777" w:rsidR="00C81DCE" w:rsidRDefault="00000000" w:rsidP="00C31C9C">
          <w:pPr>
            <w:rPr>
              <w:rFonts w:asciiTheme="majorHAnsi" w:eastAsiaTheme="majorEastAsia" w:hAnsiTheme="majorHAnsi" w:cstheme="majorBidi"/>
              <w:caps/>
              <w:lang w:val="en-US"/>
            </w:rPr>
          </w:pPr>
        </w:p>
      </w:sdtContent>
    </w:sdt>
    <w:p w14:paraId="7F8F0EAF" w14:textId="77777777" w:rsidR="00C31C9C" w:rsidRPr="00C31C9C" w:rsidRDefault="00C31C9C" w:rsidP="00C31C9C">
      <w:pPr>
        <w:rPr>
          <w:rFonts w:asciiTheme="majorHAnsi" w:hAnsiTheme="majorHAnsi"/>
          <w:b/>
          <w:color w:val="C0504D" w:themeColor="accent2"/>
          <w:sz w:val="32"/>
          <w:szCs w:val="32"/>
        </w:rPr>
      </w:pPr>
      <w:r w:rsidRPr="00C31C9C">
        <w:rPr>
          <w:rFonts w:asciiTheme="majorHAnsi" w:hAnsiTheme="majorHAnsi"/>
          <w:b/>
          <w:color w:val="C0504D" w:themeColor="accent2"/>
          <w:sz w:val="32"/>
          <w:szCs w:val="32"/>
        </w:rPr>
        <w:t>TABLE OF CONTENTS</w:t>
      </w:r>
    </w:p>
    <w:p w14:paraId="54964968" w14:textId="38003C6C" w:rsidR="003B6AAB" w:rsidRDefault="004D7715" w:rsidP="00206D2C">
      <w:pPr>
        <w:pStyle w:val="TOC1"/>
        <w:tabs>
          <w:tab w:val="left" w:pos="400"/>
          <w:tab w:val="right" w:leader="dot" w:pos="9350"/>
        </w:tabs>
        <w:rPr>
          <w:rFonts w:asciiTheme="minorHAnsi" w:eastAsiaTheme="minorEastAsia" w:hAnsiTheme="minorHAnsi"/>
          <w:noProof/>
          <w:kern w:val="2"/>
          <w:sz w:val="24"/>
          <w:szCs w:val="24"/>
          <w:lang w:eastAsia="en-PH"/>
          <w14:ligatures w14:val="standardContextual"/>
        </w:rPr>
      </w:pPr>
      <w:r w:rsidRPr="461AF5F6">
        <w:rPr>
          <w:rFonts w:asciiTheme="minorHAnsi" w:hAnsiTheme="minorHAnsi"/>
          <w:bCs/>
          <w:szCs w:val="20"/>
        </w:rPr>
        <w:fldChar w:fldCharType="begin"/>
      </w:r>
      <w:r w:rsidR="00C31C9C" w:rsidRPr="00C31C9C">
        <w:instrText xml:space="preserve"> TOC \o "1-1" \h \z \t "Heading 2,1,Heading 3,1,Heading 4,1" </w:instrText>
      </w:r>
      <w:r w:rsidRPr="461AF5F6">
        <w:rPr>
          <w:rFonts w:asciiTheme="minorHAnsi" w:hAnsiTheme="minorHAnsi"/>
          <w:bCs/>
          <w:szCs w:val="20"/>
        </w:rPr>
        <w:fldChar w:fldCharType="separate"/>
      </w:r>
      <w:hyperlink w:anchor="_Toc187234625" w:history="1">
        <w:r w:rsidR="001025EE" w:rsidRPr="008063A5">
          <w:rPr>
            <w:rStyle w:val="Hyperlink"/>
            <w:noProof/>
          </w:rPr>
          <w:t>1</w:t>
        </w:r>
        <w:r w:rsidR="001025EE">
          <w:rPr>
            <w:rFonts w:asciiTheme="minorHAnsi" w:eastAsiaTheme="minorEastAsia" w:hAnsiTheme="minorHAnsi"/>
            <w:noProof/>
            <w:kern w:val="2"/>
            <w:sz w:val="24"/>
            <w:szCs w:val="24"/>
            <w:lang w:eastAsia="en-PH"/>
            <w14:ligatures w14:val="standardContextual"/>
          </w:rPr>
          <w:tab/>
        </w:r>
        <w:r w:rsidR="00470505" w:rsidRPr="00470505">
          <w:rPr>
            <w:rFonts w:asciiTheme="minorHAnsi" w:eastAsiaTheme="minorEastAsia" w:hAnsiTheme="minorHAnsi"/>
            <w:noProof/>
            <w:kern w:val="2"/>
            <w:sz w:val="24"/>
            <w:szCs w:val="24"/>
            <w:lang w:eastAsia="en-PH"/>
            <w14:ligatures w14:val="standardContextual"/>
          </w:rPr>
          <w:t xml:space="preserve">Practice </w:t>
        </w:r>
        <w:r w:rsidR="001F4558">
          <w:rPr>
            <w:rFonts w:asciiTheme="minorHAnsi" w:eastAsiaTheme="minorEastAsia" w:hAnsiTheme="minorHAnsi"/>
            <w:noProof/>
            <w:kern w:val="2"/>
            <w:sz w:val="24"/>
            <w:szCs w:val="24"/>
            <w:lang w:eastAsia="en-PH"/>
            <w14:ligatures w14:val="standardContextual"/>
          </w:rPr>
          <w:t>20</w:t>
        </w:r>
        <w:r w:rsidR="00470505" w:rsidRPr="00470505">
          <w:rPr>
            <w:rFonts w:asciiTheme="minorHAnsi" w:eastAsiaTheme="minorEastAsia" w:hAnsiTheme="minorHAnsi"/>
            <w:noProof/>
            <w:kern w:val="2"/>
            <w:sz w:val="24"/>
            <w:szCs w:val="24"/>
            <w:lang w:eastAsia="en-PH"/>
            <w14:ligatures w14:val="standardContextual"/>
          </w:rPr>
          <w:t>-</w:t>
        </w:r>
        <w:r w:rsidR="00470505">
          <w:rPr>
            <w:rFonts w:asciiTheme="minorHAnsi" w:eastAsiaTheme="minorEastAsia" w:hAnsiTheme="minorHAnsi"/>
            <w:noProof/>
            <w:kern w:val="2"/>
            <w:sz w:val="24"/>
            <w:szCs w:val="24"/>
            <w:lang w:eastAsia="en-PH"/>
            <w14:ligatures w14:val="standardContextual"/>
          </w:rPr>
          <w:t>1</w:t>
        </w:r>
        <w:r w:rsidR="00470505" w:rsidRPr="00470505">
          <w:rPr>
            <w:rFonts w:asciiTheme="minorHAnsi" w:eastAsiaTheme="minorEastAsia" w:hAnsiTheme="minorHAnsi"/>
            <w:noProof/>
            <w:kern w:val="2"/>
            <w:sz w:val="24"/>
            <w:szCs w:val="24"/>
            <w:lang w:eastAsia="en-PH"/>
            <w14:ligatures w14:val="standardContextual"/>
          </w:rPr>
          <w:t>:</w:t>
        </w:r>
        <w:r w:rsidR="001F4558">
          <w:t>Investigate the Adjustment Cancel Reason</w:t>
        </w:r>
        <w:r w:rsidR="001025EE">
          <w:rPr>
            <w:noProof/>
            <w:webHidden/>
          </w:rPr>
          <w:tab/>
        </w:r>
        <w:r w:rsidR="008F0E47">
          <w:rPr>
            <w:noProof/>
            <w:webHidden/>
          </w:rPr>
          <w:t>4</w:t>
        </w:r>
      </w:hyperlink>
    </w:p>
    <w:p w14:paraId="54F3E734" w14:textId="0F77B4A7" w:rsidR="009F57D3" w:rsidRDefault="001025EE" w:rsidP="00E3116F">
      <w:pPr>
        <w:pStyle w:val="TOC1"/>
        <w:tabs>
          <w:tab w:val="left" w:pos="400"/>
          <w:tab w:val="right" w:leader="dot" w:pos="9350"/>
        </w:tabs>
      </w:pPr>
      <w:hyperlink w:anchor="_Toc187234626" w:history="1">
        <w:r w:rsidRPr="008063A5">
          <w:rPr>
            <w:rStyle w:val="Hyperlink"/>
            <w:noProof/>
          </w:rPr>
          <w:t>2</w:t>
        </w:r>
        <w:r>
          <w:rPr>
            <w:rFonts w:asciiTheme="minorHAnsi" w:eastAsiaTheme="minorEastAsia" w:hAnsiTheme="minorHAnsi"/>
            <w:noProof/>
            <w:kern w:val="2"/>
            <w:sz w:val="24"/>
            <w:szCs w:val="24"/>
            <w:lang w:eastAsia="en-PH"/>
            <w14:ligatures w14:val="standardContextual"/>
          </w:rPr>
          <w:tab/>
        </w:r>
        <w:r w:rsidR="002F6F3A" w:rsidRPr="002F6F3A">
          <w:rPr>
            <w:rFonts w:asciiTheme="minorHAnsi" w:eastAsiaTheme="minorEastAsia" w:hAnsiTheme="minorHAnsi"/>
            <w:noProof/>
            <w:kern w:val="2"/>
            <w:sz w:val="24"/>
            <w:szCs w:val="24"/>
            <w:lang w:eastAsia="en-PH"/>
            <w14:ligatures w14:val="standardContextual"/>
          </w:rPr>
          <w:t xml:space="preserve">Practice </w:t>
        </w:r>
        <w:r w:rsidR="001F4558" w:rsidRPr="001F4558">
          <w:rPr>
            <w:rFonts w:asciiTheme="minorHAnsi" w:eastAsiaTheme="minorEastAsia" w:hAnsiTheme="minorHAnsi"/>
            <w:noProof/>
            <w:kern w:val="2"/>
            <w:sz w:val="24"/>
            <w:szCs w:val="24"/>
            <w:lang w:eastAsia="en-PH"/>
            <w14:ligatures w14:val="standardContextual"/>
          </w:rPr>
          <w:t>20</w:t>
        </w:r>
        <w:r w:rsidR="002F6F3A" w:rsidRPr="002F6F3A">
          <w:rPr>
            <w:rFonts w:asciiTheme="minorHAnsi" w:eastAsiaTheme="minorEastAsia" w:hAnsiTheme="minorHAnsi"/>
            <w:noProof/>
            <w:kern w:val="2"/>
            <w:sz w:val="24"/>
            <w:szCs w:val="24"/>
            <w:lang w:eastAsia="en-PH"/>
            <w14:ligatures w14:val="standardContextual"/>
          </w:rPr>
          <w:t>-</w:t>
        </w:r>
        <w:r w:rsidR="009F57D3">
          <w:rPr>
            <w:rFonts w:asciiTheme="minorHAnsi" w:eastAsiaTheme="minorEastAsia" w:hAnsiTheme="minorHAnsi"/>
            <w:noProof/>
            <w:kern w:val="2"/>
            <w:sz w:val="24"/>
            <w:szCs w:val="24"/>
            <w:lang w:eastAsia="en-PH"/>
            <w14:ligatures w14:val="standardContextual"/>
          </w:rPr>
          <w:t>2</w:t>
        </w:r>
        <w:r w:rsidR="002F6F3A" w:rsidRPr="002F6F3A">
          <w:rPr>
            <w:rFonts w:asciiTheme="minorHAnsi" w:eastAsiaTheme="minorEastAsia" w:hAnsiTheme="minorHAnsi"/>
            <w:noProof/>
            <w:kern w:val="2"/>
            <w:sz w:val="24"/>
            <w:szCs w:val="24"/>
            <w:lang w:eastAsia="en-PH"/>
            <w14:ligatures w14:val="standardContextual"/>
          </w:rPr>
          <w:t>:</w:t>
        </w:r>
        <w:r w:rsidR="00E86AE4" w:rsidRPr="00E86AE4">
          <w:rPr>
            <w:rFonts w:asciiTheme="minorHAnsi" w:eastAsiaTheme="minorEastAsia" w:hAnsiTheme="minorHAnsi"/>
            <w:noProof/>
            <w:kern w:val="2"/>
            <w:sz w:val="24"/>
            <w:szCs w:val="24"/>
            <w:lang w:eastAsia="en-PH"/>
            <w14:ligatures w14:val="standardContextual"/>
          </w:rPr>
          <w:t xml:space="preserve"> </w:t>
        </w:r>
        <w:r w:rsidR="00E86AE4">
          <w:rPr>
            <w:rFonts w:asciiTheme="minorHAnsi" w:eastAsiaTheme="minorEastAsia" w:hAnsiTheme="minorHAnsi"/>
            <w:noProof/>
            <w:kern w:val="2"/>
            <w:sz w:val="24"/>
            <w:szCs w:val="24"/>
            <w:lang w:eastAsia="en-PH"/>
            <w14:ligatures w14:val="standardContextual"/>
          </w:rPr>
          <w:t xml:space="preserve"> </w:t>
        </w:r>
        <w:r w:rsidR="001F4558">
          <w:t>Investigate the Adjustment Type</w:t>
        </w:r>
        <w:r>
          <w:rPr>
            <w:noProof/>
            <w:webHidden/>
          </w:rPr>
          <w:tab/>
        </w:r>
        <w:r w:rsidR="002D5E99">
          <w:rPr>
            <w:noProof/>
            <w:webHidden/>
          </w:rPr>
          <w:t>5</w:t>
        </w:r>
      </w:hyperlink>
    </w:p>
    <w:p w14:paraId="097D7C07" w14:textId="54F8C1F4" w:rsidR="008F0E47" w:rsidRDefault="008F0E47" w:rsidP="008F0E47">
      <w:pPr>
        <w:pStyle w:val="TOC1"/>
        <w:tabs>
          <w:tab w:val="left" w:pos="400"/>
          <w:tab w:val="right" w:leader="dot" w:pos="9350"/>
        </w:tabs>
      </w:pPr>
      <w:hyperlink w:anchor="_Toc187234626" w:history="1">
        <w:r>
          <w:rPr>
            <w:rStyle w:val="Hyperlink"/>
            <w:noProof/>
          </w:rPr>
          <w:t>3</w:t>
        </w:r>
        <w:r>
          <w:rPr>
            <w:rFonts w:asciiTheme="minorHAnsi" w:eastAsiaTheme="minorEastAsia" w:hAnsiTheme="minorHAnsi"/>
            <w:noProof/>
            <w:kern w:val="2"/>
            <w:sz w:val="24"/>
            <w:szCs w:val="24"/>
            <w:lang w:eastAsia="en-PH"/>
            <w14:ligatures w14:val="standardContextual"/>
          </w:rPr>
          <w:tab/>
        </w:r>
        <w:r w:rsidRPr="002F6F3A">
          <w:rPr>
            <w:rFonts w:asciiTheme="minorHAnsi" w:eastAsiaTheme="minorEastAsia" w:hAnsiTheme="minorHAnsi"/>
            <w:noProof/>
            <w:kern w:val="2"/>
            <w:sz w:val="24"/>
            <w:szCs w:val="24"/>
            <w:lang w:eastAsia="en-PH"/>
            <w14:ligatures w14:val="standardContextual"/>
          </w:rPr>
          <w:t xml:space="preserve">Practice </w:t>
        </w:r>
        <w:r w:rsidR="001F4558" w:rsidRPr="001F4558">
          <w:rPr>
            <w:rFonts w:asciiTheme="minorHAnsi" w:eastAsiaTheme="minorEastAsia" w:hAnsiTheme="minorHAnsi"/>
            <w:noProof/>
            <w:kern w:val="2"/>
            <w:sz w:val="24"/>
            <w:szCs w:val="24"/>
            <w:lang w:eastAsia="en-PH"/>
            <w14:ligatures w14:val="standardContextual"/>
          </w:rPr>
          <w:t>20</w:t>
        </w:r>
        <w:r w:rsidRPr="002F6F3A">
          <w:rPr>
            <w:rFonts w:asciiTheme="minorHAnsi" w:eastAsiaTheme="minorEastAsia" w:hAnsiTheme="minorHAnsi"/>
            <w:noProof/>
            <w:kern w:val="2"/>
            <w:sz w:val="24"/>
            <w:szCs w:val="24"/>
            <w:lang w:eastAsia="en-PH"/>
            <w14:ligatures w14:val="standardContextual"/>
          </w:rPr>
          <w:t>-</w:t>
        </w:r>
        <w:r>
          <w:rPr>
            <w:rFonts w:asciiTheme="minorHAnsi" w:eastAsiaTheme="minorEastAsia" w:hAnsiTheme="minorHAnsi"/>
            <w:noProof/>
            <w:kern w:val="2"/>
            <w:sz w:val="24"/>
            <w:szCs w:val="24"/>
            <w:lang w:eastAsia="en-PH"/>
            <w14:ligatures w14:val="standardContextual"/>
          </w:rPr>
          <w:t>3</w:t>
        </w:r>
        <w:r w:rsidR="00F922CC">
          <w:rPr>
            <w:rFonts w:asciiTheme="minorHAnsi" w:eastAsiaTheme="minorEastAsia" w:hAnsiTheme="minorHAnsi"/>
            <w:noProof/>
            <w:kern w:val="2"/>
            <w:sz w:val="24"/>
            <w:szCs w:val="24"/>
            <w:lang w:eastAsia="en-PH"/>
            <w14:ligatures w14:val="standardContextual"/>
          </w:rPr>
          <w:t xml:space="preserve">:  </w:t>
        </w:r>
        <w:r w:rsidR="001F4558">
          <w:t>Investigate an Approval Profile</w:t>
        </w:r>
        <w:r>
          <w:rPr>
            <w:noProof/>
            <w:webHidden/>
          </w:rPr>
          <w:tab/>
        </w:r>
        <w:r w:rsidR="002D5E99">
          <w:rPr>
            <w:noProof/>
            <w:webHidden/>
          </w:rPr>
          <w:t>7</w:t>
        </w:r>
      </w:hyperlink>
    </w:p>
    <w:p w14:paraId="1A5EC218" w14:textId="1E424BB5" w:rsidR="00A8274C" w:rsidRPr="00E62AEE" w:rsidRDefault="00EC7E91" w:rsidP="002D5E99">
      <w:pPr>
        <w:pStyle w:val="TOC1"/>
        <w:tabs>
          <w:tab w:val="left" w:pos="400"/>
          <w:tab w:val="right" w:leader="dot" w:pos="9350"/>
        </w:tabs>
      </w:pPr>
      <w:hyperlink w:anchor="_Toc187234626" w:history="1">
        <w:r>
          <w:rPr>
            <w:rStyle w:val="Hyperlink"/>
            <w:noProof/>
          </w:rPr>
          <w:t>4</w:t>
        </w:r>
        <w:r>
          <w:rPr>
            <w:rFonts w:asciiTheme="minorHAnsi" w:eastAsiaTheme="minorEastAsia" w:hAnsiTheme="minorHAnsi"/>
            <w:noProof/>
            <w:kern w:val="2"/>
            <w:sz w:val="24"/>
            <w:szCs w:val="24"/>
            <w:lang w:eastAsia="en-PH"/>
            <w14:ligatures w14:val="standardContextual"/>
          </w:rPr>
          <w:tab/>
        </w:r>
        <w:r w:rsidRPr="002F6F3A">
          <w:rPr>
            <w:rFonts w:asciiTheme="minorHAnsi" w:eastAsiaTheme="minorEastAsia" w:hAnsiTheme="minorHAnsi"/>
            <w:noProof/>
            <w:kern w:val="2"/>
            <w:sz w:val="24"/>
            <w:szCs w:val="24"/>
            <w:lang w:eastAsia="en-PH"/>
            <w14:ligatures w14:val="standardContextual"/>
          </w:rPr>
          <w:t xml:space="preserve">Practice </w:t>
        </w:r>
        <w:r w:rsidR="001F4558" w:rsidRPr="001F4558">
          <w:rPr>
            <w:rFonts w:asciiTheme="minorHAnsi" w:eastAsiaTheme="minorEastAsia" w:hAnsiTheme="minorHAnsi"/>
            <w:noProof/>
            <w:kern w:val="2"/>
            <w:sz w:val="24"/>
            <w:szCs w:val="24"/>
            <w:lang w:eastAsia="en-PH"/>
            <w14:ligatures w14:val="standardContextual"/>
          </w:rPr>
          <w:t>20</w:t>
        </w:r>
        <w:r w:rsidRPr="002F6F3A">
          <w:rPr>
            <w:rFonts w:asciiTheme="minorHAnsi" w:eastAsiaTheme="minorEastAsia" w:hAnsiTheme="minorHAnsi"/>
            <w:noProof/>
            <w:kern w:val="2"/>
            <w:sz w:val="24"/>
            <w:szCs w:val="24"/>
            <w:lang w:eastAsia="en-PH"/>
            <w14:ligatures w14:val="standardContextual"/>
          </w:rPr>
          <w:t>-</w:t>
        </w:r>
        <w:r>
          <w:rPr>
            <w:rFonts w:asciiTheme="minorHAnsi" w:eastAsiaTheme="minorEastAsia" w:hAnsiTheme="minorHAnsi"/>
            <w:noProof/>
            <w:kern w:val="2"/>
            <w:sz w:val="24"/>
            <w:szCs w:val="24"/>
            <w:lang w:eastAsia="en-PH"/>
            <w14:ligatures w14:val="standardContextual"/>
          </w:rPr>
          <w:t xml:space="preserve">4:  </w:t>
        </w:r>
        <w:r w:rsidR="001F4558">
          <w:rPr>
            <w:rFonts w:asciiTheme="minorHAnsi" w:eastAsiaTheme="minorEastAsia" w:hAnsiTheme="minorHAnsi"/>
            <w:noProof/>
            <w:kern w:val="2"/>
            <w:sz w:val="24"/>
            <w:szCs w:val="24"/>
            <w:lang w:eastAsia="en-PH"/>
            <w14:ligatures w14:val="standardContextual"/>
          </w:rPr>
          <w:t>Investigate an Approval Profile</w:t>
        </w:r>
        <w:r>
          <w:rPr>
            <w:noProof/>
            <w:webHidden/>
          </w:rPr>
          <w:tab/>
        </w:r>
        <w:r w:rsidR="002D5E99">
          <w:rPr>
            <w:noProof/>
            <w:webHidden/>
          </w:rPr>
          <w:t>9</w:t>
        </w:r>
      </w:hyperlink>
      <w:r w:rsidR="004D7715" w:rsidRPr="461AF5F6">
        <w:rPr>
          <w:b/>
          <w:bCs/>
        </w:rPr>
        <w:fldChar w:fldCharType="end"/>
      </w:r>
      <w:r w:rsidR="004D7715">
        <w:br w:type="page"/>
      </w:r>
    </w:p>
    <w:p w14:paraId="77204705" w14:textId="329ECF10" w:rsidR="009733FA" w:rsidRDefault="004A2984" w:rsidP="00C90FE5">
      <w:pPr>
        <w:pStyle w:val="Heading1"/>
        <w:numPr>
          <w:ilvl w:val="0"/>
          <w:numId w:val="0"/>
        </w:numPr>
        <w:ind w:left="284" w:hanging="432"/>
      </w:pPr>
      <w:r>
        <w:lastRenderedPageBreak/>
        <w:t>P</w:t>
      </w:r>
      <w:r w:rsidR="00E86AE4" w:rsidRPr="00E86AE4">
        <w:t xml:space="preserve">ractice </w:t>
      </w:r>
      <w:r w:rsidR="0071724D">
        <w:t>20</w:t>
      </w:r>
      <w:r w:rsidR="00E86AE4" w:rsidRPr="00E86AE4">
        <w:t>-1:</w:t>
      </w:r>
      <w:r w:rsidR="00C90FE5" w:rsidRPr="00C90FE5">
        <w:t xml:space="preserve"> </w:t>
      </w:r>
    </w:p>
    <w:p w14:paraId="39B46C11" w14:textId="117A66F7" w:rsidR="00CC7AD1" w:rsidRDefault="00CC7AD1" w:rsidP="0071724D"/>
    <w:p w14:paraId="711FC4E1" w14:textId="1FCCD684" w:rsidR="00CC7AD1" w:rsidRPr="006F263B" w:rsidRDefault="00CC7AD1" w:rsidP="0071724D"/>
    <w:p w14:paraId="7ECE6EC3" w14:textId="2848113B" w:rsidR="00C90FE5" w:rsidRDefault="00EC7E91" w:rsidP="00C90FE5">
      <w:pPr>
        <w:pStyle w:val="Heading1"/>
        <w:numPr>
          <w:ilvl w:val="0"/>
          <w:numId w:val="0"/>
        </w:numPr>
        <w:ind w:left="-142" w:hanging="6"/>
      </w:pPr>
      <w:r>
        <w:t>P</w:t>
      </w:r>
      <w:r w:rsidRPr="00E86AE4">
        <w:t xml:space="preserve">ractice </w:t>
      </w:r>
      <w:r w:rsidR="0071724D">
        <w:t>20</w:t>
      </w:r>
      <w:r w:rsidRPr="00E86AE4">
        <w:t>-</w:t>
      </w:r>
      <w:r>
        <w:t>2</w:t>
      </w:r>
      <w:r w:rsidRPr="00E86AE4">
        <w:t>:</w:t>
      </w:r>
      <w:r w:rsidR="00C90FE5" w:rsidRPr="00C90FE5">
        <w:t xml:space="preserve"> </w:t>
      </w:r>
    </w:p>
    <w:p w14:paraId="7238DBD8" w14:textId="77777777" w:rsidR="00CC7AD1" w:rsidRDefault="00CC7AD1" w:rsidP="0071724D"/>
    <w:p w14:paraId="44C8E725" w14:textId="77777777" w:rsidR="00CC7AD1" w:rsidRDefault="00CC7AD1" w:rsidP="0071724D"/>
    <w:p w14:paraId="57D919AA" w14:textId="77777777" w:rsidR="00CC7AD1" w:rsidRDefault="00CC7AD1" w:rsidP="0071724D"/>
    <w:p w14:paraId="13118750" w14:textId="77777777" w:rsidR="00CC7AD1" w:rsidRDefault="00CC7AD1" w:rsidP="0071724D"/>
    <w:p w14:paraId="424530AC" w14:textId="77777777" w:rsidR="00CC7AD1" w:rsidRDefault="00CC7AD1" w:rsidP="0071724D"/>
    <w:p w14:paraId="762625DC" w14:textId="34AB9444" w:rsidR="00024CCE" w:rsidRDefault="00024CCE" w:rsidP="00C90FE5"/>
    <w:p w14:paraId="1BCFC195" w14:textId="77777777" w:rsidR="00F37042" w:rsidRDefault="00F37042" w:rsidP="00C90FE5"/>
    <w:p w14:paraId="631B221B" w14:textId="77777777" w:rsidR="00F37042" w:rsidRDefault="00F37042" w:rsidP="00C90FE5"/>
    <w:p w14:paraId="14F8D340" w14:textId="77777777" w:rsidR="00CC7AD1" w:rsidRDefault="00CC7AD1" w:rsidP="00C90FE5"/>
    <w:p w14:paraId="5D22530C" w14:textId="77777777" w:rsidR="00CC7AD1" w:rsidRDefault="00CC7AD1" w:rsidP="00C90FE5"/>
    <w:p w14:paraId="00E5E7F6" w14:textId="77777777" w:rsidR="00CC7AD1" w:rsidRDefault="00CC7AD1" w:rsidP="00C90FE5"/>
    <w:p w14:paraId="2073A0F4" w14:textId="77777777" w:rsidR="00CC7AD1" w:rsidRDefault="00CC7AD1" w:rsidP="00C90FE5"/>
    <w:p w14:paraId="08854022" w14:textId="77777777" w:rsidR="00CC7AD1" w:rsidRDefault="00CC7AD1" w:rsidP="00C90FE5"/>
    <w:p w14:paraId="653BAA68" w14:textId="77777777" w:rsidR="00CC7AD1" w:rsidRDefault="00CC7AD1" w:rsidP="00C90FE5"/>
    <w:p w14:paraId="0DA91747" w14:textId="77777777" w:rsidR="00CC7AD1" w:rsidRDefault="00CC7AD1" w:rsidP="00C90FE5"/>
    <w:p w14:paraId="24B2364A" w14:textId="77777777" w:rsidR="00CC7AD1" w:rsidRDefault="00CC7AD1" w:rsidP="00C90FE5"/>
    <w:p w14:paraId="28908B8F" w14:textId="77777777" w:rsidR="00CC7AD1" w:rsidRDefault="00CC7AD1" w:rsidP="00C90FE5"/>
    <w:p w14:paraId="4F092A4D" w14:textId="77777777" w:rsidR="00CC7AD1" w:rsidRDefault="00CC7AD1" w:rsidP="00C90FE5"/>
    <w:p w14:paraId="3980B326" w14:textId="77777777" w:rsidR="00CC7AD1" w:rsidRPr="00C90FE5" w:rsidRDefault="00CC7AD1" w:rsidP="00C90FE5"/>
    <w:p w14:paraId="5FF5F671" w14:textId="71D8C1DB" w:rsidR="008E338B" w:rsidRDefault="00E86AE4" w:rsidP="006406EA">
      <w:pPr>
        <w:pStyle w:val="Heading1"/>
        <w:numPr>
          <w:ilvl w:val="0"/>
          <w:numId w:val="0"/>
        </w:numPr>
        <w:pBdr>
          <w:bottom w:val="single" w:sz="4" w:space="0" w:color="262626" w:themeColor="text1" w:themeTint="D9"/>
        </w:pBdr>
        <w:ind w:left="-142"/>
      </w:pPr>
      <w:r w:rsidRPr="00206D2C">
        <w:t>P</w:t>
      </w:r>
      <w:r w:rsidRPr="00E86AE4">
        <w:t xml:space="preserve">ractice </w:t>
      </w:r>
      <w:r w:rsidR="0071724D">
        <w:t>20</w:t>
      </w:r>
      <w:r w:rsidRPr="00E86AE4">
        <w:t xml:space="preserve">-3: </w:t>
      </w:r>
    </w:p>
    <w:p w14:paraId="691F10F5" w14:textId="2E1BF835" w:rsidR="00CC7AD1" w:rsidRDefault="00CC7AD1" w:rsidP="0071724D"/>
    <w:p w14:paraId="20AAC6D1" w14:textId="77777777" w:rsidR="00CC7AD1" w:rsidRDefault="00CC7AD1" w:rsidP="0071724D"/>
    <w:p w14:paraId="7ADB9CE4" w14:textId="77777777" w:rsidR="00CC7AD1" w:rsidRDefault="00CC7AD1" w:rsidP="0071724D"/>
    <w:p w14:paraId="78CD1868" w14:textId="77777777" w:rsidR="00CC7AD1" w:rsidRDefault="00CC7AD1" w:rsidP="0071724D"/>
    <w:p w14:paraId="5F55A426" w14:textId="77777777" w:rsidR="00CC7AD1" w:rsidRDefault="00CC7AD1" w:rsidP="0071724D"/>
    <w:p w14:paraId="26D21532" w14:textId="77777777" w:rsidR="00CC7AD1" w:rsidRDefault="00CC7AD1" w:rsidP="0071724D"/>
    <w:p w14:paraId="31E99B98" w14:textId="77777777" w:rsidR="00CC7AD1" w:rsidRDefault="00CC7AD1" w:rsidP="0071724D"/>
    <w:p w14:paraId="0BCC17A1" w14:textId="77777777" w:rsidR="00CC7AD1" w:rsidRDefault="00CC7AD1" w:rsidP="0071724D"/>
    <w:p w14:paraId="0646209E" w14:textId="77777777" w:rsidR="00CC7AD1" w:rsidRDefault="00CC7AD1" w:rsidP="0071724D"/>
    <w:p w14:paraId="6E0FBD2B" w14:textId="77777777" w:rsidR="00CC7AD1" w:rsidRDefault="00CC7AD1" w:rsidP="0071724D"/>
    <w:p w14:paraId="5E1AF717" w14:textId="77777777" w:rsidR="00CC7AD1" w:rsidRDefault="00CC7AD1" w:rsidP="0071724D"/>
    <w:p w14:paraId="71DFC30A" w14:textId="77777777" w:rsidR="00CC7AD1" w:rsidRDefault="00CC7AD1" w:rsidP="0071724D"/>
    <w:p w14:paraId="2A7A14F6" w14:textId="77777777" w:rsidR="00CC7AD1" w:rsidRDefault="00CC7AD1" w:rsidP="0071724D"/>
    <w:p w14:paraId="437BD6F8" w14:textId="77777777" w:rsidR="00CC7AD1" w:rsidRDefault="00CC7AD1" w:rsidP="0071724D"/>
    <w:p w14:paraId="7D0C53B9" w14:textId="77777777" w:rsidR="00CC7AD1" w:rsidRDefault="00CC7AD1" w:rsidP="0071724D"/>
    <w:p w14:paraId="6533D949" w14:textId="77777777" w:rsidR="00CC7AD1" w:rsidRDefault="00CC7AD1" w:rsidP="0071724D"/>
    <w:p w14:paraId="255A1E09" w14:textId="020DD29D" w:rsidR="00CC7AD1" w:rsidRDefault="00CC7AD1" w:rsidP="0071724D"/>
    <w:p w14:paraId="5DD40DC0" w14:textId="67557DD7" w:rsidR="00CC7AD1" w:rsidRPr="006F263B" w:rsidRDefault="00CC7AD1" w:rsidP="0071724D"/>
    <w:p w14:paraId="65A6198F" w14:textId="2391E193" w:rsidR="00A1466E" w:rsidRDefault="00A1466E" w:rsidP="00A1466E">
      <w:pPr>
        <w:pStyle w:val="Heading1"/>
        <w:numPr>
          <w:ilvl w:val="0"/>
          <w:numId w:val="0"/>
        </w:numPr>
        <w:ind w:left="-142"/>
      </w:pPr>
      <w:r w:rsidRPr="00206D2C">
        <w:t>P</w:t>
      </w:r>
      <w:r w:rsidRPr="00E86AE4">
        <w:t xml:space="preserve">ractice </w:t>
      </w:r>
      <w:r w:rsidR="0071724D">
        <w:t>20</w:t>
      </w:r>
      <w:r w:rsidRPr="00E86AE4">
        <w:t>-</w:t>
      </w:r>
      <w:r w:rsidR="0071724D">
        <w:t>4</w:t>
      </w:r>
      <w:r w:rsidRPr="00E86AE4">
        <w:t xml:space="preserve">: </w:t>
      </w:r>
    </w:p>
    <w:p w14:paraId="5761CD21" w14:textId="55C992C6" w:rsidR="00BD13C3" w:rsidRDefault="00BD13C3" w:rsidP="0071724D"/>
    <w:p w14:paraId="3129E5C8" w14:textId="6442C068" w:rsidR="003B13B2" w:rsidRDefault="003B13B2" w:rsidP="0071724D"/>
    <w:p w14:paraId="6ADDC3A1" w14:textId="6FDC4F3D" w:rsidR="003B13B2" w:rsidRPr="004C03A0" w:rsidRDefault="003B13B2" w:rsidP="0071724D"/>
    <w:sectPr w:rsidR="003B13B2" w:rsidRPr="004C03A0" w:rsidSect="00E04B43">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19412" w14:textId="77777777" w:rsidR="00301523" w:rsidRDefault="00301523" w:rsidP="00C81DCE">
      <w:pPr>
        <w:spacing w:before="0"/>
      </w:pPr>
      <w:r>
        <w:separator/>
      </w:r>
    </w:p>
  </w:endnote>
  <w:endnote w:type="continuationSeparator" w:id="0">
    <w:p w14:paraId="3FB1D5B3" w14:textId="77777777" w:rsidR="00301523" w:rsidRDefault="00301523" w:rsidP="00C81DC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0014372"/>
      <w:docPartObj>
        <w:docPartGallery w:val="Page Numbers (Bottom of Page)"/>
        <w:docPartUnique/>
      </w:docPartObj>
    </w:sdtPr>
    <w:sdtEndPr>
      <w:rPr>
        <w:noProof/>
      </w:rPr>
    </w:sdtEndPr>
    <w:sdtContent>
      <w:p w14:paraId="2A99F481" w14:textId="7B35BDF2" w:rsidR="00E04B43" w:rsidRDefault="00E04B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9C6408" w14:textId="52C900A5" w:rsidR="7B4EF207" w:rsidRDefault="7B4EF207" w:rsidP="7B4EF207">
    <w:pPr>
      <w:pStyle w:val="Footer"/>
      <w:rPr>
        <w:rFonts w:eastAsia="Calibri"/>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5117338"/>
      <w:docPartObj>
        <w:docPartGallery w:val="Page Numbers (Bottom of Page)"/>
        <w:docPartUnique/>
      </w:docPartObj>
    </w:sdtPr>
    <w:sdtEndPr>
      <w:rPr>
        <w:noProof/>
      </w:rPr>
    </w:sdtEndPr>
    <w:sdtContent>
      <w:p w14:paraId="6F4CB756" w14:textId="1296B05D" w:rsidR="00E04B43" w:rsidRDefault="00E04B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987651" w14:textId="08B3A850" w:rsidR="7B4EF207" w:rsidRDefault="7B4EF207" w:rsidP="7B4EF207">
    <w:pPr>
      <w:pStyle w:val="Footer"/>
      <w:rPr>
        <w:rFonts w:eastAsia="Calibri"/>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B4EF207" w14:paraId="217BCDCC" w14:textId="77777777" w:rsidTr="7B4EF207">
      <w:tc>
        <w:tcPr>
          <w:tcW w:w="3120" w:type="dxa"/>
        </w:tcPr>
        <w:p w14:paraId="48301C66" w14:textId="59FF1161" w:rsidR="7B4EF207" w:rsidRDefault="7B4EF207" w:rsidP="7B4EF207">
          <w:pPr>
            <w:pStyle w:val="Header"/>
            <w:ind w:left="-115"/>
            <w:rPr>
              <w:rFonts w:eastAsia="Calibri"/>
              <w:szCs w:val="20"/>
            </w:rPr>
          </w:pPr>
        </w:p>
      </w:tc>
      <w:tc>
        <w:tcPr>
          <w:tcW w:w="3120" w:type="dxa"/>
        </w:tcPr>
        <w:p w14:paraId="1C1E38C2" w14:textId="162DAD42" w:rsidR="7B4EF207" w:rsidRDefault="7B4EF207" w:rsidP="7B4EF207">
          <w:pPr>
            <w:pStyle w:val="Header"/>
            <w:jc w:val="center"/>
            <w:rPr>
              <w:rFonts w:eastAsia="Calibri"/>
              <w:szCs w:val="20"/>
            </w:rPr>
          </w:pPr>
        </w:p>
      </w:tc>
      <w:tc>
        <w:tcPr>
          <w:tcW w:w="3120" w:type="dxa"/>
        </w:tcPr>
        <w:p w14:paraId="2644B322" w14:textId="5538EA90" w:rsidR="7B4EF207" w:rsidRDefault="7B4EF207" w:rsidP="7B4EF207">
          <w:pPr>
            <w:pStyle w:val="Header"/>
            <w:ind w:right="-115"/>
            <w:jc w:val="right"/>
            <w:rPr>
              <w:rFonts w:eastAsia="Calibri"/>
              <w:szCs w:val="20"/>
            </w:rPr>
          </w:pPr>
        </w:p>
      </w:tc>
    </w:tr>
  </w:tbl>
  <w:p w14:paraId="5A6C1F28" w14:textId="60AA8A43" w:rsidR="7B4EF207" w:rsidRDefault="7B4EF207" w:rsidP="7B4EF207">
    <w:pPr>
      <w:pStyle w:val="Footer"/>
      <w:rPr>
        <w:rFonts w:eastAsia="Calibri"/>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BB1907" w14:textId="77777777" w:rsidR="00301523" w:rsidRDefault="00301523" w:rsidP="00C81DCE">
      <w:pPr>
        <w:spacing w:before="0"/>
      </w:pPr>
      <w:r>
        <w:separator/>
      </w:r>
    </w:p>
  </w:footnote>
  <w:footnote w:type="continuationSeparator" w:id="0">
    <w:p w14:paraId="1DDBC4F8" w14:textId="77777777" w:rsidR="00301523" w:rsidRDefault="00301523" w:rsidP="00C81DCE">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B4EF207" w14:paraId="64B77C40" w14:textId="77777777" w:rsidTr="7B4EF207">
      <w:tc>
        <w:tcPr>
          <w:tcW w:w="3120" w:type="dxa"/>
        </w:tcPr>
        <w:p w14:paraId="624135E1" w14:textId="1C081936" w:rsidR="7B4EF207" w:rsidRDefault="7B4EF207" w:rsidP="7B4EF207">
          <w:pPr>
            <w:pStyle w:val="Header"/>
            <w:ind w:left="-115"/>
            <w:rPr>
              <w:rFonts w:eastAsia="Calibri"/>
              <w:szCs w:val="20"/>
            </w:rPr>
          </w:pPr>
        </w:p>
      </w:tc>
      <w:tc>
        <w:tcPr>
          <w:tcW w:w="3120" w:type="dxa"/>
        </w:tcPr>
        <w:p w14:paraId="7C21E567" w14:textId="34A25A36" w:rsidR="7B4EF207" w:rsidRDefault="7B4EF207" w:rsidP="7B4EF207">
          <w:pPr>
            <w:pStyle w:val="Header"/>
            <w:jc w:val="center"/>
            <w:rPr>
              <w:rFonts w:eastAsia="Calibri"/>
              <w:szCs w:val="20"/>
            </w:rPr>
          </w:pPr>
        </w:p>
      </w:tc>
      <w:tc>
        <w:tcPr>
          <w:tcW w:w="3120" w:type="dxa"/>
        </w:tcPr>
        <w:p w14:paraId="5B563465" w14:textId="51DE63AF" w:rsidR="7B4EF207" w:rsidRDefault="7B4EF207" w:rsidP="7B4EF207">
          <w:pPr>
            <w:pStyle w:val="Header"/>
            <w:ind w:right="-115"/>
            <w:jc w:val="right"/>
            <w:rPr>
              <w:rFonts w:eastAsia="Calibri"/>
              <w:szCs w:val="20"/>
            </w:rPr>
          </w:pPr>
        </w:p>
      </w:tc>
    </w:tr>
  </w:tbl>
  <w:p w14:paraId="6CC4AC4B" w14:textId="1ECC52D6" w:rsidR="7B4EF207" w:rsidRDefault="7B4EF207" w:rsidP="7B4EF207">
    <w:pPr>
      <w:pStyle w:val="Header"/>
      <w:rPr>
        <w:rFonts w:eastAsia="Calibri"/>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33610"/>
    <w:multiLevelType w:val="hybridMultilevel"/>
    <w:tmpl w:val="89AC083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4915B1C"/>
    <w:multiLevelType w:val="hybridMultilevel"/>
    <w:tmpl w:val="2946AFBA"/>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4A8440F"/>
    <w:multiLevelType w:val="hybridMultilevel"/>
    <w:tmpl w:val="A32EB0F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5AD7027"/>
    <w:multiLevelType w:val="hybridMultilevel"/>
    <w:tmpl w:val="F318815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D80ADA"/>
    <w:multiLevelType w:val="hybridMultilevel"/>
    <w:tmpl w:val="D82EF286"/>
    <w:lvl w:ilvl="0" w:tplc="00D6553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A2A121D"/>
    <w:multiLevelType w:val="hybridMultilevel"/>
    <w:tmpl w:val="8064F81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5E3FE8"/>
    <w:multiLevelType w:val="hybridMultilevel"/>
    <w:tmpl w:val="29F4CF08"/>
    <w:lvl w:ilvl="0" w:tplc="4940AE52">
      <w:start w:val="1"/>
      <w:numFmt w:val="lowerLetter"/>
      <w:lvlText w:val="%1."/>
      <w:lvlJc w:val="left"/>
      <w:pPr>
        <w:ind w:left="1392" w:hanging="360"/>
      </w:pPr>
      <w:rPr>
        <w:rFonts w:hint="default"/>
      </w:rPr>
    </w:lvl>
    <w:lvl w:ilvl="1" w:tplc="34090019" w:tentative="1">
      <w:start w:val="1"/>
      <w:numFmt w:val="lowerLetter"/>
      <w:lvlText w:val="%2."/>
      <w:lvlJc w:val="left"/>
      <w:pPr>
        <w:ind w:left="2112" w:hanging="360"/>
      </w:pPr>
    </w:lvl>
    <w:lvl w:ilvl="2" w:tplc="3409001B" w:tentative="1">
      <w:start w:val="1"/>
      <w:numFmt w:val="lowerRoman"/>
      <w:lvlText w:val="%3."/>
      <w:lvlJc w:val="right"/>
      <w:pPr>
        <w:ind w:left="2832" w:hanging="180"/>
      </w:pPr>
    </w:lvl>
    <w:lvl w:ilvl="3" w:tplc="3409000F" w:tentative="1">
      <w:start w:val="1"/>
      <w:numFmt w:val="decimal"/>
      <w:lvlText w:val="%4."/>
      <w:lvlJc w:val="left"/>
      <w:pPr>
        <w:ind w:left="3552" w:hanging="360"/>
      </w:pPr>
    </w:lvl>
    <w:lvl w:ilvl="4" w:tplc="34090019" w:tentative="1">
      <w:start w:val="1"/>
      <w:numFmt w:val="lowerLetter"/>
      <w:lvlText w:val="%5."/>
      <w:lvlJc w:val="left"/>
      <w:pPr>
        <w:ind w:left="4272" w:hanging="360"/>
      </w:pPr>
    </w:lvl>
    <w:lvl w:ilvl="5" w:tplc="3409001B" w:tentative="1">
      <w:start w:val="1"/>
      <w:numFmt w:val="lowerRoman"/>
      <w:lvlText w:val="%6."/>
      <w:lvlJc w:val="right"/>
      <w:pPr>
        <w:ind w:left="4992" w:hanging="180"/>
      </w:pPr>
    </w:lvl>
    <w:lvl w:ilvl="6" w:tplc="3409000F" w:tentative="1">
      <w:start w:val="1"/>
      <w:numFmt w:val="decimal"/>
      <w:lvlText w:val="%7."/>
      <w:lvlJc w:val="left"/>
      <w:pPr>
        <w:ind w:left="5712" w:hanging="360"/>
      </w:pPr>
    </w:lvl>
    <w:lvl w:ilvl="7" w:tplc="34090019" w:tentative="1">
      <w:start w:val="1"/>
      <w:numFmt w:val="lowerLetter"/>
      <w:lvlText w:val="%8."/>
      <w:lvlJc w:val="left"/>
      <w:pPr>
        <w:ind w:left="6432" w:hanging="360"/>
      </w:pPr>
    </w:lvl>
    <w:lvl w:ilvl="8" w:tplc="3409001B" w:tentative="1">
      <w:start w:val="1"/>
      <w:numFmt w:val="lowerRoman"/>
      <w:lvlText w:val="%9."/>
      <w:lvlJc w:val="right"/>
      <w:pPr>
        <w:ind w:left="7152" w:hanging="180"/>
      </w:pPr>
    </w:lvl>
  </w:abstractNum>
  <w:abstractNum w:abstractNumId="7" w15:restartNumberingAfterBreak="0">
    <w:nsid w:val="10D26AF5"/>
    <w:multiLevelType w:val="hybridMultilevel"/>
    <w:tmpl w:val="4808EA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E96E8A"/>
    <w:multiLevelType w:val="hybridMultilevel"/>
    <w:tmpl w:val="8064F81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2C700B6"/>
    <w:multiLevelType w:val="hybridMultilevel"/>
    <w:tmpl w:val="5E7C241A"/>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3A307FA"/>
    <w:multiLevelType w:val="hybridMultilevel"/>
    <w:tmpl w:val="2B98EA9C"/>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5772666"/>
    <w:multiLevelType w:val="multilevel"/>
    <w:tmpl w:val="3CAABB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9DE1331"/>
    <w:multiLevelType w:val="hybridMultilevel"/>
    <w:tmpl w:val="1D465D52"/>
    <w:lvl w:ilvl="0" w:tplc="20DE62BC">
      <w:start w:val="1"/>
      <w:numFmt w:val="lowerLetter"/>
      <w:lvlText w:val="%1."/>
      <w:lvlJc w:val="left"/>
      <w:pPr>
        <w:ind w:left="1392" w:hanging="360"/>
      </w:pPr>
      <w:rPr>
        <w:rFonts w:hint="default"/>
      </w:rPr>
    </w:lvl>
    <w:lvl w:ilvl="1" w:tplc="34090019" w:tentative="1">
      <w:start w:val="1"/>
      <w:numFmt w:val="lowerLetter"/>
      <w:lvlText w:val="%2."/>
      <w:lvlJc w:val="left"/>
      <w:pPr>
        <w:ind w:left="2112" w:hanging="360"/>
      </w:pPr>
    </w:lvl>
    <w:lvl w:ilvl="2" w:tplc="3409001B" w:tentative="1">
      <w:start w:val="1"/>
      <w:numFmt w:val="lowerRoman"/>
      <w:lvlText w:val="%3."/>
      <w:lvlJc w:val="right"/>
      <w:pPr>
        <w:ind w:left="2832" w:hanging="180"/>
      </w:pPr>
    </w:lvl>
    <w:lvl w:ilvl="3" w:tplc="3409000F" w:tentative="1">
      <w:start w:val="1"/>
      <w:numFmt w:val="decimal"/>
      <w:lvlText w:val="%4."/>
      <w:lvlJc w:val="left"/>
      <w:pPr>
        <w:ind w:left="3552" w:hanging="360"/>
      </w:pPr>
    </w:lvl>
    <w:lvl w:ilvl="4" w:tplc="34090019" w:tentative="1">
      <w:start w:val="1"/>
      <w:numFmt w:val="lowerLetter"/>
      <w:lvlText w:val="%5."/>
      <w:lvlJc w:val="left"/>
      <w:pPr>
        <w:ind w:left="4272" w:hanging="360"/>
      </w:pPr>
    </w:lvl>
    <w:lvl w:ilvl="5" w:tplc="3409001B" w:tentative="1">
      <w:start w:val="1"/>
      <w:numFmt w:val="lowerRoman"/>
      <w:lvlText w:val="%6."/>
      <w:lvlJc w:val="right"/>
      <w:pPr>
        <w:ind w:left="4992" w:hanging="180"/>
      </w:pPr>
    </w:lvl>
    <w:lvl w:ilvl="6" w:tplc="3409000F" w:tentative="1">
      <w:start w:val="1"/>
      <w:numFmt w:val="decimal"/>
      <w:lvlText w:val="%7."/>
      <w:lvlJc w:val="left"/>
      <w:pPr>
        <w:ind w:left="5712" w:hanging="360"/>
      </w:pPr>
    </w:lvl>
    <w:lvl w:ilvl="7" w:tplc="34090019" w:tentative="1">
      <w:start w:val="1"/>
      <w:numFmt w:val="lowerLetter"/>
      <w:lvlText w:val="%8."/>
      <w:lvlJc w:val="left"/>
      <w:pPr>
        <w:ind w:left="6432" w:hanging="360"/>
      </w:pPr>
    </w:lvl>
    <w:lvl w:ilvl="8" w:tplc="3409001B" w:tentative="1">
      <w:start w:val="1"/>
      <w:numFmt w:val="lowerRoman"/>
      <w:lvlText w:val="%9."/>
      <w:lvlJc w:val="right"/>
      <w:pPr>
        <w:ind w:left="7152" w:hanging="180"/>
      </w:pPr>
    </w:lvl>
  </w:abstractNum>
  <w:abstractNum w:abstractNumId="13" w15:restartNumberingAfterBreak="0">
    <w:nsid w:val="1A3C3445"/>
    <w:multiLevelType w:val="hybridMultilevel"/>
    <w:tmpl w:val="077C636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1B08376E"/>
    <w:multiLevelType w:val="hybridMultilevel"/>
    <w:tmpl w:val="4808EA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B303A8B"/>
    <w:multiLevelType w:val="hybridMultilevel"/>
    <w:tmpl w:val="4808EA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D0D427A"/>
    <w:multiLevelType w:val="hybridMultilevel"/>
    <w:tmpl w:val="A886C84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23A24900"/>
    <w:multiLevelType w:val="hybridMultilevel"/>
    <w:tmpl w:val="2382B358"/>
    <w:lvl w:ilvl="0" w:tplc="5672C12A">
      <w:start w:val="1"/>
      <w:numFmt w:val="lowerLetter"/>
      <w:lvlText w:val="%1."/>
      <w:lvlJc w:val="left"/>
      <w:pPr>
        <w:ind w:left="1392" w:hanging="360"/>
      </w:pPr>
      <w:rPr>
        <w:rFonts w:hint="default"/>
      </w:rPr>
    </w:lvl>
    <w:lvl w:ilvl="1" w:tplc="34090019" w:tentative="1">
      <w:start w:val="1"/>
      <w:numFmt w:val="lowerLetter"/>
      <w:lvlText w:val="%2."/>
      <w:lvlJc w:val="left"/>
      <w:pPr>
        <w:ind w:left="2112" w:hanging="360"/>
      </w:pPr>
    </w:lvl>
    <w:lvl w:ilvl="2" w:tplc="3409001B" w:tentative="1">
      <w:start w:val="1"/>
      <w:numFmt w:val="lowerRoman"/>
      <w:lvlText w:val="%3."/>
      <w:lvlJc w:val="right"/>
      <w:pPr>
        <w:ind w:left="2832" w:hanging="180"/>
      </w:pPr>
    </w:lvl>
    <w:lvl w:ilvl="3" w:tplc="3409000F" w:tentative="1">
      <w:start w:val="1"/>
      <w:numFmt w:val="decimal"/>
      <w:lvlText w:val="%4."/>
      <w:lvlJc w:val="left"/>
      <w:pPr>
        <w:ind w:left="3552" w:hanging="360"/>
      </w:pPr>
    </w:lvl>
    <w:lvl w:ilvl="4" w:tplc="34090019" w:tentative="1">
      <w:start w:val="1"/>
      <w:numFmt w:val="lowerLetter"/>
      <w:lvlText w:val="%5."/>
      <w:lvlJc w:val="left"/>
      <w:pPr>
        <w:ind w:left="4272" w:hanging="360"/>
      </w:pPr>
    </w:lvl>
    <w:lvl w:ilvl="5" w:tplc="3409001B" w:tentative="1">
      <w:start w:val="1"/>
      <w:numFmt w:val="lowerRoman"/>
      <w:lvlText w:val="%6."/>
      <w:lvlJc w:val="right"/>
      <w:pPr>
        <w:ind w:left="4992" w:hanging="180"/>
      </w:pPr>
    </w:lvl>
    <w:lvl w:ilvl="6" w:tplc="3409000F" w:tentative="1">
      <w:start w:val="1"/>
      <w:numFmt w:val="decimal"/>
      <w:lvlText w:val="%7."/>
      <w:lvlJc w:val="left"/>
      <w:pPr>
        <w:ind w:left="5712" w:hanging="360"/>
      </w:pPr>
    </w:lvl>
    <w:lvl w:ilvl="7" w:tplc="34090019" w:tentative="1">
      <w:start w:val="1"/>
      <w:numFmt w:val="lowerLetter"/>
      <w:lvlText w:val="%8."/>
      <w:lvlJc w:val="left"/>
      <w:pPr>
        <w:ind w:left="6432" w:hanging="360"/>
      </w:pPr>
    </w:lvl>
    <w:lvl w:ilvl="8" w:tplc="3409001B" w:tentative="1">
      <w:start w:val="1"/>
      <w:numFmt w:val="lowerRoman"/>
      <w:lvlText w:val="%9."/>
      <w:lvlJc w:val="right"/>
      <w:pPr>
        <w:ind w:left="7152" w:hanging="180"/>
      </w:pPr>
    </w:lvl>
  </w:abstractNum>
  <w:abstractNum w:abstractNumId="18" w15:restartNumberingAfterBreak="0">
    <w:nsid w:val="24B61B95"/>
    <w:multiLevelType w:val="hybridMultilevel"/>
    <w:tmpl w:val="340E4A3A"/>
    <w:lvl w:ilvl="0" w:tplc="112AD976">
      <w:start w:val="1"/>
      <w:numFmt w:val="lowerLetter"/>
      <w:lvlText w:val="%1."/>
      <w:lvlJc w:val="left"/>
      <w:pPr>
        <w:ind w:left="1392" w:hanging="360"/>
      </w:pPr>
      <w:rPr>
        <w:rFonts w:hint="default"/>
      </w:rPr>
    </w:lvl>
    <w:lvl w:ilvl="1" w:tplc="34090019" w:tentative="1">
      <w:start w:val="1"/>
      <w:numFmt w:val="lowerLetter"/>
      <w:lvlText w:val="%2."/>
      <w:lvlJc w:val="left"/>
      <w:pPr>
        <w:ind w:left="2112" w:hanging="360"/>
      </w:pPr>
    </w:lvl>
    <w:lvl w:ilvl="2" w:tplc="3409001B" w:tentative="1">
      <w:start w:val="1"/>
      <w:numFmt w:val="lowerRoman"/>
      <w:lvlText w:val="%3."/>
      <w:lvlJc w:val="right"/>
      <w:pPr>
        <w:ind w:left="2832" w:hanging="180"/>
      </w:pPr>
    </w:lvl>
    <w:lvl w:ilvl="3" w:tplc="3409000F" w:tentative="1">
      <w:start w:val="1"/>
      <w:numFmt w:val="decimal"/>
      <w:lvlText w:val="%4."/>
      <w:lvlJc w:val="left"/>
      <w:pPr>
        <w:ind w:left="3552" w:hanging="360"/>
      </w:pPr>
    </w:lvl>
    <w:lvl w:ilvl="4" w:tplc="34090019" w:tentative="1">
      <w:start w:val="1"/>
      <w:numFmt w:val="lowerLetter"/>
      <w:lvlText w:val="%5."/>
      <w:lvlJc w:val="left"/>
      <w:pPr>
        <w:ind w:left="4272" w:hanging="360"/>
      </w:pPr>
    </w:lvl>
    <w:lvl w:ilvl="5" w:tplc="3409001B" w:tentative="1">
      <w:start w:val="1"/>
      <w:numFmt w:val="lowerRoman"/>
      <w:lvlText w:val="%6."/>
      <w:lvlJc w:val="right"/>
      <w:pPr>
        <w:ind w:left="4992" w:hanging="180"/>
      </w:pPr>
    </w:lvl>
    <w:lvl w:ilvl="6" w:tplc="3409000F" w:tentative="1">
      <w:start w:val="1"/>
      <w:numFmt w:val="decimal"/>
      <w:lvlText w:val="%7."/>
      <w:lvlJc w:val="left"/>
      <w:pPr>
        <w:ind w:left="5712" w:hanging="360"/>
      </w:pPr>
    </w:lvl>
    <w:lvl w:ilvl="7" w:tplc="34090019" w:tentative="1">
      <w:start w:val="1"/>
      <w:numFmt w:val="lowerLetter"/>
      <w:lvlText w:val="%8."/>
      <w:lvlJc w:val="left"/>
      <w:pPr>
        <w:ind w:left="6432" w:hanging="360"/>
      </w:pPr>
    </w:lvl>
    <w:lvl w:ilvl="8" w:tplc="3409001B" w:tentative="1">
      <w:start w:val="1"/>
      <w:numFmt w:val="lowerRoman"/>
      <w:lvlText w:val="%9."/>
      <w:lvlJc w:val="right"/>
      <w:pPr>
        <w:ind w:left="7152" w:hanging="180"/>
      </w:pPr>
    </w:lvl>
  </w:abstractNum>
  <w:abstractNum w:abstractNumId="19" w15:restartNumberingAfterBreak="0">
    <w:nsid w:val="25FC5CD1"/>
    <w:multiLevelType w:val="hybridMultilevel"/>
    <w:tmpl w:val="8064F81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A43065E"/>
    <w:multiLevelType w:val="hybridMultilevel"/>
    <w:tmpl w:val="EBD61CA8"/>
    <w:lvl w:ilvl="0" w:tplc="C8808A2A">
      <w:start w:val="1"/>
      <w:numFmt w:val="lowerLetter"/>
      <w:lvlText w:val="%1."/>
      <w:lvlJc w:val="left"/>
      <w:pPr>
        <w:ind w:left="1392" w:hanging="360"/>
      </w:pPr>
      <w:rPr>
        <w:rFonts w:hint="default"/>
      </w:rPr>
    </w:lvl>
    <w:lvl w:ilvl="1" w:tplc="34090019" w:tentative="1">
      <w:start w:val="1"/>
      <w:numFmt w:val="lowerLetter"/>
      <w:lvlText w:val="%2."/>
      <w:lvlJc w:val="left"/>
      <w:pPr>
        <w:ind w:left="2112" w:hanging="360"/>
      </w:pPr>
    </w:lvl>
    <w:lvl w:ilvl="2" w:tplc="3409001B" w:tentative="1">
      <w:start w:val="1"/>
      <w:numFmt w:val="lowerRoman"/>
      <w:lvlText w:val="%3."/>
      <w:lvlJc w:val="right"/>
      <w:pPr>
        <w:ind w:left="2832" w:hanging="180"/>
      </w:pPr>
    </w:lvl>
    <w:lvl w:ilvl="3" w:tplc="3409000F" w:tentative="1">
      <w:start w:val="1"/>
      <w:numFmt w:val="decimal"/>
      <w:lvlText w:val="%4."/>
      <w:lvlJc w:val="left"/>
      <w:pPr>
        <w:ind w:left="3552" w:hanging="360"/>
      </w:pPr>
    </w:lvl>
    <w:lvl w:ilvl="4" w:tplc="34090019" w:tentative="1">
      <w:start w:val="1"/>
      <w:numFmt w:val="lowerLetter"/>
      <w:lvlText w:val="%5."/>
      <w:lvlJc w:val="left"/>
      <w:pPr>
        <w:ind w:left="4272" w:hanging="360"/>
      </w:pPr>
    </w:lvl>
    <w:lvl w:ilvl="5" w:tplc="3409001B" w:tentative="1">
      <w:start w:val="1"/>
      <w:numFmt w:val="lowerRoman"/>
      <w:lvlText w:val="%6."/>
      <w:lvlJc w:val="right"/>
      <w:pPr>
        <w:ind w:left="4992" w:hanging="180"/>
      </w:pPr>
    </w:lvl>
    <w:lvl w:ilvl="6" w:tplc="3409000F" w:tentative="1">
      <w:start w:val="1"/>
      <w:numFmt w:val="decimal"/>
      <w:lvlText w:val="%7."/>
      <w:lvlJc w:val="left"/>
      <w:pPr>
        <w:ind w:left="5712" w:hanging="360"/>
      </w:pPr>
    </w:lvl>
    <w:lvl w:ilvl="7" w:tplc="34090019" w:tentative="1">
      <w:start w:val="1"/>
      <w:numFmt w:val="lowerLetter"/>
      <w:lvlText w:val="%8."/>
      <w:lvlJc w:val="left"/>
      <w:pPr>
        <w:ind w:left="6432" w:hanging="360"/>
      </w:pPr>
    </w:lvl>
    <w:lvl w:ilvl="8" w:tplc="3409001B" w:tentative="1">
      <w:start w:val="1"/>
      <w:numFmt w:val="lowerRoman"/>
      <w:lvlText w:val="%9."/>
      <w:lvlJc w:val="right"/>
      <w:pPr>
        <w:ind w:left="7152" w:hanging="180"/>
      </w:pPr>
    </w:lvl>
  </w:abstractNum>
  <w:abstractNum w:abstractNumId="21" w15:restartNumberingAfterBreak="0">
    <w:nsid w:val="2E146093"/>
    <w:multiLevelType w:val="hybridMultilevel"/>
    <w:tmpl w:val="766C8B3A"/>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302409A9"/>
    <w:multiLevelType w:val="hybridMultilevel"/>
    <w:tmpl w:val="7BC22D4A"/>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32B57D96"/>
    <w:multiLevelType w:val="hybridMultilevel"/>
    <w:tmpl w:val="E4F4EB54"/>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33EC2B71"/>
    <w:multiLevelType w:val="hybridMultilevel"/>
    <w:tmpl w:val="20C20A28"/>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381545D8"/>
    <w:multiLevelType w:val="hybridMultilevel"/>
    <w:tmpl w:val="49D4A51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39511FB9"/>
    <w:multiLevelType w:val="hybridMultilevel"/>
    <w:tmpl w:val="5A8059E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3D0C333E"/>
    <w:multiLevelType w:val="hybridMultilevel"/>
    <w:tmpl w:val="5E7C241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0E54888"/>
    <w:multiLevelType w:val="hybridMultilevel"/>
    <w:tmpl w:val="89AC083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2C834CC"/>
    <w:multiLevelType w:val="hybridMultilevel"/>
    <w:tmpl w:val="234434E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463177D2"/>
    <w:multiLevelType w:val="hybridMultilevel"/>
    <w:tmpl w:val="2FC645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471B2BB0"/>
    <w:multiLevelType w:val="hybridMultilevel"/>
    <w:tmpl w:val="B2E0B720"/>
    <w:lvl w:ilvl="0" w:tplc="EF60B3D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2" w15:restartNumberingAfterBreak="0">
    <w:nsid w:val="4CDA189D"/>
    <w:multiLevelType w:val="hybridMultilevel"/>
    <w:tmpl w:val="C4102DB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4E834DF7"/>
    <w:multiLevelType w:val="hybridMultilevel"/>
    <w:tmpl w:val="8064F81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EC2372C"/>
    <w:multiLevelType w:val="hybridMultilevel"/>
    <w:tmpl w:val="C040FE82"/>
    <w:lvl w:ilvl="0" w:tplc="FFFFFFFF">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5" w15:restartNumberingAfterBreak="0">
    <w:nsid w:val="637F44A3"/>
    <w:multiLevelType w:val="hybridMultilevel"/>
    <w:tmpl w:val="F318815A"/>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63E478CF"/>
    <w:multiLevelType w:val="hybridMultilevel"/>
    <w:tmpl w:val="D8B07A76"/>
    <w:lvl w:ilvl="0" w:tplc="E7203710">
      <w:start w:val="1"/>
      <w:numFmt w:val="lowerLetter"/>
      <w:lvlText w:val="%1."/>
      <w:lvlJc w:val="left"/>
      <w:pPr>
        <w:ind w:left="1392" w:hanging="360"/>
      </w:pPr>
      <w:rPr>
        <w:rFonts w:hint="default"/>
      </w:rPr>
    </w:lvl>
    <w:lvl w:ilvl="1" w:tplc="34090019" w:tentative="1">
      <w:start w:val="1"/>
      <w:numFmt w:val="lowerLetter"/>
      <w:lvlText w:val="%2."/>
      <w:lvlJc w:val="left"/>
      <w:pPr>
        <w:ind w:left="2112" w:hanging="360"/>
      </w:pPr>
    </w:lvl>
    <w:lvl w:ilvl="2" w:tplc="3409001B" w:tentative="1">
      <w:start w:val="1"/>
      <w:numFmt w:val="lowerRoman"/>
      <w:lvlText w:val="%3."/>
      <w:lvlJc w:val="right"/>
      <w:pPr>
        <w:ind w:left="2832" w:hanging="180"/>
      </w:pPr>
    </w:lvl>
    <w:lvl w:ilvl="3" w:tplc="3409000F" w:tentative="1">
      <w:start w:val="1"/>
      <w:numFmt w:val="decimal"/>
      <w:lvlText w:val="%4."/>
      <w:lvlJc w:val="left"/>
      <w:pPr>
        <w:ind w:left="3552" w:hanging="360"/>
      </w:pPr>
    </w:lvl>
    <w:lvl w:ilvl="4" w:tplc="34090019" w:tentative="1">
      <w:start w:val="1"/>
      <w:numFmt w:val="lowerLetter"/>
      <w:lvlText w:val="%5."/>
      <w:lvlJc w:val="left"/>
      <w:pPr>
        <w:ind w:left="4272" w:hanging="360"/>
      </w:pPr>
    </w:lvl>
    <w:lvl w:ilvl="5" w:tplc="3409001B" w:tentative="1">
      <w:start w:val="1"/>
      <w:numFmt w:val="lowerRoman"/>
      <w:lvlText w:val="%6."/>
      <w:lvlJc w:val="right"/>
      <w:pPr>
        <w:ind w:left="4992" w:hanging="180"/>
      </w:pPr>
    </w:lvl>
    <w:lvl w:ilvl="6" w:tplc="3409000F" w:tentative="1">
      <w:start w:val="1"/>
      <w:numFmt w:val="decimal"/>
      <w:lvlText w:val="%7."/>
      <w:lvlJc w:val="left"/>
      <w:pPr>
        <w:ind w:left="5712" w:hanging="360"/>
      </w:pPr>
    </w:lvl>
    <w:lvl w:ilvl="7" w:tplc="34090019" w:tentative="1">
      <w:start w:val="1"/>
      <w:numFmt w:val="lowerLetter"/>
      <w:lvlText w:val="%8."/>
      <w:lvlJc w:val="left"/>
      <w:pPr>
        <w:ind w:left="6432" w:hanging="360"/>
      </w:pPr>
    </w:lvl>
    <w:lvl w:ilvl="8" w:tplc="3409001B" w:tentative="1">
      <w:start w:val="1"/>
      <w:numFmt w:val="lowerRoman"/>
      <w:lvlText w:val="%9."/>
      <w:lvlJc w:val="right"/>
      <w:pPr>
        <w:ind w:left="7152" w:hanging="180"/>
      </w:pPr>
    </w:lvl>
  </w:abstractNum>
  <w:abstractNum w:abstractNumId="37" w15:restartNumberingAfterBreak="0">
    <w:nsid w:val="671E3E4E"/>
    <w:multiLevelType w:val="hybridMultilevel"/>
    <w:tmpl w:val="4808EAE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6844420E"/>
    <w:multiLevelType w:val="hybridMultilevel"/>
    <w:tmpl w:val="DF66E47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69511F1E"/>
    <w:multiLevelType w:val="hybridMultilevel"/>
    <w:tmpl w:val="4BFA320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6C01230D"/>
    <w:multiLevelType w:val="hybridMultilevel"/>
    <w:tmpl w:val="4A4E08AE"/>
    <w:lvl w:ilvl="0" w:tplc="4E2E967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1" w15:restartNumberingAfterBreak="0">
    <w:nsid w:val="6EFC7C2C"/>
    <w:multiLevelType w:val="hybridMultilevel"/>
    <w:tmpl w:val="1338AE00"/>
    <w:lvl w:ilvl="0" w:tplc="3409000F">
      <w:start w:val="2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70164622"/>
    <w:multiLevelType w:val="hybridMultilevel"/>
    <w:tmpl w:val="72F8FDE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15353B3"/>
    <w:multiLevelType w:val="hybridMultilevel"/>
    <w:tmpl w:val="AE0EC2D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74246612"/>
    <w:multiLevelType w:val="hybridMultilevel"/>
    <w:tmpl w:val="20C20A2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C760CF"/>
    <w:multiLevelType w:val="hybridMultilevel"/>
    <w:tmpl w:val="89AC083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9015DC3"/>
    <w:multiLevelType w:val="hybridMultilevel"/>
    <w:tmpl w:val="72F8FDE8"/>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7A6305FE"/>
    <w:multiLevelType w:val="hybridMultilevel"/>
    <w:tmpl w:val="2D0A618A"/>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7B7930A1"/>
    <w:multiLevelType w:val="hybridMultilevel"/>
    <w:tmpl w:val="1A522440"/>
    <w:lvl w:ilvl="0" w:tplc="19F6611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124668304">
    <w:abstractNumId w:val="11"/>
  </w:num>
  <w:num w:numId="2" w16cid:durableId="1881160137">
    <w:abstractNumId w:val="1"/>
  </w:num>
  <w:num w:numId="3" w16cid:durableId="1184900933">
    <w:abstractNumId w:val="21"/>
  </w:num>
  <w:num w:numId="4" w16cid:durableId="86653730">
    <w:abstractNumId w:val="2"/>
  </w:num>
  <w:num w:numId="5" w16cid:durableId="1733503253">
    <w:abstractNumId w:val="43"/>
  </w:num>
  <w:num w:numId="6" w16cid:durableId="1992244990">
    <w:abstractNumId w:val="32"/>
  </w:num>
  <w:num w:numId="7" w16cid:durableId="279535111">
    <w:abstractNumId w:val="38"/>
  </w:num>
  <w:num w:numId="8" w16cid:durableId="728765807">
    <w:abstractNumId w:val="35"/>
  </w:num>
  <w:num w:numId="9" w16cid:durableId="1538541747">
    <w:abstractNumId w:val="3"/>
  </w:num>
  <w:num w:numId="10" w16cid:durableId="1098453588">
    <w:abstractNumId w:val="0"/>
  </w:num>
  <w:num w:numId="11" w16cid:durableId="988746670">
    <w:abstractNumId w:val="28"/>
  </w:num>
  <w:num w:numId="12" w16cid:durableId="22244897">
    <w:abstractNumId w:val="9"/>
  </w:num>
  <w:num w:numId="13" w16cid:durableId="391082029">
    <w:abstractNumId w:val="22"/>
  </w:num>
  <w:num w:numId="14" w16cid:durableId="225116360">
    <w:abstractNumId w:val="27"/>
  </w:num>
  <w:num w:numId="15" w16cid:durableId="1651248352">
    <w:abstractNumId w:val="24"/>
  </w:num>
  <w:num w:numId="16" w16cid:durableId="2107849254">
    <w:abstractNumId w:val="10"/>
  </w:num>
  <w:num w:numId="17" w16cid:durableId="168714127">
    <w:abstractNumId w:val="44"/>
  </w:num>
  <w:num w:numId="18" w16cid:durableId="2030257574">
    <w:abstractNumId w:val="39"/>
  </w:num>
  <w:num w:numId="19" w16cid:durableId="1222983456">
    <w:abstractNumId w:val="23"/>
  </w:num>
  <w:num w:numId="20" w16cid:durableId="696463250">
    <w:abstractNumId w:val="25"/>
  </w:num>
  <w:num w:numId="21" w16cid:durableId="434205631">
    <w:abstractNumId w:val="37"/>
  </w:num>
  <w:num w:numId="22" w16cid:durableId="1178344611">
    <w:abstractNumId w:val="14"/>
  </w:num>
  <w:num w:numId="23" w16cid:durableId="856889903">
    <w:abstractNumId w:val="45"/>
  </w:num>
  <w:num w:numId="24" w16cid:durableId="696928037">
    <w:abstractNumId w:val="15"/>
  </w:num>
  <w:num w:numId="25" w16cid:durableId="160319941">
    <w:abstractNumId w:val="7"/>
  </w:num>
  <w:num w:numId="26" w16cid:durableId="2011253652">
    <w:abstractNumId w:val="13"/>
  </w:num>
  <w:num w:numId="27" w16cid:durableId="656614948">
    <w:abstractNumId w:val="5"/>
  </w:num>
  <w:num w:numId="28" w16cid:durableId="1113866627">
    <w:abstractNumId w:val="33"/>
  </w:num>
  <w:num w:numId="29" w16cid:durableId="931550295">
    <w:abstractNumId w:val="34"/>
  </w:num>
  <w:num w:numId="30" w16cid:durableId="994259704">
    <w:abstractNumId w:val="41"/>
  </w:num>
  <w:num w:numId="31" w16cid:durableId="80765421">
    <w:abstractNumId w:val="8"/>
  </w:num>
  <w:num w:numId="32" w16cid:durableId="1339622269">
    <w:abstractNumId w:val="29"/>
  </w:num>
  <w:num w:numId="33" w16cid:durableId="599216750">
    <w:abstractNumId w:val="30"/>
  </w:num>
  <w:num w:numId="34" w16cid:durableId="2099322872">
    <w:abstractNumId w:val="19"/>
  </w:num>
  <w:num w:numId="35" w16cid:durableId="685252811">
    <w:abstractNumId w:val="46"/>
  </w:num>
  <w:num w:numId="36" w16cid:durableId="1008215964">
    <w:abstractNumId w:val="42"/>
  </w:num>
  <w:num w:numId="37" w16cid:durableId="131991638">
    <w:abstractNumId w:val="47"/>
  </w:num>
  <w:num w:numId="38" w16cid:durableId="1645238686">
    <w:abstractNumId w:val="16"/>
  </w:num>
  <w:num w:numId="39" w16cid:durableId="2067607014">
    <w:abstractNumId w:val="4"/>
  </w:num>
  <w:num w:numId="40" w16cid:durableId="1330215114">
    <w:abstractNumId w:val="26"/>
  </w:num>
  <w:num w:numId="41" w16cid:durableId="1269922156">
    <w:abstractNumId w:val="20"/>
  </w:num>
  <w:num w:numId="42" w16cid:durableId="778841084">
    <w:abstractNumId w:val="17"/>
  </w:num>
  <w:num w:numId="43" w16cid:durableId="454904693">
    <w:abstractNumId w:val="12"/>
  </w:num>
  <w:num w:numId="44" w16cid:durableId="1537617411">
    <w:abstractNumId w:val="36"/>
  </w:num>
  <w:num w:numId="45" w16cid:durableId="640691696">
    <w:abstractNumId w:val="18"/>
  </w:num>
  <w:num w:numId="46" w16cid:durableId="863978521">
    <w:abstractNumId w:val="6"/>
  </w:num>
  <w:num w:numId="47" w16cid:durableId="1301886622">
    <w:abstractNumId w:val="31"/>
  </w:num>
  <w:num w:numId="48" w16cid:durableId="1665015869">
    <w:abstractNumId w:val="48"/>
  </w:num>
  <w:num w:numId="49" w16cid:durableId="1738697822">
    <w:abstractNumId w:val="4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evenAndOddHeaders/>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87"/>
    <w:rsid w:val="000009E0"/>
    <w:rsid w:val="00001BC3"/>
    <w:rsid w:val="0000272F"/>
    <w:rsid w:val="00002C5D"/>
    <w:rsid w:val="00003942"/>
    <w:rsid w:val="00004047"/>
    <w:rsid w:val="0000576A"/>
    <w:rsid w:val="000057BD"/>
    <w:rsid w:val="00005D2B"/>
    <w:rsid w:val="00005FAD"/>
    <w:rsid w:val="00006EC1"/>
    <w:rsid w:val="00007502"/>
    <w:rsid w:val="000075FB"/>
    <w:rsid w:val="00007C67"/>
    <w:rsid w:val="00007EEB"/>
    <w:rsid w:val="000104D6"/>
    <w:rsid w:val="00010B1A"/>
    <w:rsid w:val="00011203"/>
    <w:rsid w:val="000114EC"/>
    <w:rsid w:val="00011939"/>
    <w:rsid w:val="00012568"/>
    <w:rsid w:val="00012702"/>
    <w:rsid w:val="000135E7"/>
    <w:rsid w:val="000136BE"/>
    <w:rsid w:val="0001452C"/>
    <w:rsid w:val="00014991"/>
    <w:rsid w:val="00014F3F"/>
    <w:rsid w:val="00015044"/>
    <w:rsid w:val="0001659F"/>
    <w:rsid w:val="000168BD"/>
    <w:rsid w:val="00016910"/>
    <w:rsid w:val="00017598"/>
    <w:rsid w:val="000175CE"/>
    <w:rsid w:val="00020414"/>
    <w:rsid w:val="00020541"/>
    <w:rsid w:val="0002161D"/>
    <w:rsid w:val="00022F19"/>
    <w:rsid w:val="0002359B"/>
    <w:rsid w:val="00023798"/>
    <w:rsid w:val="000246CC"/>
    <w:rsid w:val="000247B1"/>
    <w:rsid w:val="00024CCE"/>
    <w:rsid w:val="00024F83"/>
    <w:rsid w:val="00026680"/>
    <w:rsid w:val="0002795F"/>
    <w:rsid w:val="00030671"/>
    <w:rsid w:val="00032987"/>
    <w:rsid w:val="00032DC4"/>
    <w:rsid w:val="00033294"/>
    <w:rsid w:val="0003361F"/>
    <w:rsid w:val="00033CD6"/>
    <w:rsid w:val="00033DC4"/>
    <w:rsid w:val="000349D9"/>
    <w:rsid w:val="00035FF6"/>
    <w:rsid w:val="00036C16"/>
    <w:rsid w:val="00037C04"/>
    <w:rsid w:val="00037EB7"/>
    <w:rsid w:val="00040841"/>
    <w:rsid w:val="00040A67"/>
    <w:rsid w:val="00041257"/>
    <w:rsid w:val="00042D04"/>
    <w:rsid w:val="0004492E"/>
    <w:rsid w:val="00045EEF"/>
    <w:rsid w:val="00046743"/>
    <w:rsid w:val="00047DB9"/>
    <w:rsid w:val="0005174D"/>
    <w:rsid w:val="0005206D"/>
    <w:rsid w:val="0005229D"/>
    <w:rsid w:val="00052385"/>
    <w:rsid w:val="00052AF4"/>
    <w:rsid w:val="00052B02"/>
    <w:rsid w:val="00052D43"/>
    <w:rsid w:val="0005480A"/>
    <w:rsid w:val="00054CB5"/>
    <w:rsid w:val="00055286"/>
    <w:rsid w:val="00056E5D"/>
    <w:rsid w:val="0005747D"/>
    <w:rsid w:val="00057782"/>
    <w:rsid w:val="00057DD6"/>
    <w:rsid w:val="000601F4"/>
    <w:rsid w:val="0006189E"/>
    <w:rsid w:val="00063150"/>
    <w:rsid w:val="000633BD"/>
    <w:rsid w:val="0006344D"/>
    <w:rsid w:val="00064F4B"/>
    <w:rsid w:val="000654DF"/>
    <w:rsid w:val="00066483"/>
    <w:rsid w:val="00066C12"/>
    <w:rsid w:val="0006738E"/>
    <w:rsid w:val="0006741E"/>
    <w:rsid w:val="00067A06"/>
    <w:rsid w:val="0007038E"/>
    <w:rsid w:val="0007126D"/>
    <w:rsid w:val="00071833"/>
    <w:rsid w:val="00071CB0"/>
    <w:rsid w:val="000731BC"/>
    <w:rsid w:val="0007384A"/>
    <w:rsid w:val="00074389"/>
    <w:rsid w:val="00075C54"/>
    <w:rsid w:val="0007763A"/>
    <w:rsid w:val="00080966"/>
    <w:rsid w:val="0008193D"/>
    <w:rsid w:val="00083254"/>
    <w:rsid w:val="0008343C"/>
    <w:rsid w:val="00083688"/>
    <w:rsid w:val="00083C6E"/>
    <w:rsid w:val="000851B2"/>
    <w:rsid w:val="0008612E"/>
    <w:rsid w:val="000871D5"/>
    <w:rsid w:val="00087390"/>
    <w:rsid w:val="000902BD"/>
    <w:rsid w:val="000911E3"/>
    <w:rsid w:val="000919F4"/>
    <w:rsid w:val="00092201"/>
    <w:rsid w:val="000932C1"/>
    <w:rsid w:val="0009386D"/>
    <w:rsid w:val="00094737"/>
    <w:rsid w:val="00094E2B"/>
    <w:rsid w:val="00096303"/>
    <w:rsid w:val="00096B16"/>
    <w:rsid w:val="00096ED7"/>
    <w:rsid w:val="000A21D9"/>
    <w:rsid w:val="000A4044"/>
    <w:rsid w:val="000A437B"/>
    <w:rsid w:val="000A4DC0"/>
    <w:rsid w:val="000A5383"/>
    <w:rsid w:val="000A5ECA"/>
    <w:rsid w:val="000A6F27"/>
    <w:rsid w:val="000A7C26"/>
    <w:rsid w:val="000B0551"/>
    <w:rsid w:val="000B0938"/>
    <w:rsid w:val="000B19E7"/>
    <w:rsid w:val="000B1B92"/>
    <w:rsid w:val="000B1BEE"/>
    <w:rsid w:val="000B2D3A"/>
    <w:rsid w:val="000B31B8"/>
    <w:rsid w:val="000B3916"/>
    <w:rsid w:val="000B4585"/>
    <w:rsid w:val="000B4840"/>
    <w:rsid w:val="000B5F51"/>
    <w:rsid w:val="000B6111"/>
    <w:rsid w:val="000B6502"/>
    <w:rsid w:val="000B79AE"/>
    <w:rsid w:val="000B7DE4"/>
    <w:rsid w:val="000C1A9F"/>
    <w:rsid w:val="000C2CD7"/>
    <w:rsid w:val="000C3C9A"/>
    <w:rsid w:val="000C6640"/>
    <w:rsid w:val="000C6A1A"/>
    <w:rsid w:val="000C6B59"/>
    <w:rsid w:val="000C767C"/>
    <w:rsid w:val="000C7AAF"/>
    <w:rsid w:val="000D0BD0"/>
    <w:rsid w:val="000D1115"/>
    <w:rsid w:val="000D11C6"/>
    <w:rsid w:val="000D1FFC"/>
    <w:rsid w:val="000D2294"/>
    <w:rsid w:val="000D271D"/>
    <w:rsid w:val="000D5067"/>
    <w:rsid w:val="000D567C"/>
    <w:rsid w:val="000D7897"/>
    <w:rsid w:val="000E006D"/>
    <w:rsid w:val="000E1EA0"/>
    <w:rsid w:val="000E22FA"/>
    <w:rsid w:val="000E3C64"/>
    <w:rsid w:val="000E4A42"/>
    <w:rsid w:val="000E4CB7"/>
    <w:rsid w:val="000E4E28"/>
    <w:rsid w:val="000E53DC"/>
    <w:rsid w:val="000E6096"/>
    <w:rsid w:val="000E6A17"/>
    <w:rsid w:val="000E6B89"/>
    <w:rsid w:val="000E6D5E"/>
    <w:rsid w:val="000E744A"/>
    <w:rsid w:val="000E75FE"/>
    <w:rsid w:val="000F0C0B"/>
    <w:rsid w:val="000F19F1"/>
    <w:rsid w:val="000F2443"/>
    <w:rsid w:val="000F34D4"/>
    <w:rsid w:val="000F3ED4"/>
    <w:rsid w:val="000F4325"/>
    <w:rsid w:val="000F4595"/>
    <w:rsid w:val="000F51D6"/>
    <w:rsid w:val="000F6E07"/>
    <w:rsid w:val="000F6FD4"/>
    <w:rsid w:val="000F705A"/>
    <w:rsid w:val="000F7654"/>
    <w:rsid w:val="00101AFD"/>
    <w:rsid w:val="001025EE"/>
    <w:rsid w:val="00103822"/>
    <w:rsid w:val="00104242"/>
    <w:rsid w:val="00104D59"/>
    <w:rsid w:val="001053E3"/>
    <w:rsid w:val="00105453"/>
    <w:rsid w:val="00106047"/>
    <w:rsid w:val="00106065"/>
    <w:rsid w:val="001101DD"/>
    <w:rsid w:val="00111F7D"/>
    <w:rsid w:val="001122B4"/>
    <w:rsid w:val="00112FF9"/>
    <w:rsid w:val="0011393E"/>
    <w:rsid w:val="00113B53"/>
    <w:rsid w:val="00115071"/>
    <w:rsid w:val="001154B5"/>
    <w:rsid w:val="00115FC0"/>
    <w:rsid w:val="00116648"/>
    <w:rsid w:val="00116BD5"/>
    <w:rsid w:val="00117576"/>
    <w:rsid w:val="0012087C"/>
    <w:rsid w:val="00120A23"/>
    <w:rsid w:val="001211D7"/>
    <w:rsid w:val="001218D7"/>
    <w:rsid w:val="00121C93"/>
    <w:rsid w:val="00121EC2"/>
    <w:rsid w:val="001222AF"/>
    <w:rsid w:val="00123166"/>
    <w:rsid w:val="001262D3"/>
    <w:rsid w:val="001275F0"/>
    <w:rsid w:val="00127D7B"/>
    <w:rsid w:val="001302D8"/>
    <w:rsid w:val="0013035A"/>
    <w:rsid w:val="00131133"/>
    <w:rsid w:val="00131BC3"/>
    <w:rsid w:val="00133FD3"/>
    <w:rsid w:val="001350D1"/>
    <w:rsid w:val="001355AA"/>
    <w:rsid w:val="001374F3"/>
    <w:rsid w:val="00140570"/>
    <w:rsid w:val="0014265E"/>
    <w:rsid w:val="001436F9"/>
    <w:rsid w:val="0014382F"/>
    <w:rsid w:val="00144298"/>
    <w:rsid w:val="001457DF"/>
    <w:rsid w:val="00145A4D"/>
    <w:rsid w:val="001466D1"/>
    <w:rsid w:val="00146BFD"/>
    <w:rsid w:val="00147B1A"/>
    <w:rsid w:val="0015076E"/>
    <w:rsid w:val="00151291"/>
    <w:rsid w:val="00152032"/>
    <w:rsid w:val="001533FE"/>
    <w:rsid w:val="00153B63"/>
    <w:rsid w:val="00153EBF"/>
    <w:rsid w:val="00154B77"/>
    <w:rsid w:val="00156514"/>
    <w:rsid w:val="001567D0"/>
    <w:rsid w:val="00156DFA"/>
    <w:rsid w:val="00156E5D"/>
    <w:rsid w:val="00156FED"/>
    <w:rsid w:val="00157431"/>
    <w:rsid w:val="001603D0"/>
    <w:rsid w:val="00161958"/>
    <w:rsid w:val="0016253B"/>
    <w:rsid w:val="00164953"/>
    <w:rsid w:val="00165083"/>
    <w:rsid w:val="001658FD"/>
    <w:rsid w:val="00165CF8"/>
    <w:rsid w:val="001666B7"/>
    <w:rsid w:val="00166AB1"/>
    <w:rsid w:val="0017074F"/>
    <w:rsid w:val="00170956"/>
    <w:rsid w:val="00170C90"/>
    <w:rsid w:val="0017177C"/>
    <w:rsid w:val="001724F4"/>
    <w:rsid w:val="00172E76"/>
    <w:rsid w:val="0017542C"/>
    <w:rsid w:val="00175788"/>
    <w:rsid w:val="00175987"/>
    <w:rsid w:val="00175FE9"/>
    <w:rsid w:val="00176A0D"/>
    <w:rsid w:val="00177F72"/>
    <w:rsid w:val="0018037F"/>
    <w:rsid w:val="001817C6"/>
    <w:rsid w:val="00181F71"/>
    <w:rsid w:val="0018292C"/>
    <w:rsid w:val="00182D76"/>
    <w:rsid w:val="00186B4F"/>
    <w:rsid w:val="00186BF4"/>
    <w:rsid w:val="00186C63"/>
    <w:rsid w:val="00187343"/>
    <w:rsid w:val="0018778A"/>
    <w:rsid w:val="00190231"/>
    <w:rsid w:val="001904CA"/>
    <w:rsid w:val="001907FD"/>
    <w:rsid w:val="0019154E"/>
    <w:rsid w:val="00193847"/>
    <w:rsid w:val="00195717"/>
    <w:rsid w:val="001973A2"/>
    <w:rsid w:val="00197435"/>
    <w:rsid w:val="00197A73"/>
    <w:rsid w:val="00197D8C"/>
    <w:rsid w:val="001A0B76"/>
    <w:rsid w:val="001A19FF"/>
    <w:rsid w:val="001A1A19"/>
    <w:rsid w:val="001A3870"/>
    <w:rsid w:val="001A6DF1"/>
    <w:rsid w:val="001A73CF"/>
    <w:rsid w:val="001A7C8C"/>
    <w:rsid w:val="001B09D7"/>
    <w:rsid w:val="001B0F29"/>
    <w:rsid w:val="001B10D4"/>
    <w:rsid w:val="001B17F7"/>
    <w:rsid w:val="001B276B"/>
    <w:rsid w:val="001B30D4"/>
    <w:rsid w:val="001B3DFE"/>
    <w:rsid w:val="001B3FD7"/>
    <w:rsid w:val="001B4267"/>
    <w:rsid w:val="001B4DDF"/>
    <w:rsid w:val="001B633A"/>
    <w:rsid w:val="001B6AE6"/>
    <w:rsid w:val="001B7026"/>
    <w:rsid w:val="001B7690"/>
    <w:rsid w:val="001C0A62"/>
    <w:rsid w:val="001C189A"/>
    <w:rsid w:val="001C2432"/>
    <w:rsid w:val="001C27A0"/>
    <w:rsid w:val="001C296E"/>
    <w:rsid w:val="001C2DF4"/>
    <w:rsid w:val="001C3966"/>
    <w:rsid w:val="001C3C69"/>
    <w:rsid w:val="001C4E85"/>
    <w:rsid w:val="001C4F1A"/>
    <w:rsid w:val="001C607C"/>
    <w:rsid w:val="001C64F5"/>
    <w:rsid w:val="001C79DF"/>
    <w:rsid w:val="001C7D0A"/>
    <w:rsid w:val="001D0D76"/>
    <w:rsid w:val="001D1351"/>
    <w:rsid w:val="001D13F2"/>
    <w:rsid w:val="001D20AC"/>
    <w:rsid w:val="001D2AB2"/>
    <w:rsid w:val="001D4CBB"/>
    <w:rsid w:val="001D551A"/>
    <w:rsid w:val="001D786B"/>
    <w:rsid w:val="001D79CC"/>
    <w:rsid w:val="001E0034"/>
    <w:rsid w:val="001E15BC"/>
    <w:rsid w:val="001E1645"/>
    <w:rsid w:val="001E2742"/>
    <w:rsid w:val="001E3B3B"/>
    <w:rsid w:val="001E3CB8"/>
    <w:rsid w:val="001E46F7"/>
    <w:rsid w:val="001E4D9D"/>
    <w:rsid w:val="001E522B"/>
    <w:rsid w:val="001E65DC"/>
    <w:rsid w:val="001E6D1D"/>
    <w:rsid w:val="001F0B1F"/>
    <w:rsid w:val="001F17F5"/>
    <w:rsid w:val="001F27D9"/>
    <w:rsid w:val="001F2FEE"/>
    <w:rsid w:val="001F4558"/>
    <w:rsid w:val="001F47A5"/>
    <w:rsid w:val="001F5B86"/>
    <w:rsid w:val="001F76CF"/>
    <w:rsid w:val="001F7A39"/>
    <w:rsid w:val="00200FEA"/>
    <w:rsid w:val="0020120F"/>
    <w:rsid w:val="00201DD1"/>
    <w:rsid w:val="0020314C"/>
    <w:rsid w:val="002034C5"/>
    <w:rsid w:val="002038B5"/>
    <w:rsid w:val="00204873"/>
    <w:rsid w:val="00204A80"/>
    <w:rsid w:val="00206D2C"/>
    <w:rsid w:val="00207DB2"/>
    <w:rsid w:val="002101A4"/>
    <w:rsid w:val="00211AC3"/>
    <w:rsid w:val="00211FCB"/>
    <w:rsid w:val="00213292"/>
    <w:rsid w:val="002140C4"/>
    <w:rsid w:val="00214467"/>
    <w:rsid w:val="002145EE"/>
    <w:rsid w:val="00216179"/>
    <w:rsid w:val="002202E6"/>
    <w:rsid w:val="00220434"/>
    <w:rsid w:val="00220B3B"/>
    <w:rsid w:val="00222606"/>
    <w:rsid w:val="00223FD7"/>
    <w:rsid w:val="002258BE"/>
    <w:rsid w:val="00226219"/>
    <w:rsid w:val="00226E4B"/>
    <w:rsid w:val="00226EF5"/>
    <w:rsid w:val="00230890"/>
    <w:rsid w:val="00230D83"/>
    <w:rsid w:val="00230F46"/>
    <w:rsid w:val="00230F78"/>
    <w:rsid w:val="0023208C"/>
    <w:rsid w:val="00232092"/>
    <w:rsid w:val="00232B53"/>
    <w:rsid w:val="0023355A"/>
    <w:rsid w:val="00233584"/>
    <w:rsid w:val="00233D12"/>
    <w:rsid w:val="00233E88"/>
    <w:rsid w:val="00234200"/>
    <w:rsid w:val="0023461C"/>
    <w:rsid w:val="00235CB0"/>
    <w:rsid w:val="0024194F"/>
    <w:rsid w:val="00241F08"/>
    <w:rsid w:val="0024209A"/>
    <w:rsid w:val="0024258D"/>
    <w:rsid w:val="00242AD5"/>
    <w:rsid w:val="002447B8"/>
    <w:rsid w:val="00244FF5"/>
    <w:rsid w:val="00247896"/>
    <w:rsid w:val="0025022D"/>
    <w:rsid w:val="002506C2"/>
    <w:rsid w:val="00250FBC"/>
    <w:rsid w:val="002521AD"/>
    <w:rsid w:val="00252EB9"/>
    <w:rsid w:val="00253020"/>
    <w:rsid w:val="002538FC"/>
    <w:rsid w:val="002557F9"/>
    <w:rsid w:val="00255C82"/>
    <w:rsid w:val="00256378"/>
    <w:rsid w:val="00256873"/>
    <w:rsid w:val="00257258"/>
    <w:rsid w:val="00257431"/>
    <w:rsid w:val="002608D5"/>
    <w:rsid w:val="00260A46"/>
    <w:rsid w:val="002612AA"/>
    <w:rsid w:val="00261999"/>
    <w:rsid w:val="002621C6"/>
    <w:rsid w:val="0026230F"/>
    <w:rsid w:val="00262938"/>
    <w:rsid w:val="00262C7D"/>
    <w:rsid w:val="00262E3C"/>
    <w:rsid w:val="00264F85"/>
    <w:rsid w:val="0026529D"/>
    <w:rsid w:val="00266CBD"/>
    <w:rsid w:val="00267083"/>
    <w:rsid w:val="002701B5"/>
    <w:rsid w:val="00272240"/>
    <w:rsid w:val="00272597"/>
    <w:rsid w:val="00272D46"/>
    <w:rsid w:val="00273BD4"/>
    <w:rsid w:val="002744A5"/>
    <w:rsid w:val="00274746"/>
    <w:rsid w:val="00275B09"/>
    <w:rsid w:val="00275B1C"/>
    <w:rsid w:val="0027636D"/>
    <w:rsid w:val="00277D7B"/>
    <w:rsid w:val="00280205"/>
    <w:rsid w:val="00280C38"/>
    <w:rsid w:val="00280EDF"/>
    <w:rsid w:val="0028144E"/>
    <w:rsid w:val="00281942"/>
    <w:rsid w:val="0028253D"/>
    <w:rsid w:val="002826E2"/>
    <w:rsid w:val="002830EA"/>
    <w:rsid w:val="002870DB"/>
    <w:rsid w:val="00287BCA"/>
    <w:rsid w:val="00290651"/>
    <w:rsid w:val="00290AE2"/>
    <w:rsid w:val="002926DC"/>
    <w:rsid w:val="002930AF"/>
    <w:rsid w:val="00293784"/>
    <w:rsid w:val="00295530"/>
    <w:rsid w:val="00296429"/>
    <w:rsid w:val="00296836"/>
    <w:rsid w:val="00296C7F"/>
    <w:rsid w:val="00297197"/>
    <w:rsid w:val="002A1B0A"/>
    <w:rsid w:val="002A2CD8"/>
    <w:rsid w:val="002A2ED3"/>
    <w:rsid w:val="002A370E"/>
    <w:rsid w:val="002A3980"/>
    <w:rsid w:val="002A5633"/>
    <w:rsid w:val="002A65DF"/>
    <w:rsid w:val="002A7E20"/>
    <w:rsid w:val="002B0A2D"/>
    <w:rsid w:val="002B0D5F"/>
    <w:rsid w:val="002B112F"/>
    <w:rsid w:val="002B2357"/>
    <w:rsid w:val="002B25AF"/>
    <w:rsid w:val="002B4109"/>
    <w:rsid w:val="002B4CA1"/>
    <w:rsid w:val="002B5A0E"/>
    <w:rsid w:val="002B662A"/>
    <w:rsid w:val="002B6798"/>
    <w:rsid w:val="002B7445"/>
    <w:rsid w:val="002C0AB3"/>
    <w:rsid w:val="002C0C37"/>
    <w:rsid w:val="002C159B"/>
    <w:rsid w:val="002C19CC"/>
    <w:rsid w:val="002C1C96"/>
    <w:rsid w:val="002C20B3"/>
    <w:rsid w:val="002C26BD"/>
    <w:rsid w:val="002C2A76"/>
    <w:rsid w:val="002C3A4B"/>
    <w:rsid w:val="002C404C"/>
    <w:rsid w:val="002C4055"/>
    <w:rsid w:val="002C4C07"/>
    <w:rsid w:val="002C64DB"/>
    <w:rsid w:val="002C66A8"/>
    <w:rsid w:val="002C71B9"/>
    <w:rsid w:val="002C7362"/>
    <w:rsid w:val="002C76DC"/>
    <w:rsid w:val="002C7C6D"/>
    <w:rsid w:val="002C7C7F"/>
    <w:rsid w:val="002D021A"/>
    <w:rsid w:val="002D09B3"/>
    <w:rsid w:val="002D14E7"/>
    <w:rsid w:val="002D368D"/>
    <w:rsid w:val="002D3EA3"/>
    <w:rsid w:val="002D4B4C"/>
    <w:rsid w:val="002D5E99"/>
    <w:rsid w:val="002D62A6"/>
    <w:rsid w:val="002D7EDD"/>
    <w:rsid w:val="002E0295"/>
    <w:rsid w:val="002E0357"/>
    <w:rsid w:val="002E05C2"/>
    <w:rsid w:val="002E0A39"/>
    <w:rsid w:val="002E0E19"/>
    <w:rsid w:val="002E2BBA"/>
    <w:rsid w:val="002E2EB8"/>
    <w:rsid w:val="002E34AE"/>
    <w:rsid w:val="002E3BEC"/>
    <w:rsid w:val="002E4416"/>
    <w:rsid w:val="002E55D3"/>
    <w:rsid w:val="002E5A95"/>
    <w:rsid w:val="002E5AB6"/>
    <w:rsid w:val="002E5D2F"/>
    <w:rsid w:val="002E762C"/>
    <w:rsid w:val="002E7A34"/>
    <w:rsid w:val="002F0535"/>
    <w:rsid w:val="002F1B38"/>
    <w:rsid w:val="002F512D"/>
    <w:rsid w:val="002F6D56"/>
    <w:rsid w:val="002F6F3A"/>
    <w:rsid w:val="00300284"/>
    <w:rsid w:val="003008A6"/>
    <w:rsid w:val="003012FA"/>
    <w:rsid w:val="00301523"/>
    <w:rsid w:val="00302231"/>
    <w:rsid w:val="003023BA"/>
    <w:rsid w:val="00302F70"/>
    <w:rsid w:val="003030AE"/>
    <w:rsid w:val="00303491"/>
    <w:rsid w:val="0030467D"/>
    <w:rsid w:val="0030519C"/>
    <w:rsid w:val="00306777"/>
    <w:rsid w:val="00306D29"/>
    <w:rsid w:val="00307276"/>
    <w:rsid w:val="003072D0"/>
    <w:rsid w:val="00311614"/>
    <w:rsid w:val="00312A09"/>
    <w:rsid w:val="003141EF"/>
    <w:rsid w:val="00314EE3"/>
    <w:rsid w:val="0031644C"/>
    <w:rsid w:val="003171BF"/>
    <w:rsid w:val="0031741E"/>
    <w:rsid w:val="00320235"/>
    <w:rsid w:val="0032127C"/>
    <w:rsid w:val="003215C8"/>
    <w:rsid w:val="003229CB"/>
    <w:rsid w:val="00322EAB"/>
    <w:rsid w:val="003230C7"/>
    <w:rsid w:val="00323FFE"/>
    <w:rsid w:val="00324371"/>
    <w:rsid w:val="0032464B"/>
    <w:rsid w:val="003247E3"/>
    <w:rsid w:val="0032488A"/>
    <w:rsid w:val="00325028"/>
    <w:rsid w:val="00325C8D"/>
    <w:rsid w:val="00326050"/>
    <w:rsid w:val="003261C2"/>
    <w:rsid w:val="00326321"/>
    <w:rsid w:val="00326A19"/>
    <w:rsid w:val="00330ABC"/>
    <w:rsid w:val="003318ED"/>
    <w:rsid w:val="00332B86"/>
    <w:rsid w:val="00332E98"/>
    <w:rsid w:val="003339EF"/>
    <w:rsid w:val="00334E40"/>
    <w:rsid w:val="00335102"/>
    <w:rsid w:val="00335C78"/>
    <w:rsid w:val="003374AF"/>
    <w:rsid w:val="003402DC"/>
    <w:rsid w:val="00340448"/>
    <w:rsid w:val="00343CC6"/>
    <w:rsid w:val="00345438"/>
    <w:rsid w:val="00345992"/>
    <w:rsid w:val="00346D6D"/>
    <w:rsid w:val="0034792A"/>
    <w:rsid w:val="00347C6E"/>
    <w:rsid w:val="00350729"/>
    <w:rsid w:val="00350C66"/>
    <w:rsid w:val="00351E79"/>
    <w:rsid w:val="0035315E"/>
    <w:rsid w:val="00353604"/>
    <w:rsid w:val="00353794"/>
    <w:rsid w:val="00354D54"/>
    <w:rsid w:val="00355392"/>
    <w:rsid w:val="00357277"/>
    <w:rsid w:val="00357635"/>
    <w:rsid w:val="00360990"/>
    <w:rsid w:val="00360C62"/>
    <w:rsid w:val="0036110F"/>
    <w:rsid w:val="00362AD6"/>
    <w:rsid w:val="00363991"/>
    <w:rsid w:val="00364BC4"/>
    <w:rsid w:val="00365B58"/>
    <w:rsid w:val="00366E22"/>
    <w:rsid w:val="003671A7"/>
    <w:rsid w:val="0036779B"/>
    <w:rsid w:val="00367972"/>
    <w:rsid w:val="003707F3"/>
    <w:rsid w:val="00370D06"/>
    <w:rsid w:val="00372FA0"/>
    <w:rsid w:val="00373197"/>
    <w:rsid w:val="00373341"/>
    <w:rsid w:val="00374C68"/>
    <w:rsid w:val="00375192"/>
    <w:rsid w:val="003806A5"/>
    <w:rsid w:val="00380C65"/>
    <w:rsid w:val="00380D51"/>
    <w:rsid w:val="003821DD"/>
    <w:rsid w:val="003826CB"/>
    <w:rsid w:val="00382B9B"/>
    <w:rsid w:val="003831AC"/>
    <w:rsid w:val="00383367"/>
    <w:rsid w:val="0038368F"/>
    <w:rsid w:val="00383A2D"/>
    <w:rsid w:val="003846CD"/>
    <w:rsid w:val="0038526B"/>
    <w:rsid w:val="00385F66"/>
    <w:rsid w:val="00386952"/>
    <w:rsid w:val="0038754A"/>
    <w:rsid w:val="00387D80"/>
    <w:rsid w:val="00391DA2"/>
    <w:rsid w:val="00393104"/>
    <w:rsid w:val="00393F56"/>
    <w:rsid w:val="003940AC"/>
    <w:rsid w:val="003974AE"/>
    <w:rsid w:val="003A11ED"/>
    <w:rsid w:val="003A21B3"/>
    <w:rsid w:val="003A45F7"/>
    <w:rsid w:val="003A4829"/>
    <w:rsid w:val="003A4B98"/>
    <w:rsid w:val="003A4D6C"/>
    <w:rsid w:val="003B08C2"/>
    <w:rsid w:val="003B13B2"/>
    <w:rsid w:val="003B1501"/>
    <w:rsid w:val="003B2C3F"/>
    <w:rsid w:val="003B2DD8"/>
    <w:rsid w:val="003B30A8"/>
    <w:rsid w:val="003B5393"/>
    <w:rsid w:val="003B5719"/>
    <w:rsid w:val="003B5FA2"/>
    <w:rsid w:val="003B6AAB"/>
    <w:rsid w:val="003B6C8E"/>
    <w:rsid w:val="003B7125"/>
    <w:rsid w:val="003B765A"/>
    <w:rsid w:val="003B7B90"/>
    <w:rsid w:val="003C016F"/>
    <w:rsid w:val="003C123E"/>
    <w:rsid w:val="003C12AB"/>
    <w:rsid w:val="003C1DC4"/>
    <w:rsid w:val="003C1EF3"/>
    <w:rsid w:val="003C3510"/>
    <w:rsid w:val="003C36CE"/>
    <w:rsid w:val="003C647F"/>
    <w:rsid w:val="003C6E6D"/>
    <w:rsid w:val="003D22B9"/>
    <w:rsid w:val="003D3F5D"/>
    <w:rsid w:val="003D4025"/>
    <w:rsid w:val="003D4306"/>
    <w:rsid w:val="003D5DA6"/>
    <w:rsid w:val="003D6219"/>
    <w:rsid w:val="003D6277"/>
    <w:rsid w:val="003D6547"/>
    <w:rsid w:val="003D692A"/>
    <w:rsid w:val="003D773B"/>
    <w:rsid w:val="003E1271"/>
    <w:rsid w:val="003E1F50"/>
    <w:rsid w:val="003E4850"/>
    <w:rsid w:val="003E49CD"/>
    <w:rsid w:val="003E5040"/>
    <w:rsid w:val="003E67D6"/>
    <w:rsid w:val="003E6978"/>
    <w:rsid w:val="003F1282"/>
    <w:rsid w:val="003F15AE"/>
    <w:rsid w:val="003F400F"/>
    <w:rsid w:val="003F53B6"/>
    <w:rsid w:val="003F6D0E"/>
    <w:rsid w:val="003F7197"/>
    <w:rsid w:val="004003F6"/>
    <w:rsid w:val="00401406"/>
    <w:rsid w:val="00402A26"/>
    <w:rsid w:val="00403368"/>
    <w:rsid w:val="0040388F"/>
    <w:rsid w:val="00405403"/>
    <w:rsid w:val="00406867"/>
    <w:rsid w:val="00407002"/>
    <w:rsid w:val="00407403"/>
    <w:rsid w:val="00407B2E"/>
    <w:rsid w:val="00410416"/>
    <w:rsid w:val="00411DB5"/>
    <w:rsid w:val="00412F01"/>
    <w:rsid w:val="004133EE"/>
    <w:rsid w:val="00413A7E"/>
    <w:rsid w:val="004140D8"/>
    <w:rsid w:val="00414617"/>
    <w:rsid w:val="00414C62"/>
    <w:rsid w:val="00415A8F"/>
    <w:rsid w:val="0041605B"/>
    <w:rsid w:val="00420153"/>
    <w:rsid w:val="00420547"/>
    <w:rsid w:val="004222C7"/>
    <w:rsid w:val="00422BAF"/>
    <w:rsid w:val="0042305F"/>
    <w:rsid w:val="0042487C"/>
    <w:rsid w:val="00424DB8"/>
    <w:rsid w:val="00425464"/>
    <w:rsid w:val="0042580B"/>
    <w:rsid w:val="00425906"/>
    <w:rsid w:val="00425D20"/>
    <w:rsid w:val="00426429"/>
    <w:rsid w:val="00427130"/>
    <w:rsid w:val="00427266"/>
    <w:rsid w:val="00427510"/>
    <w:rsid w:val="004278AE"/>
    <w:rsid w:val="004308C3"/>
    <w:rsid w:val="0043101F"/>
    <w:rsid w:val="0043200B"/>
    <w:rsid w:val="00432329"/>
    <w:rsid w:val="00433093"/>
    <w:rsid w:val="004334CC"/>
    <w:rsid w:val="00433AB7"/>
    <w:rsid w:val="00434073"/>
    <w:rsid w:val="004353D5"/>
    <w:rsid w:val="00435FD8"/>
    <w:rsid w:val="00436333"/>
    <w:rsid w:val="00436B84"/>
    <w:rsid w:val="004370F3"/>
    <w:rsid w:val="00440548"/>
    <w:rsid w:val="00441299"/>
    <w:rsid w:val="00442190"/>
    <w:rsid w:val="0044288C"/>
    <w:rsid w:val="00443C72"/>
    <w:rsid w:val="00446979"/>
    <w:rsid w:val="004504AD"/>
    <w:rsid w:val="004505E3"/>
    <w:rsid w:val="004525C2"/>
    <w:rsid w:val="004528BC"/>
    <w:rsid w:val="00453E90"/>
    <w:rsid w:val="004543D3"/>
    <w:rsid w:val="00454CD0"/>
    <w:rsid w:val="004557F7"/>
    <w:rsid w:val="00457B50"/>
    <w:rsid w:val="004605D0"/>
    <w:rsid w:val="0046060C"/>
    <w:rsid w:val="004629B5"/>
    <w:rsid w:val="00462A27"/>
    <w:rsid w:val="004636FF"/>
    <w:rsid w:val="00463A68"/>
    <w:rsid w:val="00463E57"/>
    <w:rsid w:val="004647DA"/>
    <w:rsid w:val="0046543D"/>
    <w:rsid w:val="00466A08"/>
    <w:rsid w:val="00466C42"/>
    <w:rsid w:val="00466CCB"/>
    <w:rsid w:val="00467435"/>
    <w:rsid w:val="004678D2"/>
    <w:rsid w:val="00467D38"/>
    <w:rsid w:val="00470505"/>
    <w:rsid w:val="004709CB"/>
    <w:rsid w:val="00471844"/>
    <w:rsid w:val="004723EC"/>
    <w:rsid w:val="0047276B"/>
    <w:rsid w:val="00472E62"/>
    <w:rsid w:val="004740A0"/>
    <w:rsid w:val="004748A1"/>
    <w:rsid w:val="00475E18"/>
    <w:rsid w:val="004771B4"/>
    <w:rsid w:val="004772A9"/>
    <w:rsid w:val="00477738"/>
    <w:rsid w:val="00477C24"/>
    <w:rsid w:val="00477F14"/>
    <w:rsid w:val="00477F29"/>
    <w:rsid w:val="0048006E"/>
    <w:rsid w:val="00480575"/>
    <w:rsid w:val="00481402"/>
    <w:rsid w:val="00481779"/>
    <w:rsid w:val="00483572"/>
    <w:rsid w:val="00483A53"/>
    <w:rsid w:val="00484475"/>
    <w:rsid w:val="004846A3"/>
    <w:rsid w:val="004862A1"/>
    <w:rsid w:val="004932AA"/>
    <w:rsid w:val="00493CDC"/>
    <w:rsid w:val="00495596"/>
    <w:rsid w:val="00495C28"/>
    <w:rsid w:val="00496034"/>
    <w:rsid w:val="004A06A6"/>
    <w:rsid w:val="004A0EAA"/>
    <w:rsid w:val="004A1B4F"/>
    <w:rsid w:val="004A1D5C"/>
    <w:rsid w:val="004A2984"/>
    <w:rsid w:val="004A313B"/>
    <w:rsid w:val="004A37AF"/>
    <w:rsid w:val="004A499B"/>
    <w:rsid w:val="004A5A52"/>
    <w:rsid w:val="004A5BBF"/>
    <w:rsid w:val="004A67F2"/>
    <w:rsid w:val="004A7037"/>
    <w:rsid w:val="004A77C9"/>
    <w:rsid w:val="004B134A"/>
    <w:rsid w:val="004B22C5"/>
    <w:rsid w:val="004B27E2"/>
    <w:rsid w:val="004B2908"/>
    <w:rsid w:val="004B3226"/>
    <w:rsid w:val="004B3D45"/>
    <w:rsid w:val="004B55B6"/>
    <w:rsid w:val="004C03A0"/>
    <w:rsid w:val="004C0415"/>
    <w:rsid w:val="004C15F6"/>
    <w:rsid w:val="004C1D41"/>
    <w:rsid w:val="004C24D6"/>
    <w:rsid w:val="004C4420"/>
    <w:rsid w:val="004C4C99"/>
    <w:rsid w:val="004C52EF"/>
    <w:rsid w:val="004C5CC9"/>
    <w:rsid w:val="004C74A7"/>
    <w:rsid w:val="004C7E56"/>
    <w:rsid w:val="004D04E3"/>
    <w:rsid w:val="004D0CD3"/>
    <w:rsid w:val="004D1325"/>
    <w:rsid w:val="004D347C"/>
    <w:rsid w:val="004D47A4"/>
    <w:rsid w:val="004D57F4"/>
    <w:rsid w:val="004D5AAA"/>
    <w:rsid w:val="004D6AC3"/>
    <w:rsid w:val="004D71A5"/>
    <w:rsid w:val="004D75FE"/>
    <w:rsid w:val="004D7715"/>
    <w:rsid w:val="004E055E"/>
    <w:rsid w:val="004E0B8D"/>
    <w:rsid w:val="004E152A"/>
    <w:rsid w:val="004E1960"/>
    <w:rsid w:val="004E2172"/>
    <w:rsid w:val="004E22F9"/>
    <w:rsid w:val="004E2E14"/>
    <w:rsid w:val="004E33AD"/>
    <w:rsid w:val="004E42F7"/>
    <w:rsid w:val="004E4DB1"/>
    <w:rsid w:val="004E4F22"/>
    <w:rsid w:val="004E5098"/>
    <w:rsid w:val="004E57EF"/>
    <w:rsid w:val="004E722E"/>
    <w:rsid w:val="004E725E"/>
    <w:rsid w:val="004E7581"/>
    <w:rsid w:val="004F03AF"/>
    <w:rsid w:val="004F1615"/>
    <w:rsid w:val="004F1990"/>
    <w:rsid w:val="004F2CF6"/>
    <w:rsid w:val="004F350A"/>
    <w:rsid w:val="004F4006"/>
    <w:rsid w:val="004F64BB"/>
    <w:rsid w:val="004F741A"/>
    <w:rsid w:val="004F7ADF"/>
    <w:rsid w:val="004F7E10"/>
    <w:rsid w:val="005002B3"/>
    <w:rsid w:val="00500693"/>
    <w:rsid w:val="005006A8"/>
    <w:rsid w:val="00500A9C"/>
    <w:rsid w:val="00500AFE"/>
    <w:rsid w:val="00500D09"/>
    <w:rsid w:val="00501568"/>
    <w:rsid w:val="0050188D"/>
    <w:rsid w:val="00502044"/>
    <w:rsid w:val="00502208"/>
    <w:rsid w:val="005028C3"/>
    <w:rsid w:val="005028F6"/>
    <w:rsid w:val="005051A4"/>
    <w:rsid w:val="00505417"/>
    <w:rsid w:val="00505B9E"/>
    <w:rsid w:val="00506D08"/>
    <w:rsid w:val="0050704E"/>
    <w:rsid w:val="00507192"/>
    <w:rsid w:val="0050781D"/>
    <w:rsid w:val="005102AE"/>
    <w:rsid w:val="00510380"/>
    <w:rsid w:val="005112F4"/>
    <w:rsid w:val="005116FC"/>
    <w:rsid w:val="005127E1"/>
    <w:rsid w:val="00513024"/>
    <w:rsid w:val="005142E0"/>
    <w:rsid w:val="00514682"/>
    <w:rsid w:val="00515331"/>
    <w:rsid w:val="00515507"/>
    <w:rsid w:val="0051674A"/>
    <w:rsid w:val="0051676A"/>
    <w:rsid w:val="00516B6F"/>
    <w:rsid w:val="0051709A"/>
    <w:rsid w:val="00517559"/>
    <w:rsid w:val="0051758C"/>
    <w:rsid w:val="00517A1F"/>
    <w:rsid w:val="00521AFE"/>
    <w:rsid w:val="005221E8"/>
    <w:rsid w:val="00522861"/>
    <w:rsid w:val="00522868"/>
    <w:rsid w:val="005230F2"/>
    <w:rsid w:val="00523227"/>
    <w:rsid w:val="00526459"/>
    <w:rsid w:val="00527276"/>
    <w:rsid w:val="00527AED"/>
    <w:rsid w:val="00527B32"/>
    <w:rsid w:val="005304E9"/>
    <w:rsid w:val="00531B8D"/>
    <w:rsid w:val="00531D01"/>
    <w:rsid w:val="0053252C"/>
    <w:rsid w:val="005357AF"/>
    <w:rsid w:val="0053633B"/>
    <w:rsid w:val="00537023"/>
    <w:rsid w:val="0053713F"/>
    <w:rsid w:val="00537F7C"/>
    <w:rsid w:val="005405F0"/>
    <w:rsid w:val="00541E84"/>
    <w:rsid w:val="00543619"/>
    <w:rsid w:val="00543AB5"/>
    <w:rsid w:val="005440EA"/>
    <w:rsid w:val="00544E01"/>
    <w:rsid w:val="0054524C"/>
    <w:rsid w:val="00545A9A"/>
    <w:rsid w:val="005500AC"/>
    <w:rsid w:val="00553AEA"/>
    <w:rsid w:val="00553F23"/>
    <w:rsid w:val="005549BD"/>
    <w:rsid w:val="0055502E"/>
    <w:rsid w:val="005554EF"/>
    <w:rsid w:val="005577BB"/>
    <w:rsid w:val="00557E45"/>
    <w:rsid w:val="00560927"/>
    <w:rsid w:val="0056115B"/>
    <w:rsid w:val="0056124B"/>
    <w:rsid w:val="005625F8"/>
    <w:rsid w:val="00565A73"/>
    <w:rsid w:val="00570396"/>
    <w:rsid w:val="00573B6A"/>
    <w:rsid w:val="00574918"/>
    <w:rsid w:val="00575B81"/>
    <w:rsid w:val="00575CE8"/>
    <w:rsid w:val="005777AB"/>
    <w:rsid w:val="005808FF"/>
    <w:rsid w:val="00583708"/>
    <w:rsid w:val="0058389C"/>
    <w:rsid w:val="005840AF"/>
    <w:rsid w:val="005862F2"/>
    <w:rsid w:val="0058675D"/>
    <w:rsid w:val="00587689"/>
    <w:rsid w:val="0058776F"/>
    <w:rsid w:val="00590E04"/>
    <w:rsid w:val="00593AA7"/>
    <w:rsid w:val="0059409F"/>
    <w:rsid w:val="005963A2"/>
    <w:rsid w:val="005A00BF"/>
    <w:rsid w:val="005A04A9"/>
    <w:rsid w:val="005A2095"/>
    <w:rsid w:val="005A4F0B"/>
    <w:rsid w:val="005A612E"/>
    <w:rsid w:val="005A6878"/>
    <w:rsid w:val="005A6A26"/>
    <w:rsid w:val="005A70C3"/>
    <w:rsid w:val="005B13DC"/>
    <w:rsid w:val="005B1C77"/>
    <w:rsid w:val="005B2CD3"/>
    <w:rsid w:val="005B36C4"/>
    <w:rsid w:val="005B37AD"/>
    <w:rsid w:val="005B494B"/>
    <w:rsid w:val="005B4DBA"/>
    <w:rsid w:val="005B6586"/>
    <w:rsid w:val="005B6F0E"/>
    <w:rsid w:val="005B7851"/>
    <w:rsid w:val="005C0167"/>
    <w:rsid w:val="005C1CD2"/>
    <w:rsid w:val="005C1FDB"/>
    <w:rsid w:val="005C2DB3"/>
    <w:rsid w:val="005C4EBC"/>
    <w:rsid w:val="005C5D60"/>
    <w:rsid w:val="005C5DD6"/>
    <w:rsid w:val="005C6796"/>
    <w:rsid w:val="005C6FBC"/>
    <w:rsid w:val="005C719D"/>
    <w:rsid w:val="005D0082"/>
    <w:rsid w:val="005D0715"/>
    <w:rsid w:val="005D240E"/>
    <w:rsid w:val="005D32A0"/>
    <w:rsid w:val="005D359C"/>
    <w:rsid w:val="005D4111"/>
    <w:rsid w:val="005D55ED"/>
    <w:rsid w:val="005D62FF"/>
    <w:rsid w:val="005D6F3B"/>
    <w:rsid w:val="005D7D30"/>
    <w:rsid w:val="005E14BA"/>
    <w:rsid w:val="005E357F"/>
    <w:rsid w:val="005E3F0E"/>
    <w:rsid w:val="005E57B1"/>
    <w:rsid w:val="005E5BD3"/>
    <w:rsid w:val="005E5FEA"/>
    <w:rsid w:val="005E648B"/>
    <w:rsid w:val="005E6925"/>
    <w:rsid w:val="005E76F5"/>
    <w:rsid w:val="005F0378"/>
    <w:rsid w:val="005F24BE"/>
    <w:rsid w:val="005F29B6"/>
    <w:rsid w:val="005F2A7E"/>
    <w:rsid w:val="005F3083"/>
    <w:rsid w:val="005F3908"/>
    <w:rsid w:val="005F3B1D"/>
    <w:rsid w:val="005F4419"/>
    <w:rsid w:val="005F4BD3"/>
    <w:rsid w:val="005F5426"/>
    <w:rsid w:val="005F73D9"/>
    <w:rsid w:val="0060074A"/>
    <w:rsid w:val="0060356E"/>
    <w:rsid w:val="00603C89"/>
    <w:rsid w:val="00603E13"/>
    <w:rsid w:val="006047B2"/>
    <w:rsid w:val="006052E5"/>
    <w:rsid w:val="00605515"/>
    <w:rsid w:val="006064E8"/>
    <w:rsid w:val="0061002A"/>
    <w:rsid w:val="006102BA"/>
    <w:rsid w:val="006119C6"/>
    <w:rsid w:val="006136DA"/>
    <w:rsid w:val="00614389"/>
    <w:rsid w:val="0061488B"/>
    <w:rsid w:val="0061536D"/>
    <w:rsid w:val="00616C0C"/>
    <w:rsid w:val="00621071"/>
    <w:rsid w:val="00621D9B"/>
    <w:rsid w:val="00621EB0"/>
    <w:rsid w:val="00621FD6"/>
    <w:rsid w:val="006226B4"/>
    <w:rsid w:val="00624050"/>
    <w:rsid w:val="006243BC"/>
    <w:rsid w:val="0062443B"/>
    <w:rsid w:val="00625F60"/>
    <w:rsid w:val="0062632F"/>
    <w:rsid w:val="00627C1B"/>
    <w:rsid w:val="00630E0C"/>
    <w:rsid w:val="00631009"/>
    <w:rsid w:val="00632291"/>
    <w:rsid w:val="0063236B"/>
    <w:rsid w:val="0063294D"/>
    <w:rsid w:val="00632A29"/>
    <w:rsid w:val="00632B2C"/>
    <w:rsid w:val="006338D0"/>
    <w:rsid w:val="00633BF8"/>
    <w:rsid w:val="00633C46"/>
    <w:rsid w:val="0063485A"/>
    <w:rsid w:val="0063490E"/>
    <w:rsid w:val="00636315"/>
    <w:rsid w:val="006406EA"/>
    <w:rsid w:val="006416C4"/>
    <w:rsid w:val="00641ABA"/>
    <w:rsid w:val="00641F62"/>
    <w:rsid w:val="006460DE"/>
    <w:rsid w:val="00646D6E"/>
    <w:rsid w:val="006516A8"/>
    <w:rsid w:val="00653038"/>
    <w:rsid w:val="0065402B"/>
    <w:rsid w:val="0065479B"/>
    <w:rsid w:val="0065548E"/>
    <w:rsid w:val="00657229"/>
    <w:rsid w:val="00657808"/>
    <w:rsid w:val="006608EE"/>
    <w:rsid w:val="0066169C"/>
    <w:rsid w:val="006638E6"/>
    <w:rsid w:val="00664A0E"/>
    <w:rsid w:val="00665FDA"/>
    <w:rsid w:val="006703E2"/>
    <w:rsid w:val="00670B97"/>
    <w:rsid w:val="00672253"/>
    <w:rsid w:val="00672588"/>
    <w:rsid w:val="006727F8"/>
    <w:rsid w:val="006739FD"/>
    <w:rsid w:val="00673EB9"/>
    <w:rsid w:val="00674388"/>
    <w:rsid w:val="006751AD"/>
    <w:rsid w:val="00677AB5"/>
    <w:rsid w:val="006803B4"/>
    <w:rsid w:val="00680AC6"/>
    <w:rsid w:val="00682247"/>
    <w:rsid w:val="00682263"/>
    <w:rsid w:val="00682B3A"/>
    <w:rsid w:val="00683681"/>
    <w:rsid w:val="0068375C"/>
    <w:rsid w:val="00683ED2"/>
    <w:rsid w:val="0068403F"/>
    <w:rsid w:val="00685C53"/>
    <w:rsid w:val="00686746"/>
    <w:rsid w:val="00687F0D"/>
    <w:rsid w:val="006918C8"/>
    <w:rsid w:val="00692918"/>
    <w:rsid w:val="0069314C"/>
    <w:rsid w:val="006931EA"/>
    <w:rsid w:val="0069353A"/>
    <w:rsid w:val="00693D6D"/>
    <w:rsid w:val="006945CD"/>
    <w:rsid w:val="00694CED"/>
    <w:rsid w:val="00694D50"/>
    <w:rsid w:val="0069676B"/>
    <w:rsid w:val="00697385"/>
    <w:rsid w:val="006A0251"/>
    <w:rsid w:val="006A1489"/>
    <w:rsid w:val="006A1B67"/>
    <w:rsid w:val="006A206E"/>
    <w:rsid w:val="006A5638"/>
    <w:rsid w:val="006A6859"/>
    <w:rsid w:val="006A733A"/>
    <w:rsid w:val="006B0E48"/>
    <w:rsid w:val="006B123B"/>
    <w:rsid w:val="006B1F40"/>
    <w:rsid w:val="006B3723"/>
    <w:rsid w:val="006B3C3A"/>
    <w:rsid w:val="006B4440"/>
    <w:rsid w:val="006B5083"/>
    <w:rsid w:val="006B512C"/>
    <w:rsid w:val="006B5203"/>
    <w:rsid w:val="006B5D96"/>
    <w:rsid w:val="006B634A"/>
    <w:rsid w:val="006B6625"/>
    <w:rsid w:val="006C09D2"/>
    <w:rsid w:val="006C0E74"/>
    <w:rsid w:val="006C0F76"/>
    <w:rsid w:val="006C13F9"/>
    <w:rsid w:val="006C2133"/>
    <w:rsid w:val="006C217C"/>
    <w:rsid w:val="006C229E"/>
    <w:rsid w:val="006C3A86"/>
    <w:rsid w:val="006C3DDD"/>
    <w:rsid w:val="006C4011"/>
    <w:rsid w:val="006C414D"/>
    <w:rsid w:val="006C5057"/>
    <w:rsid w:val="006C5EC7"/>
    <w:rsid w:val="006C60C5"/>
    <w:rsid w:val="006C625D"/>
    <w:rsid w:val="006C650A"/>
    <w:rsid w:val="006D09ED"/>
    <w:rsid w:val="006D18D3"/>
    <w:rsid w:val="006D1B1A"/>
    <w:rsid w:val="006D4DDD"/>
    <w:rsid w:val="006D60F6"/>
    <w:rsid w:val="006D6465"/>
    <w:rsid w:val="006D6668"/>
    <w:rsid w:val="006D66DC"/>
    <w:rsid w:val="006E00F6"/>
    <w:rsid w:val="006E3100"/>
    <w:rsid w:val="006E5355"/>
    <w:rsid w:val="006E56A9"/>
    <w:rsid w:val="006E7D2C"/>
    <w:rsid w:val="006F0CDD"/>
    <w:rsid w:val="006F2364"/>
    <w:rsid w:val="006F263B"/>
    <w:rsid w:val="006F438C"/>
    <w:rsid w:val="006F439B"/>
    <w:rsid w:val="006F4701"/>
    <w:rsid w:val="006F621D"/>
    <w:rsid w:val="006F70F8"/>
    <w:rsid w:val="006F7194"/>
    <w:rsid w:val="0070056B"/>
    <w:rsid w:val="00701AC6"/>
    <w:rsid w:val="00701C57"/>
    <w:rsid w:val="007027F0"/>
    <w:rsid w:val="00703454"/>
    <w:rsid w:val="00703823"/>
    <w:rsid w:val="0070395C"/>
    <w:rsid w:val="00703F5F"/>
    <w:rsid w:val="00705B5D"/>
    <w:rsid w:val="0070644D"/>
    <w:rsid w:val="00706696"/>
    <w:rsid w:val="00706BEF"/>
    <w:rsid w:val="0070742F"/>
    <w:rsid w:val="00707939"/>
    <w:rsid w:val="00707B9E"/>
    <w:rsid w:val="007102B4"/>
    <w:rsid w:val="0071172F"/>
    <w:rsid w:val="0071663C"/>
    <w:rsid w:val="0071724D"/>
    <w:rsid w:val="0072072E"/>
    <w:rsid w:val="00722DF4"/>
    <w:rsid w:val="0072344C"/>
    <w:rsid w:val="00723CB5"/>
    <w:rsid w:val="0072526B"/>
    <w:rsid w:val="007279C1"/>
    <w:rsid w:val="00727CD6"/>
    <w:rsid w:val="007302A5"/>
    <w:rsid w:val="00731510"/>
    <w:rsid w:val="0073155F"/>
    <w:rsid w:val="00732B69"/>
    <w:rsid w:val="0073330E"/>
    <w:rsid w:val="00733E55"/>
    <w:rsid w:val="00734C35"/>
    <w:rsid w:val="007363CF"/>
    <w:rsid w:val="0073663C"/>
    <w:rsid w:val="007371E5"/>
    <w:rsid w:val="00737569"/>
    <w:rsid w:val="00737D58"/>
    <w:rsid w:val="00741B90"/>
    <w:rsid w:val="00742433"/>
    <w:rsid w:val="00742E0B"/>
    <w:rsid w:val="00743862"/>
    <w:rsid w:val="00743895"/>
    <w:rsid w:val="0074465B"/>
    <w:rsid w:val="00744F8D"/>
    <w:rsid w:val="00745F6F"/>
    <w:rsid w:val="007465E0"/>
    <w:rsid w:val="00746B57"/>
    <w:rsid w:val="00747DEA"/>
    <w:rsid w:val="00747FBC"/>
    <w:rsid w:val="007501AE"/>
    <w:rsid w:val="00750695"/>
    <w:rsid w:val="00750723"/>
    <w:rsid w:val="0075104B"/>
    <w:rsid w:val="00751C40"/>
    <w:rsid w:val="0075202A"/>
    <w:rsid w:val="0075319D"/>
    <w:rsid w:val="007539D3"/>
    <w:rsid w:val="00753A14"/>
    <w:rsid w:val="00755071"/>
    <w:rsid w:val="00756368"/>
    <w:rsid w:val="00756772"/>
    <w:rsid w:val="00757BD0"/>
    <w:rsid w:val="0076026D"/>
    <w:rsid w:val="00762E38"/>
    <w:rsid w:val="00762F23"/>
    <w:rsid w:val="00764476"/>
    <w:rsid w:val="00765003"/>
    <w:rsid w:val="00765C20"/>
    <w:rsid w:val="0076638B"/>
    <w:rsid w:val="0076771C"/>
    <w:rsid w:val="00767A99"/>
    <w:rsid w:val="00767BAA"/>
    <w:rsid w:val="0077040C"/>
    <w:rsid w:val="00770F10"/>
    <w:rsid w:val="00771C95"/>
    <w:rsid w:val="00772138"/>
    <w:rsid w:val="00772C71"/>
    <w:rsid w:val="0077306E"/>
    <w:rsid w:val="007734D6"/>
    <w:rsid w:val="007738A1"/>
    <w:rsid w:val="00774308"/>
    <w:rsid w:val="007747D7"/>
    <w:rsid w:val="00775665"/>
    <w:rsid w:val="007766FE"/>
    <w:rsid w:val="0077694D"/>
    <w:rsid w:val="00776D6E"/>
    <w:rsid w:val="007777F0"/>
    <w:rsid w:val="00780A4F"/>
    <w:rsid w:val="007815B1"/>
    <w:rsid w:val="00781839"/>
    <w:rsid w:val="0078252B"/>
    <w:rsid w:val="0078270B"/>
    <w:rsid w:val="00782BCA"/>
    <w:rsid w:val="00783741"/>
    <w:rsid w:val="00783B15"/>
    <w:rsid w:val="00784C64"/>
    <w:rsid w:val="00785348"/>
    <w:rsid w:val="007855FE"/>
    <w:rsid w:val="00785E15"/>
    <w:rsid w:val="00786A31"/>
    <w:rsid w:val="00787126"/>
    <w:rsid w:val="00787DFA"/>
    <w:rsid w:val="00790565"/>
    <w:rsid w:val="00790E5D"/>
    <w:rsid w:val="00790EED"/>
    <w:rsid w:val="00791672"/>
    <w:rsid w:val="00791B4E"/>
    <w:rsid w:val="00792513"/>
    <w:rsid w:val="007929A4"/>
    <w:rsid w:val="00792C5D"/>
    <w:rsid w:val="00795020"/>
    <w:rsid w:val="00795DE0"/>
    <w:rsid w:val="007963B2"/>
    <w:rsid w:val="00796BFB"/>
    <w:rsid w:val="00797E43"/>
    <w:rsid w:val="007A0176"/>
    <w:rsid w:val="007A4FF5"/>
    <w:rsid w:val="007A527E"/>
    <w:rsid w:val="007A54EB"/>
    <w:rsid w:val="007A56A7"/>
    <w:rsid w:val="007A6254"/>
    <w:rsid w:val="007A6C41"/>
    <w:rsid w:val="007B08F8"/>
    <w:rsid w:val="007B1190"/>
    <w:rsid w:val="007B3A17"/>
    <w:rsid w:val="007B40F1"/>
    <w:rsid w:val="007B4C09"/>
    <w:rsid w:val="007C01C9"/>
    <w:rsid w:val="007C050C"/>
    <w:rsid w:val="007C0CE8"/>
    <w:rsid w:val="007C1453"/>
    <w:rsid w:val="007C2118"/>
    <w:rsid w:val="007C2D46"/>
    <w:rsid w:val="007C2E65"/>
    <w:rsid w:val="007C3091"/>
    <w:rsid w:val="007C319C"/>
    <w:rsid w:val="007C31A6"/>
    <w:rsid w:val="007C376B"/>
    <w:rsid w:val="007C3B54"/>
    <w:rsid w:val="007C4717"/>
    <w:rsid w:val="007C6D26"/>
    <w:rsid w:val="007D081E"/>
    <w:rsid w:val="007D109A"/>
    <w:rsid w:val="007D31D3"/>
    <w:rsid w:val="007D5156"/>
    <w:rsid w:val="007D51A5"/>
    <w:rsid w:val="007D52CF"/>
    <w:rsid w:val="007D63CB"/>
    <w:rsid w:val="007D693E"/>
    <w:rsid w:val="007D7024"/>
    <w:rsid w:val="007D7CC9"/>
    <w:rsid w:val="007D7E25"/>
    <w:rsid w:val="007D7FB7"/>
    <w:rsid w:val="007E06C1"/>
    <w:rsid w:val="007E14F3"/>
    <w:rsid w:val="007E177E"/>
    <w:rsid w:val="007E207C"/>
    <w:rsid w:val="007E2669"/>
    <w:rsid w:val="007E2912"/>
    <w:rsid w:val="007E2E68"/>
    <w:rsid w:val="007E3C6C"/>
    <w:rsid w:val="007E4023"/>
    <w:rsid w:val="007E4C05"/>
    <w:rsid w:val="007E4C4C"/>
    <w:rsid w:val="007E5638"/>
    <w:rsid w:val="007E5F92"/>
    <w:rsid w:val="007E66A0"/>
    <w:rsid w:val="007E7E3B"/>
    <w:rsid w:val="007F0620"/>
    <w:rsid w:val="007F09A4"/>
    <w:rsid w:val="007F22A4"/>
    <w:rsid w:val="007F353A"/>
    <w:rsid w:val="007F36D1"/>
    <w:rsid w:val="007F40E0"/>
    <w:rsid w:val="008006AB"/>
    <w:rsid w:val="0080082F"/>
    <w:rsid w:val="0080084A"/>
    <w:rsid w:val="00801DC5"/>
    <w:rsid w:val="00803663"/>
    <w:rsid w:val="00804112"/>
    <w:rsid w:val="008069AB"/>
    <w:rsid w:val="00807644"/>
    <w:rsid w:val="00811778"/>
    <w:rsid w:val="00812910"/>
    <w:rsid w:val="008135F1"/>
    <w:rsid w:val="00813ED6"/>
    <w:rsid w:val="008142A4"/>
    <w:rsid w:val="00816544"/>
    <w:rsid w:val="00817DA9"/>
    <w:rsid w:val="0082110B"/>
    <w:rsid w:val="008212CF"/>
    <w:rsid w:val="008218EC"/>
    <w:rsid w:val="008225D2"/>
    <w:rsid w:val="008272FB"/>
    <w:rsid w:val="0083054B"/>
    <w:rsid w:val="00830EAE"/>
    <w:rsid w:val="0083237A"/>
    <w:rsid w:val="00832C79"/>
    <w:rsid w:val="00833C83"/>
    <w:rsid w:val="008357C6"/>
    <w:rsid w:val="00835CDF"/>
    <w:rsid w:val="00836113"/>
    <w:rsid w:val="00836733"/>
    <w:rsid w:val="00837143"/>
    <w:rsid w:val="008417BA"/>
    <w:rsid w:val="00841D74"/>
    <w:rsid w:val="0084242E"/>
    <w:rsid w:val="00843B0D"/>
    <w:rsid w:val="00845472"/>
    <w:rsid w:val="0084562F"/>
    <w:rsid w:val="00845AE6"/>
    <w:rsid w:val="008461C1"/>
    <w:rsid w:val="00846377"/>
    <w:rsid w:val="008468DF"/>
    <w:rsid w:val="00846EEA"/>
    <w:rsid w:val="00847437"/>
    <w:rsid w:val="00847605"/>
    <w:rsid w:val="008476D0"/>
    <w:rsid w:val="008504D9"/>
    <w:rsid w:val="00850C92"/>
    <w:rsid w:val="00851CCF"/>
    <w:rsid w:val="00854B3A"/>
    <w:rsid w:val="008555A5"/>
    <w:rsid w:val="0085659D"/>
    <w:rsid w:val="0085694E"/>
    <w:rsid w:val="00856DE7"/>
    <w:rsid w:val="00857183"/>
    <w:rsid w:val="00857B8A"/>
    <w:rsid w:val="00860FDA"/>
    <w:rsid w:val="008610FA"/>
    <w:rsid w:val="008629E3"/>
    <w:rsid w:val="0086394A"/>
    <w:rsid w:val="00864375"/>
    <w:rsid w:val="008645C4"/>
    <w:rsid w:val="00864AD5"/>
    <w:rsid w:val="008655DA"/>
    <w:rsid w:val="00866939"/>
    <w:rsid w:val="00867371"/>
    <w:rsid w:val="00867E52"/>
    <w:rsid w:val="008707FD"/>
    <w:rsid w:val="00872BE7"/>
    <w:rsid w:val="0087368C"/>
    <w:rsid w:val="00873FA2"/>
    <w:rsid w:val="00876403"/>
    <w:rsid w:val="00880368"/>
    <w:rsid w:val="00880E4C"/>
    <w:rsid w:val="00881A81"/>
    <w:rsid w:val="0088280A"/>
    <w:rsid w:val="00883C98"/>
    <w:rsid w:val="00884476"/>
    <w:rsid w:val="0088786F"/>
    <w:rsid w:val="00887B12"/>
    <w:rsid w:val="00887E71"/>
    <w:rsid w:val="00890BC6"/>
    <w:rsid w:val="008914ED"/>
    <w:rsid w:val="00891D5F"/>
    <w:rsid w:val="00891EEF"/>
    <w:rsid w:val="008947B9"/>
    <w:rsid w:val="00894D60"/>
    <w:rsid w:val="008954EE"/>
    <w:rsid w:val="0089562F"/>
    <w:rsid w:val="0089616B"/>
    <w:rsid w:val="008A0121"/>
    <w:rsid w:val="008A076E"/>
    <w:rsid w:val="008A09CC"/>
    <w:rsid w:val="008A1FAC"/>
    <w:rsid w:val="008A24C0"/>
    <w:rsid w:val="008A2AE4"/>
    <w:rsid w:val="008A396D"/>
    <w:rsid w:val="008A41FE"/>
    <w:rsid w:val="008A4E6C"/>
    <w:rsid w:val="008A51DB"/>
    <w:rsid w:val="008A5F2A"/>
    <w:rsid w:val="008A67E5"/>
    <w:rsid w:val="008B0429"/>
    <w:rsid w:val="008B0497"/>
    <w:rsid w:val="008B1307"/>
    <w:rsid w:val="008B191C"/>
    <w:rsid w:val="008B1CB0"/>
    <w:rsid w:val="008B20AB"/>
    <w:rsid w:val="008B22FB"/>
    <w:rsid w:val="008B577A"/>
    <w:rsid w:val="008B61F2"/>
    <w:rsid w:val="008B681B"/>
    <w:rsid w:val="008B6CD3"/>
    <w:rsid w:val="008C0496"/>
    <w:rsid w:val="008C17FC"/>
    <w:rsid w:val="008C6C9C"/>
    <w:rsid w:val="008D0A95"/>
    <w:rsid w:val="008D15C1"/>
    <w:rsid w:val="008D3B37"/>
    <w:rsid w:val="008D48EF"/>
    <w:rsid w:val="008D58E1"/>
    <w:rsid w:val="008D6377"/>
    <w:rsid w:val="008D7BFD"/>
    <w:rsid w:val="008D7EF0"/>
    <w:rsid w:val="008E0066"/>
    <w:rsid w:val="008E007D"/>
    <w:rsid w:val="008E037A"/>
    <w:rsid w:val="008E158B"/>
    <w:rsid w:val="008E1E5A"/>
    <w:rsid w:val="008E32C7"/>
    <w:rsid w:val="008E338B"/>
    <w:rsid w:val="008E3DC4"/>
    <w:rsid w:val="008E4922"/>
    <w:rsid w:val="008E6AC8"/>
    <w:rsid w:val="008E7735"/>
    <w:rsid w:val="008F0E47"/>
    <w:rsid w:val="008F2AA1"/>
    <w:rsid w:val="008F38A8"/>
    <w:rsid w:val="008F39F5"/>
    <w:rsid w:val="008F4570"/>
    <w:rsid w:val="008F4BE2"/>
    <w:rsid w:val="008F5831"/>
    <w:rsid w:val="008F7B1A"/>
    <w:rsid w:val="009009BE"/>
    <w:rsid w:val="00900BFE"/>
    <w:rsid w:val="00902966"/>
    <w:rsid w:val="00903363"/>
    <w:rsid w:val="0090358C"/>
    <w:rsid w:val="009037B4"/>
    <w:rsid w:val="0090393C"/>
    <w:rsid w:val="00904C45"/>
    <w:rsid w:val="009065D7"/>
    <w:rsid w:val="00907DAD"/>
    <w:rsid w:val="00910349"/>
    <w:rsid w:val="009105D7"/>
    <w:rsid w:val="00910A42"/>
    <w:rsid w:val="00910F69"/>
    <w:rsid w:val="00911029"/>
    <w:rsid w:val="009122BC"/>
    <w:rsid w:val="00913103"/>
    <w:rsid w:val="009135E6"/>
    <w:rsid w:val="0091381E"/>
    <w:rsid w:val="00913B65"/>
    <w:rsid w:val="009162B6"/>
    <w:rsid w:val="00916AFB"/>
    <w:rsid w:val="0091702E"/>
    <w:rsid w:val="00920CFA"/>
    <w:rsid w:val="00920D0E"/>
    <w:rsid w:val="009216F0"/>
    <w:rsid w:val="00921C29"/>
    <w:rsid w:val="00922735"/>
    <w:rsid w:val="00922A94"/>
    <w:rsid w:val="00923203"/>
    <w:rsid w:val="0092333F"/>
    <w:rsid w:val="00923FA7"/>
    <w:rsid w:val="00926DCA"/>
    <w:rsid w:val="00926F6C"/>
    <w:rsid w:val="00927D75"/>
    <w:rsid w:val="00931FFA"/>
    <w:rsid w:val="009321E8"/>
    <w:rsid w:val="00932FDE"/>
    <w:rsid w:val="009339A4"/>
    <w:rsid w:val="00933C62"/>
    <w:rsid w:val="00933FBE"/>
    <w:rsid w:val="00934CC6"/>
    <w:rsid w:val="00935711"/>
    <w:rsid w:val="0093597E"/>
    <w:rsid w:val="00936873"/>
    <w:rsid w:val="009406FD"/>
    <w:rsid w:val="00940C3B"/>
    <w:rsid w:val="00941200"/>
    <w:rsid w:val="00941DB3"/>
    <w:rsid w:val="00942C64"/>
    <w:rsid w:val="00942D75"/>
    <w:rsid w:val="00942E5C"/>
    <w:rsid w:val="00944AE4"/>
    <w:rsid w:val="009455C9"/>
    <w:rsid w:val="00945EDD"/>
    <w:rsid w:val="0094612A"/>
    <w:rsid w:val="00946A13"/>
    <w:rsid w:val="00950282"/>
    <w:rsid w:val="00950710"/>
    <w:rsid w:val="00950BC4"/>
    <w:rsid w:val="00952142"/>
    <w:rsid w:val="00952555"/>
    <w:rsid w:val="009528D0"/>
    <w:rsid w:val="009530B9"/>
    <w:rsid w:val="00953F1C"/>
    <w:rsid w:val="009540F3"/>
    <w:rsid w:val="00954682"/>
    <w:rsid w:val="0095511A"/>
    <w:rsid w:val="00955348"/>
    <w:rsid w:val="00956351"/>
    <w:rsid w:val="009579D3"/>
    <w:rsid w:val="00960B8B"/>
    <w:rsid w:val="00961613"/>
    <w:rsid w:val="009628A0"/>
    <w:rsid w:val="0096305E"/>
    <w:rsid w:val="0096364C"/>
    <w:rsid w:val="00963EC5"/>
    <w:rsid w:val="00964051"/>
    <w:rsid w:val="009659AD"/>
    <w:rsid w:val="009660F8"/>
    <w:rsid w:val="009664AF"/>
    <w:rsid w:val="00966A04"/>
    <w:rsid w:val="00967210"/>
    <w:rsid w:val="00967297"/>
    <w:rsid w:val="00967685"/>
    <w:rsid w:val="009679CE"/>
    <w:rsid w:val="0097052E"/>
    <w:rsid w:val="009713F1"/>
    <w:rsid w:val="0097268B"/>
    <w:rsid w:val="009733FA"/>
    <w:rsid w:val="0097406F"/>
    <w:rsid w:val="009741AB"/>
    <w:rsid w:val="00974828"/>
    <w:rsid w:val="00974EAC"/>
    <w:rsid w:val="00975885"/>
    <w:rsid w:val="00975931"/>
    <w:rsid w:val="00976F9A"/>
    <w:rsid w:val="009779AD"/>
    <w:rsid w:val="00981145"/>
    <w:rsid w:val="0098268F"/>
    <w:rsid w:val="00984D8B"/>
    <w:rsid w:val="00985CEB"/>
    <w:rsid w:val="00985E09"/>
    <w:rsid w:val="00986EE7"/>
    <w:rsid w:val="0099074E"/>
    <w:rsid w:val="00990BED"/>
    <w:rsid w:val="00993B92"/>
    <w:rsid w:val="00993BEE"/>
    <w:rsid w:val="009940EC"/>
    <w:rsid w:val="00994900"/>
    <w:rsid w:val="00994FCB"/>
    <w:rsid w:val="00995FD7"/>
    <w:rsid w:val="009A1A91"/>
    <w:rsid w:val="009A2C11"/>
    <w:rsid w:val="009A3131"/>
    <w:rsid w:val="009A3F2B"/>
    <w:rsid w:val="009A5BAE"/>
    <w:rsid w:val="009A5E51"/>
    <w:rsid w:val="009A6456"/>
    <w:rsid w:val="009A659B"/>
    <w:rsid w:val="009A6782"/>
    <w:rsid w:val="009A6AB2"/>
    <w:rsid w:val="009A70C2"/>
    <w:rsid w:val="009A72CF"/>
    <w:rsid w:val="009A74EC"/>
    <w:rsid w:val="009B1096"/>
    <w:rsid w:val="009B349C"/>
    <w:rsid w:val="009B36D7"/>
    <w:rsid w:val="009B5231"/>
    <w:rsid w:val="009B5550"/>
    <w:rsid w:val="009B5D45"/>
    <w:rsid w:val="009B5D89"/>
    <w:rsid w:val="009B5F3F"/>
    <w:rsid w:val="009B7678"/>
    <w:rsid w:val="009C0568"/>
    <w:rsid w:val="009C0887"/>
    <w:rsid w:val="009C2605"/>
    <w:rsid w:val="009C3A83"/>
    <w:rsid w:val="009C50A4"/>
    <w:rsid w:val="009C5524"/>
    <w:rsid w:val="009D242E"/>
    <w:rsid w:val="009D2805"/>
    <w:rsid w:val="009D293A"/>
    <w:rsid w:val="009D2CCD"/>
    <w:rsid w:val="009D2E44"/>
    <w:rsid w:val="009D38F2"/>
    <w:rsid w:val="009D3BC9"/>
    <w:rsid w:val="009D43B8"/>
    <w:rsid w:val="009D46D2"/>
    <w:rsid w:val="009D5044"/>
    <w:rsid w:val="009D5080"/>
    <w:rsid w:val="009D55DC"/>
    <w:rsid w:val="009D5D99"/>
    <w:rsid w:val="009D6718"/>
    <w:rsid w:val="009D6A39"/>
    <w:rsid w:val="009D7C14"/>
    <w:rsid w:val="009D7EB5"/>
    <w:rsid w:val="009E00AF"/>
    <w:rsid w:val="009E01E6"/>
    <w:rsid w:val="009E17A6"/>
    <w:rsid w:val="009E1865"/>
    <w:rsid w:val="009E18E0"/>
    <w:rsid w:val="009E2265"/>
    <w:rsid w:val="009E43B2"/>
    <w:rsid w:val="009E477E"/>
    <w:rsid w:val="009E4EFE"/>
    <w:rsid w:val="009E5F16"/>
    <w:rsid w:val="009E7B61"/>
    <w:rsid w:val="009F03A7"/>
    <w:rsid w:val="009F1C19"/>
    <w:rsid w:val="009F3080"/>
    <w:rsid w:val="009F36A6"/>
    <w:rsid w:val="009F4492"/>
    <w:rsid w:val="009F57D3"/>
    <w:rsid w:val="009F59DC"/>
    <w:rsid w:val="009F5E45"/>
    <w:rsid w:val="009F6169"/>
    <w:rsid w:val="009F6221"/>
    <w:rsid w:val="009F723E"/>
    <w:rsid w:val="009F7593"/>
    <w:rsid w:val="00A00CCB"/>
    <w:rsid w:val="00A01388"/>
    <w:rsid w:val="00A02157"/>
    <w:rsid w:val="00A02DA4"/>
    <w:rsid w:val="00A040DF"/>
    <w:rsid w:val="00A07DFA"/>
    <w:rsid w:val="00A10B7B"/>
    <w:rsid w:val="00A12360"/>
    <w:rsid w:val="00A1319B"/>
    <w:rsid w:val="00A14139"/>
    <w:rsid w:val="00A1446D"/>
    <w:rsid w:val="00A1466E"/>
    <w:rsid w:val="00A14A14"/>
    <w:rsid w:val="00A15F1F"/>
    <w:rsid w:val="00A162BC"/>
    <w:rsid w:val="00A16636"/>
    <w:rsid w:val="00A17252"/>
    <w:rsid w:val="00A17BE6"/>
    <w:rsid w:val="00A203C6"/>
    <w:rsid w:val="00A208E3"/>
    <w:rsid w:val="00A2162F"/>
    <w:rsid w:val="00A21B73"/>
    <w:rsid w:val="00A233AF"/>
    <w:rsid w:val="00A2355F"/>
    <w:rsid w:val="00A23700"/>
    <w:rsid w:val="00A23B00"/>
    <w:rsid w:val="00A23EEF"/>
    <w:rsid w:val="00A24365"/>
    <w:rsid w:val="00A2475E"/>
    <w:rsid w:val="00A26076"/>
    <w:rsid w:val="00A304AE"/>
    <w:rsid w:val="00A319BE"/>
    <w:rsid w:val="00A31CB4"/>
    <w:rsid w:val="00A31F89"/>
    <w:rsid w:val="00A323A4"/>
    <w:rsid w:val="00A33557"/>
    <w:rsid w:val="00A3372D"/>
    <w:rsid w:val="00A3509C"/>
    <w:rsid w:val="00A35377"/>
    <w:rsid w:val="00A35FB8"/>
    <w:rsid w:val="00A36097"/>
    <w:rsid w:val="00A36DBA"/>
    <w:rsid w:val="00A3740B"/>
    <w:rsid w:val="00A37CC5"/>
    <w:rsid w:val="00A37DA8"/>
    <w:rsid w:val="00A37E69"/>
    <w:rsid w:val="00A4007E"/>
    <w:rsid w:val="00A408B6"/>
    <w:rsid w:val="00A40EE0"/>
    <w:rsid w:val="00A41DA8"/>
    <w:rsid w:val="00A45494"/>
    <w:rsid w:val="00A464D2"/>
    <w:rsid w:val="00A502F1"/>
    <w:rsid w:val="00A50B54"/>
    <w:rsid w:val="00A515B4"/>
    <w:rsid w:val="00A51BD7"/>
    <w:rsid w:val="00A51E2C"/>
    <w:rsid w:val="00A53556"/>
    <w:rsid w:val="00A5416E"/>
    <w:rsid w:val="00A55DBF"/>
    <w:rsid w:val="00A6054E"/>
    <w:rsid w:val="00A626E6"/>
    <w:rsid w:val="00A6397A"/>
    <w:rsid w:val="00A640AD"/>
    <w:rsid w:val="00A6414D"/>
    <w:rsid w:val="00A64327"/>
    <w:rsid w:val="00A645D8"/>
    <w:rsid w:val="00A64CDE"/>
    <w:rsid w:val="00A65CD8"/>
    <w:rsid w:val="00A66609"/>
    <w:rsid w:val="00A6797B"/>
    <w:rsid w:val="00A67B40"/>
    <w:rsid w:val="00A67C7C"/>
    <w:rsid w:val="00A70A56"/>
    <w:rsid w:val="00A7106F"/>
    <w:rsid w:val="00A7151B"/>
    <w:rsid w:val="00A71D58"/>
    <w:rsid w:val="00A736E2"/>
    <w:rsid w:val="00A740B4"/>
    <w:rsid w:val="00A770AF"/>
    <w:rsid w:val="00A77CA7"/>
    <w:rsid w:val="00A8274C"/>
    <w:rsid w:val="00A8319C"/>
    <w:rsid w:val="00A831E2"/>
    <w:rsid w:val="00A832D2"/>
    <w:rsid w:val="00A85BD6"/>
    <w:rsid w:val="00A86C1B"/>
    <w:rsid w:val="00A86C75"/>
    <w:rsid w:val="00A87ED7"/>
    <w:rsid w:val="00A90668"/>
    <w:rsid w:val="00A908C5"/>
    <w:rsid w:val="00A922B8"/>
    <w:rsid w:val="00A9252C"/>
    <w:rsid w:val="00A927C3"/>
    <w:rsid w:val="00A92869"/>
    <w:rsid w:val="00A9288D"/>
    <w:rsid w:val="00A92D2E"/>
    <w:rsid w:val="00A9304A"/>
    <w:rsid w:val="00A950E4"/>
    <w:rsid w:val="00A965C9"/>
    <w:rsid w:val="00A9727C"/>
    <w:rsid w:val="00A97384"/>
    <w:rsid w:val="00A9763C"/>
    <w:rsid w:val="00AA0ACF"/>
    <w:rsid w:val="00AA0F4C"/>
    <w:rsid w:val="00AA1401"/>
    <w:rsid w:val="00AA1B56"/>
    <w:rsid w:val="00AA42AB"/>
    <w:rsid w:val="00AA4B36"/>
    <w:rsid w:val="00AA4C06"/>
    <w:rsid w:val="00AA4CBD"/>
    <w:rsid w:val="00AA62BD"/>
    <w:rsid w:val="00AA6358"/>
    <w:rsid w:val="00AA71F6"/>
    <w:rsid w:val="00AB05D0"/>
    <w:rsid w:val="00AB0B62"/>
    <w:rsid w:val="00AB1670"/>
    <w:rsid w:val="00AB30B3"/>
    <w:rsid w:val="00AB343E"/>
    <w:rsid w:val="00AB3A97"/>
    <w:rsid w:val="00AB51C6"/>
    <w:rsid w:val="00AC02E5"/>
    <w:rsid w:val="00AC083D"/>
    <w:rsid w:val="00AC0BF0"/>
    <w:rsid w:val="00AC347C"/>
    <w:rsid w:val="00AC3C93"/>
    <w:rsid w:val="00AC51FC"/>
    <w:rsid w:val="00AC62D2"/>
    <w:rsid w:val="00AC6D94"/>
    <w:rsid w:val="00AC73E8"/>
    <w:rsid w:val="00AD083A"/>
    <w:rsid w:val="00AD10FC"/>
    <w:rsid w:val="00AD1D0A"/>
    <w:rsid w:val="00AD2E12"/>
    <w:rsid w:val="00AD2F9C"/>
    <w:rsid w:val="00AD3D64"/>
    <w:rsid w:val="00AD4768"/>
    <w:rsid w:val="00AD48E3"/>
    <w:rsid w:val="00AE0B10"/>
    <w:rsid w:val="00AE0D65"/>
    <w:rsid w:val="00AE217A"/>
    <w:rsid w:val="00AE26EE"/>
    <w:rsid w:val="00AE35C1"/>
    <w:rsid w:val="00AE397D"/>
    <w:rsid w:val="00AE4C48"/>
    <w:rsid w:val="00AE6E77"/>
    <w:rsid w:val="00AE6F12"/>
    <w:rsid w:val="00AE7E7E"/>
    <w:rsid w:val="00AF06AF"/>
    <w:rsid w:val="00AF0CB2"/>
    <w:rsid w:val="00AF1048"/>
    <w:rsid w:val="00AF2202"/>
    <w:rsid w:val="00AF26C6"/>
    <w:rsid w:val="00AF26C7"/>
    <w:rsid w:val="00AF3D2C"/>
    <w:rsid w:val="00AF472B"/>
    <w:rsid w:val="00B0130F"/>
    <w:rsid w:val="00B01D37"/>
    <w:rsid w:val="00B036F6"/>
    <w:rsid w:val="00B03911"/>
    <w:rsid w:val="00B05685"/>
    <w:rsid w:val="00B0574F"/>
    <w:rsid w:val="00B05781"/>
    <w:rsid w:val="00B06293"/>
    <w:rsid w:val="00B06800"/>
    <w:rsid w:val="00B06C21"/>
    <w:rsid w:val="00B07481"/>
    <w:rsid w:val="00B10D07"/>
    <w:rsid w:val="00B12B35"/>
    <w:rsid w:val="00B143E5"/>
    <w:rsid w:val="00B1470A"/>
    <w:rsid w:val="00B16138"/>
    <w:rsid w:val="00B16DAA"/>
    <w:rsid w:val="00B17607"/>
    <w:rsid w:val="00B177F4"/>
    <w:rsid w:val="00B17A30"/>
    <w:rsid w:val="00B2109C"/>
    <w:rsid w:val="00B22304"/>
    <w:rsid w:val="00B2287E"/>
    <w:rsid w:val="00B23AF0"/>
    <w:rsid w:val="00B26363"/>
    <w:rsid w:val="00B26E14"/>
    <w:rsid w:val="00B303FC"/>
    <w:rsid w:val="00B31491"/>
    <w:rsid w:val="00B324FD"/>
    <w:rsid w:val="00B33037"/>
    <w:rsid w:val="00B334A8"/>
    <w:rsid w:val="00B33B5A"/>
    <w:rsid w:val="00B33FEE"/>
    <w:rsid w:val="00B3496F"/>
    <w:rsid w:val="00B369FB"/>
    <w:rsid w:val="00B378D0"/>
    <w:rsid w:val="00B40AD6"/>
    <w:rsid w:val="00B40ECB"/>
    <w:rsid w:val="00B428B6"/>
    <w:rsid w:val="00B429CF"/>
    <w:rsid w:val="00B42CCA"/>
    <w:rsid w:val="00B4313A"/>
    <w:rsid w:val="00B44B29"/>
    <w:rsid w:val="00B44C83"/>
    <w:rsid w:val="00B46BA5"/>
    <w:rsid w:val="00B46C70"/>
    <w:rsid w:val="00B46F8D"/>
    <w:rsid w:val="00B47810"/>
    <w:rsid w:val="00B47F2C"/>
    <w:rsid w:val="00B51B85"/>
    <w:rsid w:val="00B537FF"/>
    <w:rsid w:val="00B53FBB"/>
    <w:rsid w:val="00B541A7"/>
    <w:rsid w:val="00B54A01"/>
    <w:rsid w:val="00B54BDF"/>
    <w:rsid w:val="00B55693"/>
    <w:rsid w:val="00B57038"/>
    <w:rsid w:val="00B571AC"/>
    <w:rsid w:val="00B60737"/>
    <w:rsid w:val="00B608EC"/>
    <w:rsid w:val="00B60965"/>
    <w:rsid w:val="00B60DB0"/>
    <w:rsid w:val="00B613C4"/>
    <w:rsid w:val="00B62254"/>
    <w:rsid w:val="00B64298"/>
    <w:rsid w:val="00B66041"/>
    <w:rsid w:val="00B66140"/>
    <w:rsid w:val="00B663CA"/>
    <w:rsid w:val="00B664B1"/>
    <w:rsid w:val="00B67244"/>
    <w:rsid w:val="00B672B6"/>
    <w:rsid w:val="00B7050D"/>
    <w:rsid w:val="00B70C82"/>
    <w:rsid w:val="00B70D77"/>
    <w:rsid w:val="00B70F68"/>
    <w:rsid w:val="00B75149"/>
    <w:rsid w:val="00B77412"/>
    <w:rsid w:val="00B80998"/>
    <w:rsid w:val="00B809C7"/>
    <w:rsid w:val="00B81E28"/>
    <w:rsid w:val="00B82607"/>
    <w:rsid w:val="00B84112"/>
    <w:rsid w:val="00B86C5D"/>
    <w:rsid w:val="00B905D1"/>
    <w:rsid w:val="00B90799"/>
    <w:rsid w:val="00B9102E"/>
    <w:rsid w:val="00B9110B"/>
    <w:rsid w:val="00B9123F"/>
    <w:rsid w:val="00B92065"/>
    <w:rsid w:val="00B92BF1"/>
    <w:rsid w:val="00B94B70"/>
    <w:rsid w:val="00B951CA"/>
    <w:rsid w:val="00B951E4"/>
    <w:rsid w:val="00B96A10"/>
    <w:rsid w:val="00B96B33"/>
    <w:rsid w:val="00B96F9D"/>
    <w:rsid w:val="00BA05C7"/>
    <w:rsid w:val="00BA0FD7"/>
    <w:rsid w:val="00BA13A3"/>
    <w:rsid w:val="00BA16E9"/>
    <w:rsid w:val="00BA16FF"/>
    <w:rsid w:val="00BA1FD4"/>
    <w:rsid w:val="00BA207C"/>
    <w:rsid w:val="00BA3ED0"/>
    <w:rsid w:val="00BA4315"/>
    <w:rsid w:val="00BA4BB4"/>
    <w:rsid w:val="00BA7159"/>
    <w:rsid w:val="00BA7BF4"/>
    <w:rsid w:val="00BA7CB9"/>
    <w:rsid w:val="00BB067E"/>
    <w:rsid w:val="00BB09EB"/>
    <w:rsid w:val="00BB172F"/>
    <w:rsid w:val="00BB18E4"/>
    <w:rsid w:val="00BB2C41"/>
    <w:rsid w:val="00BB4545"/>
    <w:rsid w:val="00BB48DF"/>
    <w:rsid w:val="00BB4C8F"/>
    <w:rsid w:val="00BB5462"/>
    <w:rsid w:val="00BB5726"/>
    <w:rsid w:val="00BB5F2E"/>
    <w:rsid w:val="00BB65B9"/>
    <w:rsid w:val="00BB754E"/>
    <w:rsid w:val="00BB79C9"/>
    <w:rsid w:val="00BB7F1D"/>
    <w:rsid w:val="00BC07C1"/>
    <w:rsid w:val="00BC2C13"/>
    <w:rsid w:val="00BC3042"/>
    <w:rsid w:val="00BC3E1E"/>
    <w:rsid w:val="00BC3E41"/>
    <w:rsid w:val="00BC4B2F"/>
    <w:rsid w:val="00BC52F0"/>
    <w:rsid w:val="00BC5573"/>
    <w:rsid w:val="00BC55FB"/>
    <w:rsid w:val="00BD043C"/>
    <w:rsid w:val="00BD137A"/>
    <w:rsid w:val="00BD13C3"/>
    <w:rsid w:val="00BD1D3F"/>
    <w:rsid w:val="00BD1DDC"/>
    <w:rsid w:val="00BD23DF"/>
    <w:rsid w:val="00BD2B8E"/>
    <w:rsid w:val="00BD3323"/>
    <w:rsid w:val="00BD3700"/>
    <w:rsid w:val="00BD5031"/>
    <w:rsid w:val="00BD5153"/>
    <w:rsid w:val="00BD571C"/>
    <w:rsid w:val="00BD6282"/>
    <w:rsid w:val="00BD62E2"/>
    <w:rsid w:val="00BD6914"/>
    <w:rsid w:val="00BD75C2"/>
    <w:rsid w:val="00BD75F6"/>
    <w:rsid w:val="00BE2761"/>
    <w:rsid w:val="00BE2D72"/>
    <w:rsid w:val="00BE334B"/>
    <w:rsid w:val="00BE4DF4"/>
    <w:rsid w:val="00BE5D85"/>
    <w:rsid w:val="00BE60FA"/>
    <w:rsid w:val="00BE7951"/>
    <w:rsid w:val="00BF035B"/>
    <w:rsid w:val="00BF0CD9"/>
    <w:rsid w:val="00BF10DA"/>
    <w:rsid w:val="00BF1ACD"/>
    <w:rsid w:val="00BF2731"/>
    <w:rsid w:val="00BF3A67"/>
    <w:rsid w:val="00BF3F9F"/>
    <w:rsid w:val="00BF452D"/>
    <w:rsid w:val="00BF47AF"/>
    <w:rsid w:val="00BF55F3"/>
    <w:rsid w:val="00BF614E"/>
    <w:rsid w:val="00BF624E"/>
    <w:rsid w:val="00BF7296"/>
    <w:rsid w:val="00C00E8F"/>
    <w:rsid w:val="00C016C4"/>
    <w:rsid w:val="00C01F33"/>
    <w:rsid w:val="00C0370B"/>
    <w:rsid w:val="00C04B2D"/>
    <w:rsid w:val="00C05726"/>
    <w:rsid w:val="00C06370"/>
    <w:rsid w:val="00C0766F"/>
    <w:rsid w:val="00C07D52"/>
    <w:rsid w:val="00C07F21"/>
    <w:rsid w:val="00C1010F"/>
    <w:rsid w:val="00C11199"/>
    <w:rsid w:val="00C12D6C"/>
    <w:rsid w:val="00C13564"/>
    <w:rsid w:val="00C13D79"/>
    <w:rsid w:val="00C144D9"/>
    <w:rsid w:val="00C145B7"/>
    <w:rsid w:val="00C14E5F"/>
    <w:rsid w:val="00C157BE"/>
    <w:rsid w:val="00C15916"/>
    <w:rsid w:val="00C17AED"/>
    <w:rsid w:val="00C20AC8"/>
    <w:rsid w:val="00C22102"/>
    <w:rsid w:val="00C221D3"/>
    <w:rsid w:val="00C2338F"/>
    <w:rsid w:val="00C2395C"/>
    <w:rsid w:val="00C23C36"/>
    <w:rsid w:val="00C23CB0"/>
    <w:rsid w:val="00C23D96"/>
    <w:rsid w:val="00C25729"/>
    <w:rsid w:val="00C26880"/>
    <w:rsid w:val="00C26B22"/>
    <w:rsid w:val="00C27062"/>
    <w:rsid w:val="00C27A30"/>
    <w:rsid w:val="00C27C3F"/>
    <w:rsid w:val="00C31367"/>
    <w:rsid w:val="00C31C9C"/>
    <w:rsid w:val="00C326D9"/>
    <w:rsid w:val="00C35B46"/>
    <w:rsid w:val="00C37465"/>
    <w:rsid w:val="00C401F7"/>
    <w:rsid w:val="00C41335"/>
    <w:rsid w:val="00C434C5"/>
    <w:rsid w:val="00C436DD"/>
    <w:rsid w:val="00C447D3"/>
    <w:rsid w:val="00C45C5E"/>
    <w:rsid w:val="00C466AA"/>
    <w:rsid w:val="00C46776"/>
    <w:rsid w:val="00C5004A"/>
    <w:rsid w:val="00C50383"/>
    <w:rsid w:val="00C513AF"/>
    <w:rsid w:val="00C51B48"/>
    <w:rsid w:val="00C52ED0"/>
    <w:rsid w:val="00C533D7"/>
    <w:rsid w:val="00C53B52"/>
    <w:rsid w:val="00C54006"/>
    <w:rsid w:val="00C54501"/>
    <w:rsid w:val="00C54A7D"/>
    <w:rsid w:val="00C54A94"/>
    <w:rsid w:val="00C5708B"/>
    <w:rsid w:val="00C61315"/>
    <w:rsid w:val="00C61F3A"/>
    <w:rsid w:val="00C632A1"/>
    <w:rsid w:val="00C6413C"/>
    <w:rsid w:val="00C64E9E"/>
    <w:rsid w:val="00C661FB"/>
    <w:rsid w:val="00C66B9A"/>
    <w:rsid w:val="00C702FD"/>
    <w:rsid w:val="00C70951"/>
    <w:rsid w:val="00C7144D"/>
    <w:rsid w:val="00C71706"/>
    <w:rsid w:val="00C72057"/>
    <w:rsid w:val="00C72478"/>
    <w:rsid w:val="00C730B7"/>
    <w:rsid w:val="00C73CC5"/>
    <w:rsid w:val="00C74831"/>
    <w:rsid w:val="00C75376"/>
    <w:rsid w:val="00C76AA0"/>
    <w:rsid w:val="00C773B1"/>
    <w:rsid w:val="00C813F8"/>
    <w:rsid w:val="00C816FB"/>
    <w:rsid w:val="00C81D5A"/>
    <w:rsid w:val="00C81DCE"/>
    <w:rsid w:val="00C83680"/>
    <w:rsid w:val="00C85318"/>
    <w:rsid w:val="00C90AF0"/>
    <w:rsid w:val="00C90FE5"/>
    <w:rsid w:val="00C9197C"/>
    <w:rsid w:val="00C92BD3"/>
    <w:rsid w:val="00C92CFC"/>
    <w:rsid w:val="00C93119"/>
    <w:rsid w:val="00C936E0"/>
    <w:rsid w:val="00C93BD5"/>
    <w:rsid w:val="00C93CF1"/>
    <w:rsid w:val="00C940F8"/>
    <w:rsid w:val="00C947EA"/>
    <w:rsid w:val="00C94D08"/>
    <w:rsid w:val="00C94D6B"/>
    <w:rsid w:val="00C95499"/>
    <w:rsid w:val="00C95B66"/>
    <w:rsid w:val="00C97657"/>
    <w:rsid w:val="00C979B2"/>
    <w:rsid w:val="00C97B46"/>
    <w:rsid w:val="00C97B93"/>
    <w:rsid w:val="00C97EF9"/>
    <w:rsid w:val="00CA152D"/>
    <w:rsid w:val="00CA1EBE"/>
    <w:rsid w:val="00CA5174"/>
    <w:rsid w:val="00CA55C3"/>
    <w:rsid w:val="00CA5B16"/>
    <w:rsid w:val="00CA5BE9"/>
    <w:rsid w:val="00CA60D7"/>
    <w:rsid w:val="00CA6350"/>
    <w:rsid w:val="00CA6C1E"/>
    <w:rsid w:val="00CA70E9"/>
    <w:rsid w:val="00CB0107"/>
    <w:rsid w:val="00CB06E4"/>
    <w:rsid w:val="00CB0787"/>
    <w:rsid w:val="00CB0C61"/>
    <w:rsid w:val="00CB11D7"/>
    <w:rsid w:val="00CB1EC7"/>
    <w:rsid w:val="00CB2447"/>
    <w:rsid w:val="00CB3613"/>
    <w:rsid w:val="00CB3961"/>
    <w:rsid w:val="00CB3A2E"/>
    <w:rsid w:val="00CB3C21"/>
    <w:rsid w:val="00CB3CD1"/>
    <w:rsid w:val="00CB3DA3"/>
    <w:rsid w:val="00CB4CB0"/>
    <w:rsid w:val="00CB77AD"/>
    <w:rsid w:val="00CC00C4"/>
    <w:rsid w:val="00CC02BF"/>
    <w:rsid w:val="00CC2CF6"/>
    <w:rsid w:val="00CC3D19"/>
    <w:rsid w:val="00CC46A8"/>
    <w:rsid w:val="00CC4842"/>
    <w:rsid w:val="00CC666F"/>
    <w:rsid w:val="00CC6E80"/>
    <w:rsid w:val="00CC7AD1"/>
    <w:rsid w:val="00CD00E2"/>
    <w:rsid w:val="00CD01E7"/>
    <w:rsid w:val="00CD0677"/>
    <w:rsid w:val="00CD1D12"/>
    <w:rsid w:val="00CD2A2D"/>
    <w:rsid w:val="00CD3814"/>
    <w:rsid w:val="00CD4433"/>
    <w:rsid w:val="00CD4661"/>
    <w:rsid w:val="00CD4948"/>
    <w:rsid w:val="00CD5F71"/>
    <w:rsid w:val="00CD694B"/>
    <w:rsid w:val="00CD7AF7"/>
    <w:rsid w:val="00CE0B61"/>
    <w:rsid w:val="00CE17B1"/>
    <w:rsid w:val="00CE23D4"/>
    <w:rsid w:val="00CE2587"/>
    <w:rsid w:val="00CE2843"/>
    <w:rsid w:val="00CE2C26"/>
    <w:rsid w:val="00CE3B55"/>
    <w:rsid w:val="00CE4E1A"/>
    <w:rsid w:val="00CE596B"/>
    <w:rsid w:val="00CE62B3"/>
    <w:rsid w:val="00CF0004"/>
    <w:rsid w:val="00CF019B"/>
    <w:rsid w:val="00CF087A"/>
    <w:rsid w:val="00CF10C9"/>
    <w:rsid w:val="00CF2E6D"/>
    <w:rsid w:val="00CF4535"/>
    <w:rsid w:val="00CF692E"/>
    <w:rsid w:val="00CF6B19"/>
    <w:rsid w:val="00CF6C1C"/>
    <w:rsid w:val="00CF733A"/>
    <w:rsid w:val="00CF7EF2"/>
    <w:rsid w:val="00D007B4"/>
    <w:rsid w:val="00D00C51"/>
    <w:rsid w:val="00D021DE"/>
    <w:rsid w:val="00D02C52"/>
    <w:rsid w:val="00D02F80"/>
    <w:rsid w:val="00D0480B"/>
    <w:rsid w:val="00D05C43"/>
    <w:rsid w:val="00D0668F"/>
    <w:rsid w:val="00D06929"/>
    <w:rsid w:val="00D06CB1"/>
    <w:rsid w:val="00D07344"/>
    <w:rsid w:val="00D079B9"/>
    <w:rsid w:val="00D100C8"/>
    <w:rsid w:val="00D123F5"/>
    <w:rsid w:val="00D12BFD"/>
    <w:rsid w:val="00D12CA8"/>
    <w:rsid w:val="00D14861"/>
    <w:rsid w:val="00D14ACA"/>
    <w:rsid w:val="00D16A27"/>
    <w:rsid w:val="00D1796B"/>
    <w:rsid w:val="00D17B6A"/>
    <w:rsid w:val="00D17DF5"/>
    <w:rsid w:val="00D20DE7"/>
    <w:rsid w:val="00D2112D"/>
    <w:rsid w:val="00D219AC"/>
    <w:rsid w:val="00D2484F"/>
    <w:rsid w:val="00D24A76"/>
    <w:rsid w:val="00D25822"/>
    <w:rsid w:val="00D2627E"/>
    <w:rsid w:val="00D264A5"/>
    <w:rsid w:val="00D272A3"/>
    <w:rsid w:val="00D273E7"/>
    <w:rsid w:val="00D2784B"/>
    <w:rsid w:val="00D27D10"/>
    <w:rsid w:val="00D27DDC"/>
    <w:rsid w:val="00D30076"/>
    <w:rsid w:val="00D30410"/>
    <w:rsid w:val="00D30945"/>
    <w:rsid w:val="00D31A84"/>
    <w:rsid w:val="00D32050"/>
    <w:rsid w:val="00D3260A"/>
    <w:rsid w:val="00D33DDE"/>
    <w:rsid w:val="00D34436"/>
    <w:rsid w:val="00D3492E"/>
    <w:rsid w:val="00D3493E"/>
    <w:rsid w:val="00D368B7"/>
    <w:rsid w:val="00D36BBB"/>
    <w:rsid w:val="00D402BE"/>
    <w:rsid w:val="00D40D7F"/>
    <w:rsid w:val="00D4102D"/>
    <w:rsid w:val="00D415AC"/>
    <w:rsid w:val="00D4162B"/>
    <w:rsid w:val="00D42A32"/>
    <w:rsid w:val="00D430F8"/>
    <w:rsid w:val="00D447A5"/>
    <w:rsid w:val="00D50092"/>
    <w:rsid w:val="00D5027D"/>
    <w:rsid w:val="00D50592"/>
    <w:rsid w:val="00D50B4E"/>
    <w:rsid w:val="00D512C3"/>
    <w:rsid w:val="00D53771"/>
    <w:rsid w:val="00D54239"/>
    <w:rsid w:val="00D5447C"/>
    <w:rsid w:val="00D545ED"/>
    <w:rsid w:val="00D562E4"/>
    <w:rsid w:val="00D57A67"/>
    <w:rsid w:val="00D57DCB"/>
    <w:rsid w:val="00D61514"/>
    <w:rsid w:val="00D619D3"/>
    <w:rsid w:val="00D621EE"/>
    <w:rsid w:val="00D62FA4"/>
    <w:rsid w:val="00D6323B"/>
    <w:rsid w:val="00D63778"/>
    <w:rsid w:val="00D65578"/>
    <w:rsid w:val="00D65AB7"/>
    <w:rsid w:val="00D660FF"/>
    <w:rsid w:val="00D6741B"/>
    <w:rsid w:val="00D70AB2"/>
    <w:rsid w:val="00D71228"/>
    <w:rsid w:val="00D71640"/>
    <w:rsid w:val="00D716E7"/>
    <w:rsid w:val="00D716F2"/>
    <w:rsid w:val="00D717FF"/>
    <w:rsid w:val="00D724D6"/>
    <w:rsid w:val="00D733C8"/>
    <w:rsid w:val="00D735D9"/>
    <w:rsid w:val="00D736B3"/>
    <w:rsid w:val="00D74160"/>
    <w:rsid w:val="00D75320"/>
    <w:rsid w:val="00D75366"/>
    <w:rsid w:val="00D7583F"/>
    <w:rsid w:val="00D75949"/>
    <w:rsid w:val="00D7630B"/>
    <w:rsid w:val="00D76F36"/>
    <w:rsid w:val="00D80349"/>
    <w:rsid w:val="00D81843"/>
    <w:rsid w:val="00D81A56"/>
    <w:rsid w:val="00D81CB2"/>
    <w:rsid w:val="00D82468"/>
    <w:rsid w:val="00D8250C"/>
    <w:rsid w:val="00D86CC8"/>
    <w:rsid w:val="00D86E43"/>
    <w:rsid w:val="00D87096"/>
    <w:rsid w:val="00D90DF2"/>
    <w:rsid w:val="00D91FA4"/>
    <w:rsid w:val="00D92A24"/>
    <w:rsid w:val="00D93BAA"/>
    <w:rsid w:val="00D94754"/>
    <w:rsid w:val="00D94D21"/>
    <w:rsid w:val="00D95787"/>
    <w:rsid w:val="00D964B7"/>
    <w:rsid w:val="00D97F8F"/>
    <w:rsid w:val="00DA0CB9"/>
    <w:rsid w:val="00DA1B1D"/>
    <w:rsid w:val="00DA1E54"/>
    <w:rsid w:val="00DA2F83"/>
    <w:rsid w:val="00DA54E8"/>
    <w:rsid w:val="00DA5F99"/>
    <w:rsid w:val="00DA64F9"/>
    <w:rsid w:val="00DA6ADE"/>
    <w:rsid w:val="00DA7466"/>
    <w:rsid w:val="00DA7B43"/>
    <w:rsid w:val="00DA7BAE"/>
    <w:rsid w:val="00DB085E"/>
    <w:rsid w:val="00DB1C62"/>
    <w:rsid w:val="00DB1C9F"/>
    <w:rsid w:val="00DB1D88"/>
    <w:rsid w:val="00DB51C8"/>
    <w:rsid w:val="00DB5406"/>
    <w:rsid w:val="00DB6146"/>
    <w:rsid w:val="00DB70BA"/>
    <w:rsid w:val="00DB77E6"/>
    <w:rsid w:val="00DC037B"/>
    <w:rsid w:val="00DC05AE"/>
    <w:rsid w:val="00DC0717"/>
    <w:rsid w:val="00DC1571"/>
    <w:rsid w:val="00DC15A4"/>
    <w:rsid w:val="00DC16A6"/>
    <w:rsid w:val="00DC1CF3"/>
    <w:rsid w:val="00DC1DC5"/>
    <w:rsid w:val="00DC1E68"/>
    <w:rsid w:val="00DC3179"/>
    <w:rsid w:val="00DC3D20"/>
    <w:rsid w:val="00DC43DE"/>
    <w:rsid w:val="00DC4CB0"/>
    <w:rsid w:val="00DC552F"/>
    <w:rsid w:val="00DC64AB"/>
    <w:rsid w:val="00DC66D4"/>
    <w:rsid w:val="00DC7A4F"/>
    <w:rsid w:val="00DD0163"/>
    <w:rsid w:val="00DD1CB4"/>
    <w:rsid w:val="00DD2054"/>
    <w:rsid w:val="00DD250B"/>
    <w:rsid w:val="00DD3DFB"/>
    <w:rsid w:val="00DD3FD7"/>
    <w:rsid w:val="00DD4B52"/>
    <w:rsid w:val="00DD55F7"/>
    <w:rsid w:val="00DE053E"/>
    <w:rsid w:val="00DE0F9F"/>
    <w:rsid w:val="00DE12BA"/>
    <w:rsid w:val="00DE2881"/>
    <w:rsid w:val="00DE7F8C"/>
    <w:rsid w:val="00DF0891"/>
    <w:rsid w:val="00DF1055"/>
    <w:rsid w:val="00DF130B"/>
    <w:rsid w:val="00DF250C"/>
    <w:rsid w:val="00DF361A"/>
    <w:rsid w:val="00DF398B"/>
    <w:rsid w:val="00DF4C95"/>
    <w:rsid w:val="00DF5007"/>
    <w:rsid w:val="00DF5448"/>
    <w:rsid w:val="00DF55F8"/>
    <w:rsid w:val="00DF7694"/>
    <w:rsid w:val="00DF771A"/>
    <w:rsid w:val="00E02BC0"/>
    <w:rsid w:val="00E03130"/>
    <w:rsid w:val="00E04043"/>
    <w:rsid w:val="00E0413B"/>
    <w:rsid w:val="00E04A5F"/>
    <w:rsid w:val="00E04B43"/>
    <w:rsid w:val="00E06B96"/>
    <w:rsid w:val="00E06E46"/>
    <w:rsid w:val="00E06E6F"/>
    <w:rsid w:val="00E07632"/>
    <w:rsid w:val="00E0785B"/>
    <w:rsid w:val="00E07E2D"/>
    <w:rsid w:val="00E1005D"/>
    <w:rsid w:val="00E11E7A"/>
    <w:rsid w:val="00E128E0"/>
    <w:rsid w:val="00E15495"/>
    <w:rsid w:val="00E160ED"/>
    <w:rsid w:val="00E16B7F"/>
    <w:rsid w:val="00E179A8"/>
    <w:rsid w:val="00E202E6"/>
    <w:rsid w:val="00E20615"/>
    <w:rsid w:val="00E20938"/>
    <w:rsid w:val="00E20D43"/>
    <w:rsid w:val="00E21B2E"/>
    <w:rsid w:val="00E21F80"/>
    <w:rsid w:val="00E227A1"/>
    <w:rsid w:val="00E23D70"/>
    <w:rsid w:val="00E247E8"/>
    <w:rsid w:val="00E24E3F"/>
    <w:rsid w:val="00E25420"/>
    <w:rsid w:val="00E2562E"/>
    <w:rsid w:val="00E26393"/>
    <w:rsid w:val="00E26B5E"/>
    <w:rsid w:val="00E27468"/>
    <w:rsid w:val="00E27E37"/>
    <w:rsid w:val="00E3116F"/>
    <w:rsid w:val="00E314CE"/>
    <w:rsid w:val="00E31BC8"/>
    <w:rsid w:val="00E32A05"/>
    <w:rsid w:val="00E33251"/>
    <w:rsid w:val="00E335AA"/>
    <w:rsid w:val="00E337F8"/>
    <w:rsid w:val="00E33A95"/>
    <w:rsid w:val="00E33DEE"/>
    <w:rsid w:val="00E350BD"/>
    <w:rsid w:val="00E357A5"/>
    <w:rsid w:val="00E358BA"/>
    <w:rsid w:val="00E36BDC"/>
    <w:rsid w:val="00E37045"/>
    <w:rsid w:val="00E3745E"/>
    <w:rsid w:val="00E37A0B"/>
    <w:rsid w:val="00E4098B"/>
    <w:rsid w:val="00E41887"/>
    <w:rsid w:val="00E419B9"/>
    <w:rsid w:val="00E42692"/>
    <w:rsid w:val="00E43261"/>
    <w:rsid w:val="00E44056"/>
    <w:rsid w:val="00E441BC"/>
    <w:rsid w:val="00E44249"/>
    <w:rsid w:val="00E44E16"/>
    <w:rsid w:val="00E47890"/>
    <w:rsid w:val="00E52B87"/>
    <w:rsid w:val="00E53D7D"/>
    <w:rsid w:val="00E53F20"/>
    <w:rsid w:val="00E54074"/>
    <w:rsid w:val="00E553F2"/>
    <w:rsid w:val="00E55DA1"/>
    <w:rsid w:val="00E55EA1"/>
    <w:rsid w:val="00E5719E"/>
    <w:rsid w:val="00E60EF1"/>
    <w:rsid w:val="00E616BA"/>
    <w:rsid w:val="00E62AEE"/>
    <w:rsid w:val="00E643CF"/>
    <w:rsid w:val="00E64420"/>
    <w:rsid w:val="00E66412"/>
    <w:rsid w:val="00E669DA"/>
    <w:rsid w:val="00E66C71"/>
    <w:rsid w:val="00E671E2"/>
    <w:rsid w:val="00E67558"/>
    <w:rsid w:val="00E70491"/>
    <w:rsid w:val="00E73E2B"/>
    <w:rsid w:val="00E740B1"/>
    <w:rsid w:val="00E74428"/>
    <w:rsid w:val="00E747FB"/>
    <w:rsid w:val="00E74881"/>
    <w:rsid w:val="00E74CDA"/>
    <w:rsid w:val="00E76568"/>
    <w:rsid w:val="00E76624"/>
    <w:rsid w:val="00E8057E"/>
    <w:rsid w:val="00E80C2E"/>
    <w:rsid w:val="00E81C25"/>
    <w:rsid w:val="00E81F02"/>
    <w:rsid w:val="00E82483"/>
    <w:rsid w:val="00E840C3"/>
    <w:rsid w:val="00E842FA"/>
    <w:rsid w:val="00E846E4"/>
    <w:rsid w:val="00E84985"/>
    <w:rsid w:val="00E84F7E"/>
    <w:rsid w:val="00E858C7"/>
    <w:rsid w:val="00E861A4"/>
    <w:rsid w:val="00E86AE4"/>
    <w:rsid w:val="00E87950"/>
    <w:rsid w:val="00E87CE3"/>
    <w:rsid w:val="00E90C37"/>
    <w:rsid w:val="00E913BC"/>
    <w:rsid w:val="00E9146F"/>
    <w:rsid w:val="00E91CE9"/>
    <w:rsid w:val="00E92021"/>
    <w:rsid w:val="00E92464"/>
    <w:rsid w:val="00E92FBE"/>
    <w:rsid w:val="00E93E13"/>
    <w:rsid w:val="00E93EB7"/>
    <w:rsid w:val="00E952B1"/>
    <w:rsid w:val="00E964B7"/>
    <w:rsid w:val="00E964D1"/>
    <w:rsid w:val="00E97125"/>
    <w:rsid w:val="00E9768F"/>
    <w:rsid w:val="00EA07D0"/>
    <w:rsid w:val="00EA1A3F"/>
    <w:rsid w:val="00EA229C"/>
    <w:rsid w:val="00EA2859"/>
    <w:rsid w:val="00EA2936"/>
    <w:rsid w:val="00EA35B4"/>
    <w:rsid w:val="00EA3954"/>
    <w:rsid w:val="00EA43F1"/>
    <w:rsid w:val="00EA4414"/>
    <w:rsid w:val="00EA687E"/>
    <w:rsid w:val="00EA7215"/>
    <w:rsid w:val="00EA7AB9"/>
    <w:rsid w:val="00EB11D0"/>
    <w:rsid w:val="00EB1422"/>
    <w:rsid w:val="00EB145C"/>
    <w:rsid w:val="00EB1F3B"/>
    <w:rsid w:val="00EB2AC6"/>
    <w:rsid w:val="00EB50CB"/>
    <w:rsid w:val="00EB5BA2"/>
    <w:rsid w:val="00EB6FD2"/>
    <w:rsid w:val="00EB71D6"/>
    <w:rsid w:val="00EC028A"/>
    <w:rsid w:val="00EC0BF0"/>
    <w:rsid w:val="00EC100B"/>
    <w:rsid w:val="00EC192A"/>
    <w:rsid w:val="00EC3496"/>
    <w:rsid w:val="00EC3BE9"/>
    <w:rsid w:val="00EC42CA"/>
    <w:rsid w:val="00EC456A"/>
    <w:rsid w:val="00EC681E"/>
    <w:rsid w:val="00EC6CD3"/>
    <w:rsid w:val="00EC77EB"/>
    <w:rsid w:val="00EC7E91"/>
    <w:rsid w:val="00ED003D"/>
    <w:rsid w:val="00ED07A8"/>
    <w:rsid w:val="00ED0F8C"/>
    <w:rsid w:val="00ED1087"/>
    <w:rsid w:val="00ED186B"/>
    <w:rsid w:val="00ED27C7"/>
    <w:rsid w:val="00ED3B97"/>
    <w:rsid w:val="00ED3E72"/>
    <w:rsid w:val="00ED3F15"/>
    <w:rsid w:val="00ED4863"/>
    <w:rsid w:val="00EE0B1E"/>
    <w:rsid w:val="00EE0D00"/>
    <w:rsid w:val="00EE1B4A"/>
    <w:rsid w:val="00EE256A"/>
    <w:rsid w:val="00EE2727"/>
    <w:rsid w:val="00EE3A44"/>
    <w:rsid w:val="00EE4C11"/>
    <w:rsid w:val="00EE6061"/>
    <w:rsid w:val="00EE75C0"/>
    <w:rsid w:val="00EE7672"/>
    <w:rsid w:val="00EE776A"/>
    <w:rsid w:val="00EE7BE0"/>
    <w:rsid w:val="00EE7C3F"/>
    <w:rsid w:val="00EE7E24"/>
    <w:rsid w:val="00EF04FB"/>
    <w:rsid w:val="00EF07E0"/>
    <w:rsid w:val="00EF07F3"/>
    <w:rsid w:val="00EF13F7"/>
    <w:rsid w:val="00EF4E2E"/>
    <w:rsid w:val="00EF7388"/>
    <w:rsid w:val="00EF75DA"/>
    <w:rsid w:val="00F01BF9"/>
    <w:rsid w:val="00F02AA1"/>
    <w:rsid w:val="00F03572"/>
    <w:rsid w:val="00F03786"/>
    <w:rsid w:val="00F05BED"/>
    <w:rsid w:val="00F06A11"/>
    <w:rsid w:val="00F06C4C"/>
    <w:rsid w:val="00F0B080"/>
    <w:rsid w:val="00F1078A"/>
    <w:rsid w:val="00F112C8"/>
    <w:rsid w:val="00F116BF"/>
    <w:rsid w:val="00F1174F"/>
    <w:rsid w:val="00F11D2F"/>
    <w:rsid w:val="00F130D8"/>
    <w:rsid w:val="00F14079"/>
    <w:rsid w:val="00F1475C"/>
    <w:rsid w:val="00F14A51"/>
    <w:rsid w:val="00F150AC"/>
    <w:rsid w:val="00F16058"/>
    <w:rsid w:val="00F166C2"/>
    <w:rsid w:val="00F175DC"/>
    <w:rsid w:val="00F17B80"/>
    <w:rsid w:val="00F17C0F"/>
    <w:rsid w:val="00F2023E"/>
    <w:rsid w:val="00F2057F"/>
    <w:rsid w:val="00F20623"/>
    <w:rsid w:val="00F209C0"/>
    <w:rsid w:val="00F21B5F"/>
    <w:rsid w:val="00F22451"/>
    <w:rsid w:val="00F227E3"/>
    <w:rsid w:val="00F22DAD"/>
    <w:rsid w:val="00F24715"/>
    <w:rsid w:val="00F24761"/>
    <w:rsid w:val="00F24EF9"/>
    <w:rsid w:val="00F25813"/>
    <w:rsid w:val="00F259E5"/>
    <w:rsid w:val="00F26C91"/>
    <w:rsid w:val="00F26EDC"/>
    <w:rsid w:val="00F27AD3"/>
    <w:rsid w:val="00F32BC0"/>
    <w:rsid w:val="00F32E5C"/>
    <w:rsid w:val="00F3451E"/>
    <w:rsid w:val="00F37042"/>
    <w:rsid w:val="00F37263"/>
    <w:rsid w:val="00F40E57"/>
    <w:rsid w:val="00F40E84"/>
    <w:rsid w:val="00F40F19"/>
    <w:rsid w:val="00F417ED"/>
    <w:rsid w:val="00F419CF"/>
    <w:rsid w:val="00F42519"/>
    <w:rsid w:val="00F43493"/>
    <w:rsid w:val="00F44ED2"/>
    <w:rsid w:val="00F44FA1"/>
    <w:rsid w:val="00F45098"/>
    <w:rsid w:val="00F46017"/>
    <w:rsid w:val="00F4792D"/>
    <w:rsid w:val="00F47CFA"/>
    <w:rsid w:val="00F5245F"/>
    <w:rsid w:val="00F52C50"/>
    <w:rsid w:val="00F52F8B"/>
    <w:rsid w:val="00F530C4"/>
    <w:rsid w:val="00F535EE"/>
    <w:rsid w:val="00F53780"/>
    <w:rsid w:val="00F53B74"/>
    <w:rsid w:val="00F5414A"/>
    <w:rsid w:val="00F5451F"/>
    <w:rsid w:val="00F548E2"/>
    <w:rsid w:val="00F54E4B"/>
    <w:rsid w:val="00F54FF1"/>
    <w:rsid w:val="00F56201"/>
    <w:rsid w:val="00F60125"/>
    <w:rsid w:val="00F60831"/>
    <w:rsid w:val="00F60D3B"/>
    <w:rsid w:val="00F643EB"/>
    <w:rsid w:val="00F64E00"/>
    <w:rsid w:val="00F66A8E"/>
    <w:rsid w:val="00F670E3"/>
    <w:rsid w:val="00F70DE7"/>
    <w:rsid w:val="00F71099"/>
    <w:rsid w:val="00F7123C"/>
    <w:rsid w:val="00F73D24"/>
    <w:rsid w:val="00F744E4"/>
    <w:rsid w:val="00F752B2"/>
    <w:rsid w:val="00F75929"/>
    <w:rsid w:val="00F769E6"/>
    <w:rsid w:val="00F777E4"/>
    <w:rsid w:val="00F811FF"/>
    <w:rsid w:val="00F8282A"/>
    <w:rsid w:val="00F83D48"/>
    <w:rsid w:val="00F83E62"/>
    <w:rsid w:val="00F8582A"/>
    <w:rsid w:val="00F85BC3"/>
    <w:rsid w:val="00F8695F"/>
    <w:rsid w:val="00F87337"/>
    <w:rsid w:val="00F87DD4"/>
    <w:rsid w:val="00F907CA"/>
    <w:rsid w:val="00F90B90"/>
    <w:rsid w:val="00F922CC"/>
    <w:rsid w:val="00F9235D"/>
    <w:rsid w:val="00F92B5F"/>
    <w:rsid w:val="00F92BC2"/>
    <w:rsid w:val="00F92D50"/>
    <w:rsid w:val="00F9306A"/>
    <w:rsid w:val="00F93E77"/>
    <w:rsid w:val="00F941E3"/>
    <w:rsid w:val="00F946E1"/>
    <w:rsid w:val="00F969B7"/>
    <w:rsid w:val="00F9750F"/>
    <w:rsid w:val="00F975D9"/>
    <w:rsid w:val="00F97948"/>
    <w:rsid w:val="00FA1859"/>
    <w:rsid w:val="00FA257B"/>
    <w:rsid w:val="00FA46D8"/>
    <w:rsid w:val="00FA4809"/>
    <w:rsid w:val="00FA603B"/>
    <w:rsid w:val="00FA62B4"/>
    <w:rsid w:val="00FA764A"/>
    <w:rsid w:val="00FB0E1B"/>
    <w:rsid w:val="00FB14A3"/>
    <w:rsid w:val="00FB212A"/>
    <w:rsid w:val="00FB340D"/>
    <w:rsid w:val="00FB3476"/>
    <w:rsid w:val="00FB40B7"/>
    <w:rsid w:val="00FB445F"/>
    <w:rsid w:val="00FB4FCD"/>
    <w:rsid w:val="00FB52BD"/>
    <w:rsid w:val="00FB5C89"/>
    <w:rsid w:val="00FB68F8"/>
    <w:rsid w:val="00FB7E5F"/>
    <w:rsid w:val="00FB7FD8"/>
    <w:rsid w:val="00FC22D5"/>
    <w:rsid w:val="00FC520B"/>
    <w:rsid w:val="00FC52D0"/>
    <w:rsid w:val="00FC54B1"/>
    <w:rsid w:val="00FC54ED"/>
    <w:rsid w:val="00FC6116"/>
    <w:rsid w:val="00FC62BB"/>
    <w:rsid w:val="00FC6AC0"/>
    <w:rsid w:val="00FD221A"/>
    <w:rsid w:val="00FD259D"/>
    <w:rsid w:val="00FD3F24"/>
    <w:rsid w:val="00FD57AC"/>
    <w:rsid w:val="00FD59E8"/>
    <w:rsid w:val="00FD5CF9"/>
    <w:rsid w:val="00FD5F75"/>
    <w:rsid w:val="00FD6B1C"/>
    <w:rsid w:val="00FD7AE3"/>
    <w:rsid w:val="00FE0989"/>
    <w:rsid w:val="00FE0BB2"/>
    <w:rsid w:val="00FE2470"/>
    <w:rsid w:val="00FE437D"/>
    <w:rsid w:val="00FE4425"/>
    <w:rsid w:val="00FE549A"/>
    <w:rsid w:val="00FE5986"/>
    <w:rsid w:val="00FE619F"/>
    <w:rsid w:val="00FE64C7"/>
    <w:rsid w:val="00FE66E8"/>
    <w:rsid w:val="00FE6D53"/>
    <w:rsid w:val="00FE6EE7"/>
    <w:rsid w:val="00FE731E"/>
    <w:rsid w:val="00FE78A4"/>
    <w:rsid w:val="00FE7C6F"/>
    <w:rsid w:val="00FF0460"/>
    <w:rsid w:val="00FF09D4"/>
    <w:rsid w:val="00FF0E63"/>
    <w:rsid w:val="00FF17CE"/>
    <w:rsid w:val="00FF193D"/>
    <w:rsid w:val="00FF1A19"/>
    <w:rsid w:val="00FF2A23"/>
    <w:rsid w:val="00FF4B35"/>
    <w:rsid w:val="00FF7138"/>
    <w:rsid w:val="00FF7162"/>
    <w:rsid w:val="02730BD8"/>
    <w:rsid w:val="03682E52"/>
    <w:rsid w:val="038FDF81"/>
    <w:rsid w:val="061C3C41"/>
    <w:rsid w:val="09713813"/>
    <w:rsid w:val="0DD4C32E"/>
    <w:rsid w:val="0FE913C5"/>
    <w:rsid w:val="10296B9A"/>
    <w:rsid w:val="10E1C730"/>
    <w:rsid w:val="15FC57B2"/>
    <w:rsid w:val="1619E364"/>
    <w:rsid w:val="1B61AC98"/>
    <w:rsid w:val="1CB68DCC"/>
    <w:rsid w:val="21C18002"/>
    <w:rsid w:val="221EA677"/>
    <w:rsid w:val="232231B4"/>
    <w:rsid w:val="2408D8B9"/>
    <w:rsid w:val="25495779"/>
    <w:rsid w:val="26D40AF7"/>
    <w:rsid w:val="286C63D4"/>
    <w:rsid w:val="2A083435"/>
    <w:rsid w:val="2FB59398"/>
    <w:rsid w:val="2FCA97E7"/>
    <w:rsid w:val="30D6CD92"/>
    <w:rsid w:val="32583176"/>
    <w:rsid w:val="32644249"/>
    <w:rsid w:val="3269AAB1"/>
    <w:rsid w:val="38B863BE"/>
    <w:rsid w:val="394BAC7F"/>
    <w:rsid w:val="45185511"/>
    <w:rsid w:val="45E54131"/>
    <w:rsid w:val="461AF5F6"/>
    <w:rsid w:val="49446C77"/>
    <w:rsid w:val="499FF43D"/>
    <w:rsid w:val="4A9BC128"/>
    <w:rsid w:val="4CA62163"/>
    <w:rsid w:val="4E341B15"/>
    <w:rsid w:val="4E92894C"/>
    <w:rsid w:val="4EB3E0F7"/>
    <w:rsid w:val="4EF22926"/>
    <w:rsid w:val="4F20A50F"/>
    <w:rsid w:val="4FFF146E"/>
    <w:rsid w:val="53340F57"/>
    <w:rsid w:val="5385C3C1"/>
    <w:rsid w:val="5391FBD2"/>
    <w:rsid w:val="59A265DD"/>
    <w:rsid w:val="5B2D27AF"/>
    <w:rsid w:val="5BBDB4CC"/>
    <w:rsid w:val="5D7FB09F"/>
    <w:rsid w:val="5D9BA520"/>
    <w:rsid w:val="5E0C6AF5"/>
    <w:rsid w:val="5FCD9B70"/>
    <w:rsid w:val="605FF0AB"/>
    <w:rsid w:val="61C57E70"/>
    <w:rsid w:val="61ED6562"/>
    <w:rsid w:val="62079476"/>
    <w:rsid w:val="6296E9C1"/>
    <w:rsid w:val="63A364D7"/>
    <w:rsid w:val="64F8DD14"/>
    <w:rsid w:val="66AC7385"/>
    <w:rsid w:val="671B4154"/>
    <w:rsid w:val="68B711B5"/>
    <w:rsid w:val="691DCFE5"/>
    <w:rsid w:val="6EB2C00D"/>
    <w:rsid w:val="6F12E2BB"/>
    <w:rsid w:val="6FEB5D49"/>
    <w:rsid w:val="704422A2"/>
    <w:rsid w:val="71872DAA"/>
    <w:rsid w:val="729097B9"/>
    <w:rsid w:val="746A8260"/>
    <w:rsid w:val="79B9A4B4"/>
    <w:rsid w:val="7AED46E6"/>
    <w:rsid w:val="7B3AAD34"/>
    <w:rsid w:val="7B4EF207"/>
    <w:rsid w:val="7D39C659"/>
    <w:rsid w:val="7E66AC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DE33E"/>
  <w15:docId w15:val="{960C33C4-EBA7-48E5-A672-143A39A9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570"/>
    <w:pPr>
      <w:spacing w:before="120" w:after="0" w:line="240" w:lineRule="auto"/>
    </w:pPr>
    <w:rPr>
      <w:rFonts w:ascii="Tahoma" w:hAnsi="Tahoma"/>
      <w:sz w:val="20"/>
    </w:rPr>
  </w:style>
  <w:style w:type="paragraph" w:styleId="Heading1">
    <w:name w:val="heading 1"/>
    <w:basedOn w:val="Normal"/>
    <w:next w:val="Normal"/>
    <w:link w:val="Heading1Char"/>
    <w:uiPriority w:val="9"/>
    <w:qFormat/>
    <w:rsid w:val="00140570"/>
    <w:pPr>
      <w:keepNext/>
      <w:keepLines/>
      <w:numPr>
        <w:numId w:val="1"/>
      </w:numPr>
      <w:pBdr>
        <w:bottom w:val="single" w:sz="4" w:space="1" w:color="262626" w:themeColor="text1" w:themeTint="D9"/>
      </w:pBdr>
      <w:spacing w:before="360" w:after="120"/>
      <w:outlineLvl w:val="0"/>
    </w:pPr>
    <w:rPr>
      <w:rFonts w:ascii="Arial" w:eastAsiaTheme="majorEastAsia" w:hAnsi="Arial" w:cstheme="majorBidi"/>
      <w:b/>
      <w:bCs/>
      <w:color w:val="262626" w:themeColor="text1" w:themeTint="D9"/>
      <w:sz w:val="28"/>
      <w:szCs w:val="28"/>
    </w:rPr>
  </w:style>
  <w:style w:type="paragraph" w:styleId="Heading2">
    <w:name w:val="heading 2"/>
    <w:basedOn w:val="Normal"/>
    <w:next w:val="Normal"/>
    <w:link w:val="Heading2Char"/>
    <w:uiPriority w:val="9"/>
    <w:unhideWhenUsed/>
    <w:qFormat/>
    <w:rsid w:val="00140570"/>
    <w:pPr>
      <w:keepNext/>
      <w:keepLines/>
      <w:numPr>
        <w:ilvl w:val="1"/>
        <w:numId w:val="1"/>
      </w:numPr>
      <w:spacing w:before="200"/>
      <w:outlineLvl w:val="1"/>
    </w:pPr>
    <w:rPr>
      <w:rFonts w:ascii="Arial" w:eastAsiaTheme="majorEastAsia" w:hAnsi="Arial" w:cstheme="majorBidi"/>
      <w:b/>
      <w:bCs/>
      <w:color w:val="262626" w:themeColor="text1" w:themeTint="D9"/>
      <w:sz w:val="26"/>
      <w:szCs w:val="26"/>
    </w:rPr>
  </w:style>
  <w:style w:type="paragraph" w:styleId="Heading3">
    <w:name w:val="heading 3"/>
    <w:basedOn w:val="Normal"/>
    <w:next w:val="Normal"/>
    <w:link w:val="Heading3Char"/>
    <w:uiPriority w:val="9"/>
    <w:unhideWhenUsed/>
    <w:qFormat/>
    <w:rsid w:val="00140570"/>
    <w:pPr>
      <w:keepNext/>
      <w:keepLines/>
      <w:numPr>
        <w:ilvl w:val="2"/>
        <w:numId w:val="1"/>
      </w:numPr>
      <w:spacing w:before="200"/>
      <w:outlineLvl w:val="2"/>
    </w:pPr>
    <w:rPr>
      <w:rFonts w:ascii="Arial" w:eastAsiaTheme="majorEastAsia" w:hAnsi="Arial" w:cstheme="majorBidi"/>
      <w:b/>
      <w:bCs/>
      <w:color w:val="262626" w:themeColor="text1" w:themeTint="D9"/>
      <w:sz w:val="24"/>
    </w:rPr>
  </w:style>
  <w:style w:type="paragraph" w:styleId="Heading4">
    <w:name w:val="heading 4"/>
    <w:basedOn w:val="Normal"/>
    <w:next w:val="Normal"/>
    <w:link w:val="Heading4Char"/>
    <w:uiPriority w:val="9"/>
    <w:unhideWhenUsed/>
    <w:qFormat/>
    <w:rsid w:val="00140570"/>
    <w:pPr>
      <w:keepNext/>
      <w:keepLines/>
      <w:numPr>
        <w:ilvl w:val="3"/>
        <w:numId w:val="1"/>
      </w:numPr>
      <w:spacing w:before="200"/>
      <w:outlineLvl w:val="3"/>
    </w:pPr>
    <w:rPr>
      <w:rFonts w:ascii="Arial" w:eastAsiaTheme="majorEastAsia" w:hAnsi="Arial" w:cstheme="majorBidi"/>
      <w:b/>
      <w:bCs/>
      <w:iCs/>
      <w:color w:val="262626" w:themeColor="text1" w:themeTint="D9"/>
      <w:sz w:val="22"/>
    </w:rPr>
  </w:style>
  <w:style w:type="paragraph" w:styleId="Heading5">
    <w:name w:val="heading 5"/>
    <w:basedOn w:val="Normal"/>
    <w:next w:val="Normal"/>
    <w:link w:val="Heading5Char"/>
    <w:uiPriority w:val="9"/>
    <w:unhideWhenUsed/>
    <w:qFormat/>
    <w:rsid w:val="00140570"/>
    <w:pPr>
      <w:keepNext/>
      <w:keepLines/>
      <w:numPr>
        <w:ilvl w:val="4"/>
        <w:numId w:val="1"/>
      </w:numPr>
      <w:spacing w:before="200"/>
      <w:outlineLvl w:val="4"/>
    </w:pPr>
    <w:rPr>
      <w:rFonts w:ascii="Arial" w:eastAsiaTheme="majorEastAsia" w:hAnsi="Arial" w:cstheme="majorBidi"/>
      <w:b/>
      <w:color w:val="122030" w:themeColor="accent1" w:themeShade="40"/>
    </w:rPr>
  </w:style>
  <w:style w:type="paragraph" w:styleId="Heading6">
    <w:name w:val="heading 6"/>
    <w:basedOn w:val="Normal"/>
    <w:next w:val="Normal"/>
    <w:link w:val="Heading6Char"/>
    <w:uiPriority w:val="9"/>
    <w:unhideWhenUsed/>
    <w:qFormat/>
    <w:rsid w:val="0014057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4057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40570"/>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140570"/>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70"/>
    <w:rPr>
      <w:rFonts w:ascii="Arial" w:eastAsiaTheme="majorEastAsia" w:hAnsi="Arial" w:cstheme="majorBidi"/>
      <w:b/>
      <w:bCs/>
      <w:color w:val="262626" w:themeColor="text1" w:themeTint="D9"/>
      <w:sz w:val="28"/>
      <w:szCs w:val="28"/>
    </w:rPr>
  </w:style>
  <w:style w:type="character" w:customStyle="1" w:styleId="Heading2Char">
    <w:name w:val="Heading 2 Char"/>
    <w:basedOn w:val="DefaultParagraphFont"/>
    <w:link w:val="Heading2"/>
    <w:uiPriority w:val="9"/>
    <w:rsid w:val="00140570"/>
    <w:rPr>
      <w:rFonts w:ascii="Arial" w:eastAsiaTheme="majorEastAsia" w:hAnsi="Arial" w:cstheme="majorBidi"/>
      <w:b/>
      <w:bCs/>
      <w:color w:val="262626" w:themeColor="text1" w:themeTint="D9"/>
      <w:sz w:val="26"/>
      <w:szCs w:val="26"/>
    </w:rPr>
  </w:style>
  <w:style w:type="character" w:customStyle="1" w:styleId="Heading3Char">
    <w:name w:val="Heading 3 Char"/>
    <w:basedOn w:val="DefaultParagraphFont"/>
    <w:link w:val="Heading3"/>
    <w:uiPriority w:val="9"/>
    <w:rsid w:val="00140570"/>
    <w:rPr>
      <w:rFonts w:ascii="Arial" w:eastAsiaTheme="majorEastAsia" w:hAnsi="Arial" w:cstheme="majorBidi"/>
      <w:b/>
      <w:bCs/>
      <w:color w:val="262626" w:themeColor="text1" w:themeTint="D9"/>
      <w:sz w:val="24"/>
    </w:rPr>
  </w:style>
  <w:style w:type="character" w:customStyle="1" w:styleId="Heading4Char">
    <w:name w:val="Heading 4 Char"/>
    <w:basedOn w:val="DefaultParagraphFont"/>
    <w:link w:val="Heading4"/>
    <w:uiPriority w:val="9"/>
    <w:rsid w:val="00140570"/>
    <w:rPr>
      <w:rFonts w:ascii="Arial" w:eastAsiaTheme="majorEastAsia" w:hAnsi="Arial" w:cstheme="majorBidi"/>
      <w:b/>
      <w:bCs/>
      <w:iCs/>
      <w:color w:val="262626" w:themeColor="text1" w:themeTint="D9"/>
    </w:rPr>
  </w:style>
  <w:style w:type="character" w:customStyle="1" w:styleId="Heading5Char">
    <w:name w:val="Heading 5 Char"/>
    <w:basedOn w:val="DefaultParagraphFont"/>
    <w:link w:val="Heading5"/>
    <w:uiPriority w:val="9"/>
    <w:rsid w:val="00140570"/>
    <w:rPr>
      <w:rFonts w:ascii="Arial" w:eastAsiaTheme="majorEastAsia" w:hAnsi="Arial" w:cstheme="majorBidi"/>
      <w:b/>
      <w:color w:val="122030" w:themeColor="accent1" w:themeShade="40"/>
      <w:sz w:val="20"/>
    </w:rPr>
  </w:style>
  <w:style w:type="character" w:customStyle="1" w:styleId="Heading6Char">
    <w:name w:val="Heading 6 Char"/>
    <w:basedOn w:val="DefaultParagraphFont"/>
    <w:link w:val="Heading6"/>
    <w:uiPriority w:val="9"/>
    <w:rsid w:val="00140570"/>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rsid w:val="00140570"/>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rsid w:val="0014057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40570"/>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140570"/>
    <w:pPr>
      <w:spacing w:after="100"/>
    </w:pPr>
  </w:style>
  <w:style w:type="paragraph" w:styleId="TOC2">
    <w:name w:val="toc 2"/>
    <w:basedOn w:val="Normal"/>
    <w:next w:val="Normal"/>
    <w:autoRedefine/>
    <w:uiPriority w:val="39"/>
    <w:unhideWhenUsed/>
    <w:qFormat/>
    <w:rsid w:val="00140570"/>
    <w:pPr>
      <w:spacing w:after="100"/>
      <w:ind w:left="200"/>
    </w:pPr>
  </w:style>
  <w:style w:type="paragraph" w:styleId="TOC3">
    <w:name w:val="toc 3"/>
    <w:basedOn w:val="Normal"/>
    <w:next w:val="Normal"/>
    <w:autoRedefine/>
    <w:uiPriority w:val="39"/>
    <w:unhideWhenUsed/>
    <w:qFormat/>
    <w:rsid w:val="00140570"/>
    <w:pPr>
      <w:spacing w:after="100"/>
      <w:ind w:left="400"/>
    </w:pPr>
  </w:style>
  <w:style w:type="paragraph" w:styleId="Title">
    <w:name w:val="Title"/>
    <w:basedOn w:val="Normal"/>
    <w:next w:val="Normal"/>
    <w:link w:val="TitleChar"/>
    <w:uiPriority w:val="10"/>
    <w:qFormat/>
    <w:rsid w:val="00140570"/>
    <w:pPr>
      <w:pBdr>
        <w:bottom w:val="single" w:sz="8" w:space="4" w:color="262626" w:themeColor="text1" w:themeTint="D9"/>
      </w:pBdr>
      <w:spacing w:after="300"/>
      <w:contextualSpacing/>
      <w:jc w:val="right"/>
    </w:pPr>
    <w:rPr>
      <w:rFonts w:asciiTheme="majorHAnsi" w:eastAsiaTheme="majorEastAsia" w:hAnsiTheme="majorHAnsi" w:cstheme="majorBidi"/>
      <w:color w:val="262626" w:themeColor="text1" w:themeTint="D9"/>
      <w:spacing w:val="5"/>
      <w:kern w:val="28"/>
      <w:sz w:val="48"/>
      <w:szCs w:val="52"/>
    </w:rPr>
  </w:style>
  <w:style w:type="character" w:customStyle="1" w:styleId="TitleChar">
    <w:name w:val="Title Char"/>
    <w:basedOn w:val="DefaultParagraphFont"/>
    <w:link w:val="Title"/>
    <w:uiPriority w:val="10"/>
    <w:rsid w:val="00140570"/>
    <w:rPr>
      <w:rFonts w:asciiTheme="majorHAnsi" w:eastAsiaTheme="majorEastAsia" w:hAnsiTheme="majorHAnsi" w:cstheme="majorBidi"/>
      <w:color w:val="262626" w:themeColor="text1" w:themeTint="D9"/>
      <w:spacing w:val="5"/>
      <w:kern w:val="28"/>
      <w:sz w:val="48"/>
      <w:szCs w:val="52"/>
    </w:rPr>
  </w:style>
  <w:style w:type="paragraph" w:styleId="Subtitle">
    <w:name w:val="Subtitle"/>
    <w:basedOn w:val="Normal"/>
    <w:next w:val="Normal"/>
    <w:link w:val="SubtitleChar"/>
    <w:uiPriority w:val="11"/>
    <w:qFormat/>
    <w:rsid w:val="00140570"/>
    <w:pPr>
      <w:numPr>
        <w:ilvl w:val="1"/>
      </w:numPr>
      <w:jc w:val="center"/>
    </w:pPr>
    <w:rPr>
      <w:rFonts w:ascii="Segoe UI" w:eastAsiaTheme="majorEastAsia" w:hAnsi="Segoe UI" w:cstheme="majorBidi"/>
      <w:i/>
      <w:iCs/>
      <w:color w:val="595959" w:themeColor="text1" w:themeTint="A6"/>
      <w:spacing w:val="15"/>
      <w:sz w:val="24"/>
      <w:szCs w:val="24"/>
    </w:rPr>
  </w:style>
  <w:style w:type="character" w:customStyle="1" w:styleId="SubtitleChar">
    <w:name w:val="Subtitle Char"/>
    <w:basedOn w:val="DefaultParagraphFont"/>
    <w:link w:val="Subtitle"/>
    <w:uiPriority w:val="11"/>
    <w:rsid w:val="00140570"/>
    <w:rPr>
      <w:rFonts w:ascii="Segoe UI" w:eastAsiaTheme="majorEastAsia" w:hAnsi="Segoe UI" w:cstheme="majorBidi"/>
      <w:i/>
      <w:iCs/>
      <w:color w:val="595959" w:themeColor="text1" w:themeTint="A6"/>
      <w:spacing w:val="15"/>
      <w:sz w:val="24"/>
      <w:szCs w:val="24"/>
    </w:rPr>
  </w:style>
  <w:style w:type="paragraph" w:styleId="NoSpacing">
    <w:name w:val="No Spacing"/>
    <w:basedOn w:val="Normal"/>
    <w:link w:val="NoSpacingChar"/>
    <w:uiPriority w:val="1"/>
    <w:qFormat/>
    <w:rsid w:val="00140570"/>
    <w:rPr>
      <w:rFonts w:eastAsiaTheme="minorEastAsia"/>
      <w:lang w:val="en-US"/>
    </w:rPr>
  </w:style>
  <w:style w:type="character" w:customStyle="1" w:styleId="NoSpacingChar">
    <w:name w:val="No Spacing Char"/>
    <w:basedOn w:val="DefaultParagraphFont"/>
    <w:link w:val="NoSpacing"/>
    <w:uiPriority w:val="1"/>
    <w:rsid w:val="00140570"/>
    <w:rPr>
      <w:rFonts w:ascii="Tahoma" w:eastAsiaTheme="minorEastAsia" w:hAnsi="Tahoma"/>
      <w:sz w:val="20"/>
      <w:lang w:val="en-US"/>
    </w:rPr>
  </w:style>
  <w:style w:type="paragraph" w:styleId="ListParagraph">
    <w:name w:val="List Paragraph"/>
    <w:basedOn w:val="Normal"/>
    <w:uiPriority w:val="34"/>
    <w:qFormat/>
    <w:rsid w:val="00140570"/>
    <w:pPr>
      <w:ind w:left="720"/>
      <w:contextualSpacing/>
    </w:pPr>
  </w:style>
  <w:style w:type="paragraph" w:styleId="TOCHeading">
    <w:name w:val="TOC Heading"/>
    <w:basedOn w:val="Heading1"/>
    <w:next w:val="Normal"/>
    <w:uiPriority w:val="39"/>
    <w:semiHidden/>
    <w:unhideWhenUsed/>
    <w:qFormat/>
    <w:rsid w:val="00140570"/>
    <w:pPr>
      <w:numPr>
        <w:numId w:val="0"/>
      </w:numPr>
      <w:pBdr>
        <w:bottom w:val="none" w:sz="0" w:space="0" w:color="auto"/>
      </w:pBdr>
      <w:spacing w:line="276" w:lineRule="auto"/>
      <w:outlineLvl w:val="9"/>
    </w:pPr>
    <w:rPr>
      <w:rFonts w:asciiTheme="majorHAnsi" w:hAnsiTheme="majorHAnsi"/>
      <w:color w:val="365F91" w:themeColor="accent1" w:themeShade="BF"/>
      <w:lang w:val="en-US"/>
    </w:rPr>
  </w:style>
  <w:style w:type="paragraph" w:customStyle="1" w:styleId="Heading1-2">
    <w:name w:val="Heading 1-2"/>
    <w:basedOn w:val="Normal"/>
    <w:next w:val="Normal"/>
    <w:qFormat/>
    <w:rsid w:val="00140570"/>
    <w:pPr>
      <w:pBdr>
        <w:top w:val="single" w:sz="8" w:space="1" w:color="262626" w:themeColor="text1" w:themeTint="D9"/>
        <w:left w:val="single" w:sz="8" w:space="4" w:color="262626" w:themeColor="text1" w:themeTint="D9"/>
        <w:bottom w:val="single" w:sz="8" w:space="1" w:color="262626" w:themeColor="text1" w:themeTint="D9"/>
        <w:right w:val="single" w:sz="8" w:space="4" w:color="262626" w:themeColor="text1" w:themeTint="D9"/>
      </w:pBdr>
      <w:shd w:val="clear" w:color="auto" w:fill="262626" w:themeFill="text1" w:themeFillTint="D9"/>
      <w:spacing w:before="240" w:after="240"/>
    </w:pPr>
    <w:rPr>
      <w:rFonts w:cs="Segoe UI"/>
      <w:color w:val="FFFFFF" w:themeColor="background1"/>
      <w:sz w:val="28"/>
    </w:rPr>
  </w:style>
  <w:style w:type="paragraph" w:customStyle="1" w:styleId="Table">
    <w:name w:val="Table"/>
    <w:basedOn w:val="Normal"/>
    <w:qFormat/>
    <w:rsid w:val="00140570"/>
    <w:pPr>
      <w:spacing w:before="0"/>
    </w:pPr>
    <w:rPr>
      <w:rFonts w:cs="Segoe UI"/>
      <w:szCs w:val="20"/>
    </w:rPr>
  </w:style>
  <w:style w:type="paragraph" w:customStyle="1" w:styleId="TableHeaderRow">
    <w:name w:val="Table Header Row"/>
    <w:basedOn w:val="Normal"/>
    <w:qFormat/>
    <w:rsid w:val="00140570"/>
    <w:rPr>
      <w:rFonts w:cs="Segoe UI"/>
      <w:b/>
      <w:szCs w:val="20"/>
    </w:rPr>
  </w:style>
  <w:style w:type="paragraph" w:styleId="Caption">
    <w:name w:val="caption"/>
    <w:basedOn w:val="Normal"/>
    <w:next w:val="Normal"/>
    <w:uiPriority w:val="35"/>
    <w:semiHidden/>
    <w:unhideWhenUsed/>
    <w:qFormat/>
    <w:rsid w:val="00140570"/>
    <w:pPr>
      <w:spacing w:before="0" w:after="200"/>
    </w:pPr>
    <w:rPr>
      <w:b/>
      <w:bCs/>
      <w:color w:val="4F81BD" w:themeColor="accent1"/>
      <w:sz w:val="18"/>
      <w:szCs w:val="18"/>
    </w:rPr>
  </w:style>
  <w:style w:type="character" w:styleId="Strong">
    <w:name w:val="Strong"/>
    <w:basedOn w:val="DefaultParagraphFont"/>
    <w:uiPriority w:val="22"/>
    <w:qFormat/>
    <w:rsid w:val="00140570"/>
    <w:rPr>
      <w:b/>
      <w:bCs/>
    </w:rPr>
  </w:style>
  <w:style w:type="character" w:styleId="Emphasis">
    <w:name w:val="Emphasis"/>
    <w:uiPriority w:val="20"/>
    <w:qFormat/>
    <w:rsid w:val="00140570"/>
    <w:rPr>
      <w:i/>
      <w:iCs/>
    </w:rPr>
  </w:style>
  <w:style w:type="paragraph" w:styleId="List">
    <w:name w:val="List"/>
    <w:basedOn w:val="Normal"/>
    <w:uiPriority w:val="99"/>
    <w:semiHidden/>
    <w:unhideWhenUsed/>
    <w:rsid w:val="00B33B5A"/>
    <w:pPr>
      <w:ind w:left="360" w:hanging="360"/>
      <w:contextualSpacing/>
    </w:pPr>
  </w:style>
  <w:style w:type="paragraph" w:styleId="Quote">
    <w:name w:val="Quote"/>
    <w:basedOn w:val="Normal"/>
    <w:next w:val="Normal"/>
    <w:link w:val="QuoteChar"/>
    <w:uiPriority w:val="29"/>
    <w:qFormat/>
    <w:rsid w:val="00140570"/>
    <w:rPr>
      <w:i/>
      <w:iCs/>
      <w:color w:val="000000" w:themeColor="text1"/>
    </w:rPr>
  </w:style>
  <w:style w:type="character" w:customStyle="1" w:styleId="QuoteChar">
    <w:name w:val="Quote Char"/>
    <w:basedOn w:val="DefaultParagraphFont"/>
    <w:link w:val="Quote"/>
    <w:uiPriority w:val="29"/>
    <w:rsid w:val="00140570"/>
    <w:rPr>
      <w:rFonts w:ascii="Tahoma" w:hAnsi="Tahoma"/>
      <w:i/>
      <w:iCs/>
      <w:color w:val="000000" w:themeColor="text1"/>
      <w:sz w:val="20"/>
    </w:rPr>
  </w:style>
  <w:style w:type="paragraph" w:styleId="IntenseQuote">
    <w:name w:val="Intense Quote"/>
    <w:basedOn w:val="Normal"/>
    <w:next w:val="Normal"/>
    <w:link w:val="IntenseQuoteChar"/>
    <w:uiPriority w:val="30"/>
    <w:qFormat/>
    <w:rsid w:val="0014057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0570"/>
    <w:rPr>
      <w:rFonts w:ascii="Tahoma" w:hAnsi="Tahoma"/>
      <w:b/>
      <w:bCs/>
      <w:i/>
      <w:iCs/>
      <w:color w:val="4F81BD" w:themeColor="accent1"/>
      <w:sz w:val="20"/>
    </w:rPr>
  </w:style>
  <w:style w:type="character" w:styleId="SubtleEmphasis">
    <w:name w:val="Subtle Emphasis"/>
    <w:uiPriority w:val="19"/>
    <w:qFormat/>
    <w:rsid w:val="00140570"/>
    <w:rPr>
      <w:i/>
      <w:iCs/>
      <w:color w:val="808080" w:themeColor="text1" w:themeTint="7F"/>
    </w:rPr>
  </w:style>
  <w:style w:type="character" w:styleId="IntenseEmphasis">
    <w:name w:val="Intense Emphasis"/>
    <w:uiPriority w:val="21"/>
    <w:qFormat/>
    <w:rsid w:val="00140570"/>
    <w:rPr>
      <w:b/>
      <w:bCs/>
      <w:i/>
      <w:iCs/>
      <w:color w:val="4F81BD" w:themeColor="accent1"/>
    </w:rPr>
  </w:style>
  <w:style w:type="character" w:styleId="SubtleReference">
    <w:name w:val="Subtle Reference"/>
    <w:uiPriority w:val="31"/>
    <w:qFormat/>
    <w:rsid w:val="00140570"/>
    <w:rPr>
      <w:smallCaps/>
      <w:color w:val="C0504D" w:themeColor="accent2"/>
      <w:u w:val="single"/>
    </w:rPr>
  </w:style>
  <w:style w:type="character" w:styleId="IntenseReference">
    <w:name w:val="Intense Reference"/>
    <w:uiPriority w:val="32"/>
    <w:qFormat/>
    <w:rsid w:val="00140570"/>
    <w:rPr>
      <w:b/>
      <w:bCs/>
      <w:smallCaps/>
      <w:color w:val="C0504D" w:themeColor="accent2"/>
      <w:spacing w:val="5"/>
      <w:u w:val="single"/>
    </w:rPr>
  </w:style>
  <w:style w:type="character" w:styleId="BookTitle">
    <w:name w:val="Book Title"/>
    <w:uiPriority w:val="33"/>
    <w:qFormat/>
    <w:rsid w:val="00140570"/>
    <w:rPr>
      <w:b/>
      <w:bCs/>
      <w:smallCaps/>
      <w:spacing w:val="5"/>
    </w:rPr>
  </w:style>
  <w:style w:type="paragraph" w:customStyle="1" w:styleId="Style1">
    <w:name w:val="Style1"/>
    <w:basedOn w:val="Heading1"/>
    <w:autoRedefine/>
    <w:rsid w:val="00B33B5A"/>
    <w:pPr>
      <w:numPr>
        <w:numId w:val="0"/>
      </w:numPr>
      <w:shd w:val="clear" w:color="auto" w:fill="000000" w:themeFill="text1"/>
    </w:pPr>
    <w:rPr>
      <w:rFonts w:ascii="Calibri" w:hAnsi="Calibri"/>
    </w:rPr>
  </w:style>
  <w:style w:type="paragraph" w:customStyle="1" w:styleId="Normal2">
    <w:name w:val="Normal 2"/>
    <w:basedOn w:val="Normal"/>
    <w:rsid w:val="00B33B5A"/>
    <w:pPr>
      <w:ind w:left="360"/>
    </w:pPr>
  </w:style>
  <w:style w:type="paragraph" w:styleId="BalloonText">
    <w:name w:val="Balloon Text"/>
    <w:basedOn w:val="Normal"/>
    <w:link w:val="BalloonTextChar"/>
    <w:uiPriority w:val="99"/>
    <w:semiHidden/>
    <w:unhideWhenUsed/>
    <w:rsid w:val="00C81DCE"/>
    <w:pPr>
      <w:spacing w:before="0"/>
    </w:pPr>
    <w:rPr>
      <w:rFonts w:cs="Tahoma"/>
      <w:sz w:val="16"/>
      <w:szCs w:val="16"/>
    </w:rPr>
  </w:style>
  <w:style w:type="character" w:customStyle="1" w:styleId="BalloonTextChar">
    <w:name w:val="Balloon Text Char"/>
    <w:basedOn w:val="DefaultParagraphFont"/>
    <w:link w:val="BalloonText"/>
    <w:uiPriority w:val="99"/>
    <w:semiHidden/>
    <w:rsid w:val="00C81DCE"/>
    <w:rPr>
      <w:rFonts w:ascii="Tahoma" w:hAnsi="Tahoma" w:cs="Tahoma"/>
      <w:sz w:val="16"/>
      <w:szCs w:val="16"/>
    </w:rPr>
  </w:style>
  <w:style w:type="table" w:styleId="TableGrid">
    <w:name w:val="Table Grid"/>
    <w:basedOn w:val="TableNormal"/>
    <w:uiPriority w:val="59"/>
    <w:rsid w:val="00C81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1DCE"/>
    <w:pPr>
      <w:tabs>
        <w:tab w:val="center" w:pos="4680"/>
        <w:tab w:val="right" w:pos="9360"/>
      </w:tabs>
      <w:spacing w:before="0"/>
    </w:pPr>
  </w:style>
  <w:style w:type="character" w:customStyle="1" w:styleId="HeaderChar">
    <w:name w:val="Header Char"/>
    <w:basedOn w:val="DefaultParagraphFont"/>
    <w:link w:val="Header"/>
    <w:uiPriority w:val="99"/>
    <w:rsid w:val="00C81DCE"/>
    <w:rPr>
      <w:rFonts w:ascii="Calibri" w:hAnsi="Calibri"/>
      <w:sz w:val="18"/>
    </w:rPr>
  </w:style>
  <w:style w:type="paragraph" w:styleId="Footer">
    <w:name w:val="footer"/>
    <w:basedOn w:val="Normal"/>
    <w:link w:val="FooterChar"/>
    <w:uiPriority w:val="99"/>
    <w:unhideWhenUsed/>
    <w:rsid w:val="00C81DCE"/>
    <w:pPr>
      <w:tabs>
        <w:tab w:val="center" w:pos="4680"/>
        <w:tab w:val="right" w:pos="9360"/>
      </w:tabs>
      <w:spacing w:before="0"/>
    </w:pPr>
  </w:style>
  <w:style w:type="character" w:customStyle="1" w:styleId="FooterChar">
    <w:name w:val="Footer Char"/>
    <w:basedOn w:val="DefaultParagraphFont"/>
    <w:link w:val="Footer"/>
    <w:uiPriority w:val="99"/>
    <w:rsid w:val="00C81DCE"/>
    <w:rPr>
      <w:rFonts w:ascii="Calibri" w:hAnsi="Calibri"/>
      <w:sz w:val="18"/>
    </w:rPr>
  </w:style>
  <w:style w:type="paragraph" w:styleId="TOC4">
    <w:name w:val="toc 4"/>
    <w:basedOn w:val="Normal"/>
    <w:next w:val="Normal"/>
    <w:autoRedefine/>
    <w:uiPriority w:val="39"/>
    <w:unhideWhenUsed/>
    <w:rsid w:val="00C92BD3"/>
    <w:pPr>
      <w:spacing w:before="0"/>
      <w:ind w:left="660"/>
    </w:pPr>
    <w:rPr>
      <w:rFonts w:asciiTheme="minorHAnsi" w:hAnsiTheme="minorHAnsi"/>
      <w:szCs w:val="20"/>
    </w:rPr>
  </w:style>
  <w:style w:type="paragraph" w:styleId="TOC5">
    <w:name w:val="toc 5"/>
    <w:basedOn w:val="Normal"/>
    <w:next w:val="Normal"/>
    <w:autoRedefine/>
    <w:uiPriority w:val="39"/>
    <w:unhideWhenUsed/>
    <w:rsid w:val="00C92BD3"/>
    <w:pPr>
      <w:spacing w:before="0"/>
      <w:ind w:left="880"/>
    </w:pPr>
    <w:rPr>
      <w:rFonts w:asciiTheme="minorHAnsi" w:hAnsiTheme="minorHAnsi"/>
      <w:szCs w:val="20"/>
    </w:rPr>
  </w:style>
  <w:style w:type="paragraph" w:styleId="TOC6">
    <w:name w:val="toc 6"/>
    <w:basedOn w:val="Normal"/>
    <w:next w:val="Normal"/>
    <w:autoRedefine/>
    <w:uiPriority w:val="39"/>
    <w:unhideWhenUsed/>
    <w:rsid w:val="00C92BD3"/>
    <w:pPr>
      <w:spacing w:before="0"/>
      <w:ind w:left="1100"/>
    </w:pPr>
    <w:rPr>
      <w:rFonts w:asciiTheme="minorHAnsi" w:hAnsiTheme="minorHAnsi"/>
      <w:szCs w:val="20"/>
    </w:rPr>
  </w:style>
  <w:style w:type="paragraph" w:styleId="TOC7">
    <w:name w:val="toc 7"/>
    <w:basedOn w:val="Normal"/>
    <w:next w:val="Normal"/>
    <w:autoRedefine/>
    <w:uiPriority w:val="39"/>
    <w:unhideWhenUsed/>
    <w:rsid w:val="00C92BD3"/>
    <w:pPr>
      <w:spacing w:before="0"/>
      <w:ind w:left="1320"/>
    </w:pPr>
    <w:rPr>
      <w:rFonts w:asciiTheme="minorHAnsi" w:hAnsiTheme="minorHAnsi"/>
      <w:szCs w:val="20"/>
    </w:rPr>
  </w:style>
  <w:style w:type="paragraph" w:styleId="TOC8">
    <w:name w:val="toc 8"/>
    <w:basedOn w:val="Normal"/>
    <w:next w:val="Normal"/>
    <w:autoRedefine/>
    <w:uiPriority w:val="39"/>
    <w:unhideWhenUsed/>
    <w:rsid w:val="00C92BD3"/>
    <w:pPr>
      <w:spacing w:before="0"/>
      <w:ind w:left="1540"/>
    </w:pPr>
    <w:rPr>
      <w:rFonts w:asciiTheme="minorHAnsi" w:hAnsiTheme="minorHAnsi"/>
      <w:szCs w:val="20"/>
    </w:rPr>
  </w:style>
  <w:style w:type="paragraph" w:styleId="TOC9">
    <w:name w:val="toc 9"/>
    <w:basedOn w:val="Normal"/>
    <w:next w:val="Normal"/>
    <w:autoRedefine/>
    <w:uiPriority w:val="39"/>
    <w:unhideWhenUsed/>
    <w:rsid w:val="00C92BD3"/>
    <w:pPr>
      <w:spacing w:before="0"/>
      <w:ind w:left="1760"/>
    </w:pPr>
    <w:rPr>
      <w:rFonts w:asciiTheme="minorHAnsi" w:hAnsiTheme="minorHAnsi"/>
      <w:szCs w:val="20"/>
    </w:rPr>
  </w:style>
  <w:style w:type="paragraph" w:styleId="DocumentMap">
    <w:name w:val="Document Map"/>
    <w:basedOn w:val="Normal"/>
    <w:link w:val="DocumentMapChar"/>
    <w:uiPriority w:val="99"/>
    <w:semiHidden/>
    <w:unhideWhenUsed/>
    <w:rsid w:val="00C31C9C"/>
    <w:pPr>
      <w:spacing w:before="0"/>
    </w:pPr>
    <w:rPr>
      <w:rFonts w:cs="Tahoma"/>
      <w:sz w:val="16"/>
      <w:szCs w:val="16"/>
    </w:rPr>
  </w:style>
  <w:style w:type="character" w:customStyle="1" w:styleId="DocumentMapChar">
    <w:name w:val="Document Map Char"/>
    <w:basedOn w:val="DefaultParagraphFont"/>
    <w:link w:val="DocumentMap"/>
    <w:uiPriority w:val="99"/>
    <w:semiHidden/>
    <w:rsid w:val="00C31C9C"/>
    <w:rPr>
      <w:rFonts w:ascii="Tahoma" w:hAnsi="Tahoma" w:cs="Tahoma"/>
      <w:sz w:val="16"/>
      <w:szCs w:val="16"/>
    </w:rPr>
  </w:style>
  <w:style w:type="character" w:styleId="Hyperlink">
    <w:name w:val="Hyperlink"/>
    <w:basedOn w:val="DefaultParagraphFont"/>
    <w:uiPriority w:val="99"/>
    <w:unhideWhenUsed/>
    <w:rsid w:val="00C31C9C"/>
    <w:rPr>
      <w:color w:val="0000FF" w:themeColor="hyperlink"/>
      <w:u w:val="single"/>
    </w:rPr>
  </w:style>
  <w:style w:type="character" w:styleId="UnresolvedMention">
    <w:name w:val="Unresolved Mention"/>
    <w:basedOn w:val="DefaultParagraphFont"/>
    <w:uiPriority w:val="99"/>
    <w:semiHidden/>
    <w:unhideWhenUsed/>
    <w:rsid w:val="00244F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503388">
      <w:bodyDiv w:val="1"/>
      <w:marLeft w:val="0"/>
      <w:marRight w:val="0"/>
      <w:marTop w:val="0"/>
      <w:marBottom w:val="0"/>
      <w:divBdr>
        <w:top w:val="none" w:sz="0" w:space="0" w:color="auto"/>
        <w:left w:val="none" w:sz="0" w:space="0" w:color="auto"/>
        <w:bottom w:val="none" w:sz="0" w:space="0" w:color="auto"/>
        <w:right w:val="none" w:sz="0" w:space="0" w:color="auto"/>
      </w:divBdr>
    </w:div>
    <w:div w:id="748159845">
      <w:bodyDiv w:val="1"/>
      <w:marLeft w:val="0"/>
      <w:marRight w:val="0"/>
      <w:marTop w:val="0"/>
      <w:marBottom w:val="0"/>
      <w:divBdr>
        <w:top w:val="none" w:sz="0" w:space="0" w:color="auto"/>
        <w:left w:val="none" w:sz="0" w:space="0" w:color="auto"/>
        <w:bottom w:val="none" w:sz="0" w:space="0" w:color="auto"/>
        <w:right w:val="none" w:sz="0" w:space="0" w:color="auto"/>
      </w:divBdr>
    </w:div>
    <w:div w:id="751514473">
      <w:bodyDiv w:val="1"/>
      <w:marLeft w:val="0"/>
      <w:marRight w:val="0"/>
      <w:marTop w:val="0"/>
      <w:marBottom w:val="0"/>
      <w:divBdr>
        <w:top w:val="none" w:sz="0" w:space="0" w:color="auto"/>
        <w:left w:val="none" w:sz="0" w:space="0" w:color="auto"/>
        <w:bottom w:val="none" w:sz="0" w:space="0" w:color="auto"/>
        <w:right w:val="none" w:sz="0" w:space="0" w:color="auto"/>
      </w:divBdr>
    </w:div>
    <w:div w:id="953246916">
      <w:bodyDiv w:val="1"/>
      <w:marLeft w:val="0"/>
      <w:marRight w:val="0"/>
      <w:marTop w:val="0"/>
      <w:marBottom w:val="0"/>
      <w:divBdr>
        <w:top w:val="none" w:sz="0" w:space="0" w:color="auto"/>
        <w:left w:val="none" w:sz="0" w:space="0" w:color="auto"/>
        <w:bottom w:val="none" w:sz="0" w:space="0" w:color="auto"/>
        <w:right w:val="none" w:sz="0" w:space="0" w:color="auto"/>
      </w:divBdr>
    </w:div>
    <w:div w:id="1096824865">
      <w:bodyDiv w:val="1"/>
      <w:marLeft w:val="0"/>
      <w:marRight w:val="0"/>
      <w:marTop w:val="0"/>
      <w:marBottom w:val="0"/>
      <w:divBdr>
        <w:top w:val="none" w:sz="0" w:space="0" w:color="auto"/>
        <w:left w:val="none" w:sz="0" w:space="0" w:color="auto"/>
        <w:bottom w:val="none" w:sz="0" w:space="0" w:color="auto"/>
        <w:right w:val="none" w:sz="0" w:space="0" w:color="auto"/>
      </w:divBdr>
    </w:div>
    <w:div w:id="1209417417">
      <w:bodyDiv w:val="1"/>
      <w:marLeft w:val="0"/>
      <w:marRight w:val="0"/>
      <w:marTop w:val="0"/>
      <w:marBottom w:val="0"/>
      <w:divBdr>
        <w:top w:val="none" w:sz="0" w:space="0" w:color="auto"/>
        <w:left w:val="none" w:sz="0" w:space="0" w:color="auto"/>
        <w:bottom w:val="none" w:sz="0" w:space="0" w:color="auto"/>
        <w:right w:val="none" w:sz="0" w:space="0" w:color="auto"/>
      </w:divBdr>
    </w:div>
    <w:div w:id="1328829363">
      <w:bodyDiv w:val="1"/>
      <w:marLeft w:val="0"/>
      <w:marRight w:val="0"/>
      <w:marTop w:val="0"/>
      <w:marBottom w:val="0"/>
      <w:divBdr>
        <w:top w:val="none" w:sz="0" w:space="0" w:color="auto"/>
        <w:left w:val="none" w:sz="0" w:space="0" w:color="auto"/>
        <w:bottom w:val="none" w:sz="0" w:space="0" w:color="auto"/>
        <w:right w:val="none" w:sz="0" w:space="0" w:color="auto"/>
      </w:divBdr>
      <w:divsChild>
        <w:div w:id="290403400">
          <w:marLeft w:val="720"/>
          <w:marRight w:val="0"/>
          <w:marTop w:val="200"/>
          <w:marBottom w:val="0"/>
          <w:divBdr>
            <w:top w:val="none" w:sz="0" w:space="0" w:color="auto"/>
            <w:left w:val="none" w:sz="0" w:space="0" w:color="auto"/>
            <w:bottom w:val="none" w:sz="0" w:space="0" w:color="auto"/>
            <w:right w:val="none" w:sz="0" w:space="0" w:color="auto"/>
          </w:divBdr>
        </w:div>
        <w:div w:id="1292202226">
          <w:marLeft w:val="720"/>
          <w:marRight w:val="0"/>
          <w:marTop w:val="200"/>
          <w:marBottom w:val="0"/>
          <w:divBdr>
            <w:top w:val="none" w:sz="0" w:space="0" w:color="auto"/>
            <w:left w:val="none" w:sz="0" w:space="0" w:color="auto"/>
            <w:bottom w:val="none" w:sz="0" w:space="0" w:color="auto"/>
            <w:right w:val="none" w:sz="0" w:space="0" w:color="auto"/>
          </w:divBdr>
        </w:div>
        <w:div w:id="1541697970">
          <w:marLeft w:val="720"/>
          <w:marRight w:val="0"/>
          <w:marTop w:val="200"/>
          <w:marBottom w:val="0"/>
          <w:divBdr>
            <w:top w:val="none" w:sz="0" w:space="0" w:color="auto"/>
            <w:left w:val="none" w:sz="0" w:space="0" w:color="auto"/>
            <w:bottom w:val="none" w:sz="0" w:space="0" w:color="auto"/>
            <w:right w:val="none" w:sz="0" w:space="0" w:color="auto"/>
          </w:divBdr>
        </w:div>
      </w:divsChild>
    </w:div>
    <w:div w:id="1520193738">
      <w:bodyDiv w:val="1"/>
      <w:marLeft w:val="0"/>
      <w:marRight w:val="0"/>
      <w:marTop w:val="0"/>
      <w:marBottom w:val="0"/>
      <w:divBdr>
        <w:top w:val="none" w:sz="0" w:space="0" w:color="auto"/>
        <w:left w:val="none" w:sz="0" w:space="0" w:color="auto"/>
        <w:bottom w:val="none" w:sz="0" w:space="0" w:color="auto"/>
        <w:right w:val="none" w:sz="0" w:space="0" w:color="auto"/>
      </w:divBdr>
    </w:div>
    <w:div w:id="2133935834">
      <w:bodyDiv w:val="1"/>
      <w:marLeft w:val="0"/>
      <w:marRight w:val="0"/>
      <w:marTop w:val="0"/>
      <w:marBottom w:val="0"/>
      <w:divBdr>
        <w:top w:val="none" w:sz="0" w:space="0" w:color="auto"/>
        <w:left w:val="none" w:sz="0" w:space="0" w:color="auto"/>
        <w:bottom w:val="none" w:sz="0" w:space="0" w:color="auto"/>
        <w:right w:val="none" w:sz="0" w:space="0" w:color="auto"/>
      </w:divBdr>
      <w:divsChild>
        <w:div w:id="68550777">
          <w:marLeft w:val="720"/>
          <w:marRight w:val="0"/>
          <w:marTop w:val="200"/>
          <w:marBottom w:val="0"/>
          <w:divBdr>
            <w:top w:val="none" w:sz="0" w:space="0" w:color="auto"/>
            <w:left w:val="none" w:sz="0" w:space="0" w:color="auto"/>
            <w:bottom w:val="none" w:sz="0" w:space="0" w:color="auto"/>
            <w:right w:val="none" w:sz="0" w:space="0" w:color="auto"/>
          </w:divBdr>
        </w:div>
        <w:div w:id="196700303">
          <w:marLeft w:val="720"/>
          <w:marRight w:val="0"/>
          <w:marTop w:val="200"/>
          <w:marBottom w:val="0"/>
          <w:divBdr>
            <w:top w:val="none" w:sz="0" w:space="0" w:color="auto"/>
            <w:left w:val="none" w:sz="0" w:space="0" w:color="auto"/>
            <w:bottom w:val="none" w:sz="0" w:space="0" w:color="auto"/>
            <w:right w:val="none" w:sz="0" w:space="0" w:color="auto"/>
          </w:divBdr>
        </w:div>
        <w:div w:id="474030225">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_AppDevTraining\Templates\JDT-UTP-RefNo-Title%20v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88468ED00644F86DB71D68D86431C" ma:contentTypeVersion="15" ma:contentTypeDescription="Create a new document." ma:contentTypeScope="" ma:versionID="d69d9c8e04d4d54940c460bea2735899">
  <xsd:schema xmlns:xsd="http://www.w3.org/2001/XMLSchema" xmlns:xs="http://www.w3.org/2001/XMLSchema" xmlns:p="http://schemas.microsoft.com/office/2006/metadata/properties" xmlns:ns2="f520246d-7850-4933-b65e-a4192457f40a" xmlns:ns3="62538f62-ff57-48e8-9f41-5345d3b78d7e" targetNamespace="http://schemas.microsoft.com/office/2006/metadata/properties" ma:root="true" ma:fieldsID="8f71e8bd65a9e1091444d87b707b4397" ns2:_="" ns3:_="">
    <xsd:import namespace="f520246d-7850-4933-b65e-a4192457f40a"/>
    <xsd:import namespace="62538f62-ff57-48e8-9f41-5345d3b78d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20246d-7850-4933-b65e-a4192457f4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d98fd9e-9c85-481b-ac2d-a93c8fba2d43"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538f62-ff57-48e8-9f41-5345d3b78d7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34d6138-f5f0-4ef5-becb-ecd56593e8d1}" ma:internalName="TaxCatchAll" ma:showField="CatchAllData" ma:web="62538f62-ff57-48e8-9f41-5345d3b78d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lcf76f155ced4ddcb4097134ff3c332f xmlns="f520246d-7850-4933-b65e-a4192457f40a">
      <Terms xmlns="http://schemas.microsoft.com/office/infopath/2007/PartnerControls"/>
    </lcf76f155ced4ddcb4097134ff3c332f>
    <TaxCatchAll xmlns="62538f62-ff57-48e8-9f41-5345d3b78d7e" xsi:nil="true"/>
    <SharedWithUsers xmlns="62538f62-ff57-48e8-9f41-5345d3b78d7e">
      <UserInfo>
        <DisplayName>Tristan Angelo Manalad</DisplayName>
        <AccountId>1511</AccountId>
        <AccountType/>
      </UserInfo>
      <UserInfo>
        <DisplayName>Jiro Mark Garcia</DisplayName>
        <AccountId>2164</AccountId>
        <AccountType/>
      </UserInfo>
    </SharedWithUsers>
  </documentManagement>
</p:properties>
</file>

<file path=customXml/itemProps1.xml><?xml version="1.0" encoding="utf-8"?>
<ds:datastoreItem xmlns:ds="http://schemas.openxmlformats.org/officeDocument/2006/customXml" ds:itemID="{7E4D1E73-B5D7-4B98-9335-88A3FA01BE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20246d-7850-4933-b65e-a4192457f40a"/>
    <ds:schemaRef ds:uri="62538f62-ff57-48e8-9f41-5345d3b78d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38E474-FAD4-47DB-8198-FBA0EEF7DE87}">
  <ds:schemaRefs>
    <ds:schemaRef ds:uri="http://schemas.openxmlformats.org/officeDocument/2006/bibliography"/>
  </ds:schemaRefs>
</ds:datastoreItem>
</file>

<file path=customXml/itemProps3.xml><?xml version="1.0" encoding="utf-8"?>
<ds:datastoreItem xmlns:ds="http://schemas.openxmlformats.org/officeDocument/2006/customXml" ds:itemID="{66F0B604-CCA3-4094-B147-D7263DD594E7}">
  <ds:schemaRefs>
    <ds:schemaRef ds:uri="http://schemas.microsoft.com/sharepoint/v3/contenttype/forms"/>
  </ds:schemaRefs>
</ds:datastoreItem>
</file>

<file path=customXml/itemProps4.xml><?xml version="1.0" encoding="utf-8"?>
<ds:datastoreItem xmlns:ds="http://schemas.openxmlformats.org/officeDocument/2006/customXml" ds:itemID="{3E2B8829-28D1-4AA5-AE98-43C5C0EA369C}">
  <ds:schemaRefs>
    <ds:schemaRef ds:uri="http://schemas.microsoft.com/office/2006/metadata/properties"/>
    <ds:schemaRef ds:uri="f520246d-7850-4933-b65e-a4192457f40a"/>
    <ds:schemaRef ds:uri="http://schemas.microsoft.com/office/infopath/2007/PartnerControls"/>
    <ds:schemaRef ds:uri="62538f62-ff57-48e8-9f41-5345d3b78d7e"/>
  </ds:schemaRefs>
</ds:datastoreItem>
</file>

<file path=docProps/app.xml><?xml version="1.0" encoding="utf-8"?>
<Properties xmlns="http://schemas.openxmlformats.org/officeDocument/2006/extended-properties" xmlns:vt="http://schemas.openxmlformats.org/officeDocument/2006/docPropsVTypes">
  <Template>JDT-UTP-RefNo-Title v0.1.dotx</Template>
  <TotalTime>3975</TotalTime>
  <Pages>5</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UTP - MDM Fundamentals - Mapping Interval Measurements To Time-of-Use Periods</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UTP - MDM Fundamentals - Mapping Interval Measurements To Time-of-Use Periods</dc:title>
  <dc:subject/>
  <dc:creator>Celeena Alonzo</dc:creator>
  <cp:keywords/>
  <dc:description/>
  <cp:lastModifiedBy>Jerome Abelida</cp:lastModifiedBy>
  <cp:revision>14</cp:revision>
  <dcterms:created xsi:type="dcterms:W3CDTF">2024-02-19T07:08:00Z</dcterms:created>
  <dcterms:modified xsi:type="dcterms:W3CDTF">2025-05-06T08:03:00Z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0x010100BCA88468ED00644F86DB71D68D86431C</vt:lpwstr>
  </property>
  <property fmtid="{D5CDD505-2E9C-101B-9397-08002B2CF9AE}" pid="3" name="MediaServiceImageTags">
    <vt:lpwstr/>
  </property>
</Properties>
</file>