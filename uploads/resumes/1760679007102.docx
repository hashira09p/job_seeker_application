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48964" w14:textId="77777777" w:rsidR="008C7ED3" w:rsidRPr="00FC419D" w:rsidRDefault="008C7ED3" w:rsidP="00A56354">
      <w:pPr>
        <w:pStyle w:val="RT-Summary"/>
        <w:rPr>
          <w:spacing w:val="-2"/>
          <w:sz w:val="23"/>
          <w:szCs w:val="23"/>
        </w:rPr>
      </w:pPr>
      <w:r w:rsidRPr="00FC419D">
        <w:rPr>
          <w:spacing w:val="-2"/>
          <w:sz w:val="23"/>
          <w:szCs w:val="23"/>
        </w:rPr>
        <w:t>Summary:</w:t>
      </w:r>
    </w:p>
    <w:p w14:paraId="5F0B7229" w14:textId="06E3B2A5" w:rsidR="009D0EA0" w:rsidRPr="002E5B8E" w:rsidRDefault="00D442B8" w:rsidP="002E5B8E">
      <w:pPr>
        <w:numPr>
          <w:ilvl w:val="0"/>
          <w:numId w:val="3"/>
        </w:numPr>
        <w:jc w:val="both"/>
        <w:rPr>
          <w:snapToGrid w:val="0"/>
          <w:sz w:val="23"/>
          <w:szCs w:val="23"/>
          <w:lang w:val="en-AU"/>
        </w:rPr>
      </w:pPr>
      <w:r w:rsidRPr="00D442B8">
        <w:rPr>
          <w:b/>
          <w:bCs/>
          <w:snapToGrid w:val="0"/>
          <w:color w:val="FF0000"/>
          <w:sz w:val="23"/>
          <w:szCs w:val="23"/>
          <w:highlight w:val="yellow"/>
          <w:lang w:val="en-AU"/>
        </w:rPr>
        <w:t>SAMPLE:</w:t>
      </w:r>
      <w:r>
        <w:rPr>
          <w:snapToGrid w:val="0"/>
          <w:sz w:val="23"/>
          <w:szCs w:val="23"/>
          <w:lang w:val="en-AU"/>
        </w:rPr>
        <w:t xml:space="preserve"> </w:t>
      </w:r>
      <w:r w:rsidR="001902F7">
        <w:rPr>
          <w:snapToGrid w:val="0"/>
          <w:sz w:val="23"/>
          <w:szCs w:val="23"/>
          <w:lang w:val="en-AU"/>
        </w:rPr>
        <w:t xml:space="preserve">An </w:t>
      </w:r>
      <w:r w:rsidR="00273C9A">
        <w:rPr>
          <w:snapToGrid w:val="0"/>
          <w:sz w:val="23"/>
          <w:szCs w:val="23"/>
          <w:lang w:val="en-AU"/>
        </w:rPr>
        <w:t xml:space="preserve">ORMB, </w:t>
      </w:r>
      <w:r w:rsidR="007E191F">
        <w:rPr>
          <w:snapToGrid w:val="0"/>
          <w:sz w:val="23"/>
          <w:szCs w:val="23"/>
          <w:lang w:val="en-AU"/>
        </w:rPr>
        <w:t>CC&amp;B</w:t>
      </w:r>
      <w:r w:rsidR="001902F7">
        <w:rPr>
          <w:snapToGrid w:val="0"/>
          <w:sz w:val="23"/>
          <w:szCs w:val="23"/>
          <w:lang w:val="en-AU"/>
        </w:rPr>
        <w:t xml:space="preserve"> consultant, with </w:t>
      </w:r>
      <w:r w:rsidR="007E191F">
        <w:rPr>
          <w:snapToGrid w:val="0"/>
          <w:sz w:val="23"/>
          <w:szCs w:val="23"/>
          <w:lang w:val="en-AU"/>
        </w:rPr>
        <w:t>5</w:t>
      </w:r>
      <w:r w:rsidR="00273C9A">
        <w:rPr>
          <w:snapToGrid w:val="0"/>
          <w:sz w:val="23"/>
          <w:szCs w:val="23"/>
          <w:lang w:val="en-AU"/>
        </w:rPr>
        <w:t>.5</w:t>
      </w:r>
      <w:r w:rsidR="002E5B8E" w:rsidRPr="002E5B8E">
        <w:rPr>
          <w:snapToGrid w:val="0"/>
          <w:sz w:val="23"/>
          <w:szCs w:val="23"/>
          <w:lang w:val="en-AU"/>
        </w:rPr>
        <w:t xml:space="preserve"> years </w:t>
      </w:r>
      <w:r w:rsidR="000D2884" w:rsidRPr="002E5B8E">
        <w:rPr>
          <w:snapToGrid w:val="0"/>
          <w:sz w:val="23"/>
          <w:szCs w:val="23"/>
          <w:lang w:val="en-AU"/>
        </w:rPr>
        <w:t xml:space="preserve">of </w:t>
      </w:r>
      <w:r w:rsidR="000D2884">
        <w:rPr>
          <w:snapToGrid w:val="0"/>
          <w:sz w:val="23"/>
          <w:szCs w:val="23"/>
          <w:lang w:val="en-AU"/>
        </w:rPr>
        <w:t>IT</w:t>
      </w:r>
      <w:r w:rsidR="002E5B8E" w:rsidRPr="002E5B8E">
        <w:rPr>
          <w:snapToGrid w:val="0"/>
          <w:sz w:val="23"/>
          <w:szCs w:val="23"/>
          <w:lang w:val="en-AU"/>
        </w:rPr>
        <w:t xml:space="preserve"> experience, currently working in </w:t>
      </w:r>
      <w:r w:rsidR="00273C9A">
        <w:rPr>
          <w:snapToGrid w:val="0"/>
          <w:sz w:val="23"/>
          <w:szCs w:val="23"/>
          <w:lang w:val="en-AU"/>
        </w:rPr>
        <w:t>RMB</w:t>
      </w:r>
      <w:r w:rsidR="002E5B8E" w:rsidRPr="002E5B8E">
        <w:rPr>
          <w:snapToGrid w:val="0"/>
          <w:sz w:val="23"/>
          <w:szCs w:val="23"/>
          <w:lang w:val="en-AU"/>
        </w:rPr>
        <w:t xml:space="preserve"> domain.</w:t>
      </w:r>
    </w:p>
    <w:p w14:paraId="55278A86" w14:textId="7A0FE77B" w:rsidR="008C7ED3" w:rsidRPr="00FC419D" w:rsidRDefault="00F06FD0" w:rsidP="00A56354">
      <w:pPr>
        <w:pStyle w:val="RT-Skills"/>
        <w:rPr>
          <w:spacing w:val="-2"/>
          <w:sz w:val="23"/>
          <w:szCs w:val="23"/>
        </w:rPr>
      </w:pPr>
      <w:r w:rsidRPr="00FC419D">
        <w:rPr>
          <w:spacing w:val="-2"/>
          <w:sz w:val="23"/>
          <w:szCs w:val="23"/>
        </w:rPr>
        <w:t>EXPERTISE</w:t>
      </w:r>
      <w:r w:rsidR="008C7ED3" w:rsidRPr="00FC419D">
        <w:rPr>
          <w:spacing w:val="-2"/>
          <w:sz w:val="23"/>
          <w:szCs w:val="23"/>
        </w:rPr>
        <w:t>:</w:t>
      </w:r>
      <w:r w:rsidR="00D442B8">
        <w:rPr>
          <w:spacing w:val="-2"/>
          <w:sz w:val="23"/>
          <w:szCs w:val="23"/>
        </w:rPr>
        <w:t xml:space="preserve"> </w:t>
      </w:r>
      <w:r w:rsidR="00D442B8" w:rsidRPr="00D442B8">
        <w:rPr>
          <w:snapToGrid w:val="0"/>
          <w:color w:val="FF0000"/>
          <w:sz w:val="23"/>
          <w:szCs w:val="23"/>
          <w:highlight w:val="yellow"/>
          <w:lang w:val="en-AU"/>
        </w:rPr>
        <w:t>SAMPLE:</w:t>
      </w:r>
    </w:p>
    <w:p w14:paraId="6E976457" w14:textId="0BFA21CF" w:rsidR="00F465AC" w:rsidRDefault="00847F0A" w:rsidP="00F465AC">
      <w:pPr>
        <w:numPr>
          <w:ilvl w:val="0"/>
          <w:numId w:val="3"/>
        </w:numPr>
        <w:jc w:val="both"/>
        <w:rPr>
          <w:snapToGrid w:val="0"/>
          <w:sz w:val="23"/>
          <w:szCs w:val="23"/>
          <w:lang w:val="en-AU"/>
        </w:rPr>
      </w:pPr>
      <w:r>
        <w:rPr>
          <w:snapToGrid w:val="0"/>
          <w:sz w:val="23"/>
          <w:szCs w:val="23"/>
          <w:lang w:val="en-AU"/>
        </w:rPr>
        <w:t>OUAF</w:t>
      </w:r>
    </w:p>
    <w:p w14:paraId="09952257" w14:textId="005B5EC4" w:rsidR="007E191F" w:rsidRPr="007E191F" w:rsidRDefault="00196388" w:rsidP="007E191F">
      <w:pPr>
        <w:numPr>
          <w:ilvl w:val="0"/>
          <w:numId w:val="3"/>
        </w:numPr>
        <w:jc w:val="both"/>
        <w:rPr>
          <w:snapToGrid w:val="0"/>
          <w:sz w:val="23"/>
          <w:szCs w:val="23"/>
          <w:lang w:val="en-AU"/>
        </w:rPr>
      </w:pPr>
      <w:r>
        <w:rPr>
          <w:snapToGrid w:val="0"/>
          <w:sz w:val="23"/>
          <w:szCs w:val="23"/>
          <w:lang w:val="en-AU"/>
        </w:rPr>
        <w:t xml:space="preserve">Core </w:t>
      </w:r>
      <w:r w:rsidR="009D0EA0">
        <w:rPr>
          <w:snapToGrid w:val="0"/>
          <w:sz w:val="23"/>
          <w:szCs w:val="23"/>
          <w:lang w:val="en-AU"/>
        </w:rPr>
        <w:t>Jav</w:t>
      </w:r>
      <w:r w:rsidR="00976A57">
        <w:rPr>
          <w:snapToGrid w:val="0"/>
          <w:sz w:val="23"/>
          <w:szCs w:val="23"/>
          <w:lang w:val="en-AU"/>
        </w:rPr>
        <w:t>a</w:t>
      </w:r>
      <w:r w:rsidR="007E191F">
        <w:rPr>
          <w:snapToGrid w:val="0"/>
          <w:sz w:val="23"/>
          <w:szCs w:val="23"/>
          <w:lang w:val="en-AU"/>
        </w:rPr>
        <w:t>/Advanced Java, Hibernate</w:t>
      </w:r>
    </w:p>
    <w:p w14:paraId="54987980" w14:textId="230169C4" w:rsidR="00976A57" w:rsidRDefault="00976A57" w:rsidP="00312C17">
      <w:pPr>
        <w:numPr>
          <w:ilvl w:val="0"/>
          <w:numId w:val="3"/>
        </w:numPr>
        <w:jc w:val="both"/>
        <w:rPr>
          <w:snapToGrid w:val="0"/>
          <w:sz w:val="23"/>
          <w:szCs w:val="23"/>
          <w:lang w:val="en-AU"/>
        </w:rPr>
      </w:pPr>
      <w:r>
        <w:rPr>
          <w:snapToGrid w:val="0"/>
          <w:sz w:val="23"/>
          <w:szCs w:val="23"/>
          <w:lang w:val="en-AU"/>
        </w:rPr>
        <w:t>Oracle Database</w:t>
      </w:r>
    </w:p>
    <w:p w14:paraId="08434F23" w14:textId="36A2C613" w:rsidR="00E136DB" w:rsidRDefault="00E136DB" w:rsidP="00312C17">
      <w:pPr>
        <w:numPr>
          <w:ilvl w:val="0"/>
          <w:numId w:val="3"/>
        </w:numPr>
        <w:jc w:val="both"/>
        <w:rPr>
          <w:snapToGrid w:val="0"/>
          <w:sz w:val="23"/>
          <w:szCs w:val="23"/>
          <w:lang w:val="en-AU"/>
        </w:rPr>
      </w:pPr>
      <w:r>
        <w:rPr>
          <w:snapToGrid w:val="0"/>
          <w:sz w:val="23"/>
          <w:szCs w:val="23"/>
          <w:lang w:val="en-AU"/>
        </w:rPr>
        <w:t>Oracle CC&amp;B Implementation Certified</w:t>
      </w:r>
    </w:p>
    <w:p w14:paraId="1D958B50" w14:textId="43F6CAD0" w:rsidR="00273C9A" w:rsidRDefault="00273C9A" w:rsidP="00312C17">
      <w:pPr>
        <w:numPr>
          <w:ilvl w:val="0"/>
          <w:numId w:val="3"/>
        </w:numPr>
        <w:jc w:val="both"/>
        <w:rPr>
          <w:snapToGrid w:val="0"/>
          <w:sz w:val="23"/>
          <w:szCs w:val="23"/>
          <w:lang w:val="en-AU"/>
        </w:rPr>
      </w:pPr>
      <w:r>
        <w:rPr>
          <w:snapToGrid w:val="0"/>
          <w:sz w:val="23"/>
          <w:szCs w:val="23"/>
          <w:lang w:val="en-AU"/>
        </w:rPr>
        <w:t>Oracle JET</w:t>
      </w:r>
    </w:p>
    <w:p w14:paraId="6DCF697F" w14:textId="410EFCA7" w:rsidR="00273C9A" w:rsidRDefault="00273C9A" w:rsidP="00312C17">
      <w:pPr>
        <w:numPr>
          <w:ilvl w:val="0"/>
          <w:numId w:val="3"/>
        </w:numPr>
        <w:jc w:val="both"/>
        <w:rPr>
          <w:snapToGrid w:val="0"/>
          <w:sz w:val="23"/>
          <w:szCs w:val="23"/>
          <w:lang w:val="en-AU"/>
        </w:rPr>
      </w:pPr>
      <w:r>
        <w:rPr>
          <w:snapToGrid w:val="0"/>
          <w:sz w:val="23"/>
          <w:szCs w:val="23"/>
          <w:lang w:val="en-AU"/>
        </w:rPr>
        <w:t>RMB Technical</w:t>
      </w:r>
    </w:p>
    <w:p w14:paraId="301CFE2C" w14:textId="77777777" w:rsidR="000D2884" w:rsidRDefault="000D2884" w:rsidP="000D2884">
      <w:pPr>
        <w:ind w:left="720"/>
        <w:jc w:val="both"/>
        <w:rPr>
          <w:snapToGrid w:val="0"/>
          <w:sz w:val="23"/>
          <w:szCs w:val="23"/>
          <w:lang w:val="en-AU"/>
        </w:rPr>
      </w:pPr>
    </w:p>
    <w:p w14:paraId="6069212C" w14:textId="0EBE36BA" w:rsidR="008C7ED3" w:rsidRDefault="008C7ED3">
      <w:pPr>
        <w:pStyle w:val="RT-Experience"/>
        <w:rPr>
          <w:spacing w:val="-2"/>
          <w:sz w:val="23"/>
          <w:szCs w:val="23"/>
        </w:rPr>
      </w:pPr>
      <w:r w:rsidRPr="00FC419D">
        <w:rPr>
          <w:spacing w:val="-2"/>
          <w:sz w:val="23"/>
          <w:szCs w:val="23"/>
        </w:rPr>
        <w:t>Experience:</w:t>
      </w:r>
      <w:r w:rsidR="00D442B8" w:rsidRPr="00D442B8">
        <w:rPr>
          <w:b w:val="0"/>
          <w:bCs w:val="0"/>
          <w:snapToGrid w:val="0"/>
          <w:color w:val="FF0000"/>
          <w:sz w:val="23"/>
          <w:szCs w:val="23"/>
          <w:highlight w:val="yellow"/>
          <w:lang w:val="en-AU"/>
        </w:rPr>
        <w:t xml:space="preserve"> </w:t>
      </w:r>
      <w:r w:rsidR="00D442B8" w:rsidRPr="00D442B8">
        <w:rPr>
          <w:snapToGrid w:val="0"/>
          <w:color w:val="FF0000"/>
          <w:sz w:val="23"/>
          <w:szCs w:val="23"/>
          <w:highlight w:val="yellow"/>
          <w:lang w:val="en-AU"/>
        </w:rPr>
        <w:t>SAMPLE:</w:t>
      </w:r>
    </w:p>
    <w:p w14:paraId="356A0C90" w14:textId="77777777" w:rsidR="0053464F" w:rsidRPr="002C234F" w:rsidRDefault="0053464F" w:rsidP="00273C9A">
      <w:pPr>
        <w:pStyle w:val="RT-Clientname"/>
        <w:rPr>
          <w:color w:val="FF0000"/>
          <w:spacing w:val="-2"/>
          <w:sz w:val="23"/>
          <w:szCs w:val="23"/>
        </w:rPr>
      </w:pPr>
    </w:p>
    <w:p w14:paraId="3F33AC6E" w14:textId="29FD78F8" w:rsidR="0053464F" w:rsidRPr="002C234F" w:rsidRDefault="0053464F" w:rsidP="00273C9A">
      <w:pPr>
        <w:pStyle w:val="RT-Clientname"/>
        <w:rPr>
          <w:color w:val="FF0000"/>
          <w:spacing w:val="-2"/>
          <w:sz w:val="23"/>
          <w:szCs w:val="23"/>
        </w:rPr>
      </w:pPr>
      <w:r w:rsidRPr="008A7306">
        <w:rPr>
          <w:color w:val="FF0000"/>
          <w:spacing w:val="-2"/>
          <w:sz w:val="23"/>
          <w:szCs w:val="23"/>
          <w:highlight w:val="yellow"/>
        </w:rPr>
        <w:t xml:space="preserve">Company 1: </w:t>
      </w:r>
      <w:r w:rsidR="002C234F" w:rsidRPr="008A7306">
        <w:rPr>
          <w:color w:val="FF0000"/>
          <w:spacing w:val="-2"/>
          <w:sz w:val="23"/>
          <w:szCs w:val="23"/>
          <w:highlight w:val="yellow"/>
        </w:rPr>
        <w:t>RIA Advisory Philippines</w:t>
      </w:r>
    </w:p>
    <w:p w14:paraId="4C677493" w14:textId="4070B745" w:rsidR="00273C9A" w:rsidRPr="00C74E7A" w:rsidRDefault="00273C9A" w:rsidP="00273C9A">
      <w:pPr>
        <w:pStyle w:val="RT-Clientname"/>
        <w:rPr>
          <w:spacing w:val="-2"/>
          <w:sz w:val="23"/>
          <w:szCs w:val="23"/>
        </w:rPr>
      </w:pPr>
      <w:r w:rsidRPr="00C74E7A">
        <w:rPr>
          <w:spacing w:val="-2"/>
          <w:sz w:val="23"/>
          <w:szCs w:val="23"/>
        </w:rPr>
        <w:t xml:space="preserve">Client: </w:t>
      </w:r>
      <w:r>
        <w:rPr>
          <w:spacing w:val="-2"/>
          <w:sz w:val="23"/>
          <w:szCs w:val="23"/>
        </w:rPr>
        <w:t>Oracle Co Development</w:t>
      </w:r>
    </w:p>
    <w:p w14:paraId="37F00611" w14:textId="0BF5395E" w:rsidR="00273C9A" w:rsidRDefault="00F746A7" w:rsidP="00273C9A">
      <w:pPr>
        <w:pStyle w:val="RT-Clientname"/>
        <w:rPr>
          <w:spacing w:val="-2"/>
          <w:sz w:val="23"/>
          <w:szCs w:val="23"/>
        </w:rPr>
      </w:pPr>
      <w:r>
        <w:rPr>
          <w:spacing w:val="-2"/>
          <w:sz w:val="23"/>
          <w:szCs w:val="23"/>
        </w:rPr>
        <w:t>Period</w:t>
      </w:r>
      <w:r w:rsidR="0053464F">
        <w:rPr>
          <w:spacing w:val="-2"/>
          <w:sz w:val="23"/>
          <w:szCs w:val="23"/>
        </w:rPr>
        <w:t xml:space="preserve">: </w:t>
      </w:r>
      <w:r w:rsidR="00273C9A">
        <w:rPr>
          <w:spacing w:val="-2"/>
          <w:sz w:val="23"/>
          <w:szCs w:val="23"/>
        </w:rPr>
        <w:t xml:space="preserve">August 2020 – </w:t>
      </w:r>
      <w:r w:rsidR="0053464F">
        <w:rPr>
          <w:spacing w:val="-2"/>
          <w:sz w:val="23"/>
          <w:szCs w:val="23"/>
        </w:rPr>
        <w:t>Present</w:t>
      </w:r>
    </w:p>
    <w:p w14:paraId="0E258BC7" w14:textId="486612FF" w:rsidR="00273C9A" w:rsidRDefault="00273C9A" w:rsidP="00273C9A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Worked as Technical Consultant.</w:t>
      </w:r>
    </w:p>
    <w:p w14:paraId="516FFD5A" w14:textId="49FD1AB4" w:rsidR="00273C9A" w:rsidRDefault="00273C9A" w:rsidP="00273C9A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Part of Development Team of modules (RM WorkBench,360 Portal, Account Bill Readiness) as a Product Requirement.</w:t>
      </w:r>
    </w:p>
    <w:p w14:paraId="5057380A" w14:textId="03017498" w:rsidR="00273C9A" w:rsidRDefault="00273C9A" w:rsidP="00273C9A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Provided Resolution and fixes for the bugs in QA Testing.</w:t>
      </w:r>
    </w:p>
    <w:p w14:paraId="54F3375F" w14:textId="59387523" w:rsidR="00273C9A" w:rsidRDefault="00273C9A" w:rsidP="00574E07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273C9A">
        <w:rPr>
          <w:b w:val="0"/>
          <w:spacing w:val="-2"/>
          <w:sz w:val="23"/>
          <w:szCs w:val="23"/>
        </w:rPr>
        <w:t>Prepared TDD for the Components worked upon.</w:t>
      </w:r>
    </w:p>
    <w:p w14:paraId="65F2AF48" w14:textId="31BAEB0B" w:rsidR="00273C9A" w:rsidRPr="00273C9A" w:rsidRDefault="00273C9A" w:rsidP="00574E07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Supported end to end Process.</w:t>
      </w:r>
    </w:p>
    <w:p w14:paraId="11A02D01" w14:textId="33BD9894" w:rsidR="00273C9A" w:rsidRDefault="00273C9A" w:rsidP="00273C9A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Worked on various Technical Components: Batch, algorithms, Page Service and Config Tool: UI Map, BS, Zone, Portal as a part of work.</w:t>
      </w:r>
    </w:p>
    <w:p w14:paraId="3431E83F" w14:textId="3579D5E0" w:rsidR="00082DC8" w:rsidRDefault="00273C9A" w:rsidP="00FE2CDF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7C7A45">
        <w:rPr>
          <w:b w:val="0"/>
          <w:spacing w:val="-2"/>
          <w:sz w:val="23"/>
          <w:szCs w:val="23"/>
        </w:rPr>
        <w:t>Worked on RMB 2.9 and 3.0 Version</w:t>
      </w:r>
      <w:r w:rsidR="00082DC8" w:rsidRPr="007C7A45">
        <w:rPr>
          <w:b w:val="0"/>
          <w:spacing w:val="-2"/>
          <w:sz w:val="23"/>
          <w:szCs w:val="23"/>
        </w:rPr>
        <w:t>.</w:t>
      </w:r>
    </w:p>
    <w:p w14:paraId="1792D363" w14:textId="06BE9F1A" w:rsidR="00273C9A" w:rsidRDefault="007C7A45" w:rsidP="00B51983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Worked with Other Project Teams in Developing components and new Fixes of Existing Components.</w:t>
      </w:r>
    </w:p>
    <w:p w14:paraId="10452DDB" w14:textId="77777777" w:rsidR="00B51983" w:rsidRPr="00B51983" w:rsidRDefault="00B51983" w:rsidP="00B51983">
      <w:pPr>
        <w:pStyle w:val="RT-Clientname"/>
        <w:rPr>
          <w:b w:val="0"/>
          <w:spacing w:val="-2"/>
          <w:sz w:val="23"/>
          <w:szCs w:val="23"/>
        </w:rPr>
      </w:pPr>
    </w:p>
    <w:p w14:paraId="6B76AFB9" w14:textId="40DBC3DB" w:rsidR="00C74E7A" w:rsidRPr="00C74E7A" w:rsidRDefault="00C74E7A" w:rsidP="00C74E7A">
      <w:pPr>
        <w:pStyle w:val="RT-Clientname"/>
        <w:rPr>
          <w:spacing w:val="-2"/>
          <w:sz w:val="23"/>
          <w:szCs w:val="23"/>
        </w:rPr>
      </w:pPr>
      <w:r w:rsidRPr="00C74E7A">
        <w:rPr>
          <w:spacing w:val="-2"/>
          <w:sz w:val="23"/>
          <w:szCs w:val="23"/>
        </w:rPr>
        <w:t xml:space="preserve">Client: </w:t>
      </w:r>
      <w:r w:rsidR="00F437CF">
        <w:rPr>
          <w:spacing w:val="-2"/>
          <w:sz w:val="23"/>
          <w:szCs w:val="23"/>
        </w:rPr>
        <w:t>Leading Gas Company in South Jersey</w:t>
      </w:r>
      <w:r w:rsidR="007E191F">
        <w:rPr>
          <w:spacing w:val="-2"/>
          <w:sz w:val="23"/>
          <w:szCs w:val="23"/>
        </w:rPr>
        <w:t xml:space="preserve">, </w:t>
      </w:r>
      <w:r w:rsidR="00F437CF">
        <w:rPr>
          <w:spacing w:val="-2"/>
          <w:sz w:val="23"/>
          <w:szCs w:val="23"/>
        </w:rPr>
        <w:t>US</w:t>
      </w:r>
    </w:p>
    <w:p w14:paraId="296DAB0D" w14:textId="5AE5D7EB" w:rsidR="00C74E7A" w:rsidRDefault="00F746A7" w:rsidP="00C74E7A">
      <w:pPr>
        <w:pStyle w:val="RT-Clientname"/>
        <w:rPr>
          <w:spacing w:val="-2"/>
          <w:sz w:val="23"/>
          <w:szCs w:val="23"/>
        </w:rPr>
      </w:pPr>
      <w:r>
        <w:rPr>
          <w:spacing w:val="-2"/>
          <w:sz w:val="23"/>
          <w:szCs w:val="23"/>
        </w:rPr>
        <w:t xml:space="preserve">Period: </w:t>
      </w:r>
      <w:r w:rsidR="007E191F">
        <w:rPr>
          <w:spacing w:val="-2"/>
          <w:sz w:val="23"/>
          <w:szCs w:val="23"/>
        </w:rPr>
        <w:t>Feb</w:t>
      </w:r>
      <w:r w:rsidR="00C74E7A">
        <w:rPr>
          <w:spacing w:val="-2"/>
          <w:sz w:val="23"/>
          <w:szCs w:val="23"/>
        </w:rPr>
        <w:t xml:space="preserve"> 20</w:t>
      </w:r>
      <w:r w:rsidR="007E191F">
        <w:rPr>
          <w:spacing w:val="-2"/>
          <w:sz w:val="23"/>
          <w:szCs w:val="23"/>
        </w:rPr>
        <w:t>20</w:t>
      </w:r>
      <w:r w:rsidR="00C74E7A">
        <w:rPr>
          <w:spacing w:val="-2"/>
          <w:sz w:val="23"/>
          <w:szCs w:val="23"/>
        </w:rPr>
        <w:t xml:space="preserve"> </w:t>
      </w:r>
      <w:r w:rsidR="003619C7">
        <w:rPr>
          <w:spacing w:val="-2"/>
          <w:sz w:val="23"/>
          <w:szCs w:val="23"/>
        </w:rPr>
        <w:t>– 14</w:t>
      </w:r>
      <w:r w:rsidR="00CC437C">
        <w:rPr>
          <w:spacing w:val="-2"/>
          <w:sz w:val="23"/>
          <w:szCs w:val="23"/>
        </w:rPr>
        <w:t xml:space="preserve"> </w:t>
      </w:r>
      <w:r w:rsidR="00077516">
        <w:rPr>
          <w:spacing w:val="-2"/>
          <w:sz w:val="23"/>
          <w:szCs w:val="23"/>
        </w:rPr>
        <w:t>Aug 2020</w:t>
      </w:r>
    </w:p>
    <w:p w14:paraId="2DD59068" w14:textId="4BE34ED8" w:rsidR="003E4F61" w:rsidRDefault="007E191F" w:rsidP="00A351BC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Worked as a CCB Senior Technical Consultant.</w:t>
      </w:r>
    </w:p>
    <w:p w14:paraId="6A54A203" w14:textId="5A088285" w:rsidR="007E191F" w:rsidRDefault="007E191F" w:rsidP="00A351BC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Developed modules</w:t>
      </w:r>
      <w:r w:rsidR="000D2884">
        <w:rPr>
          <w:b w:val="0"/>
          <w:spacing w:val="-2"/>
          <w:sz w:val="23"/>
          <w:szCs w:val="23"/>
        </w:rPr>
        <w:t xml:space="preserve"> (based on CRM, Payments)</w:t>
      </w:r>
      <w:r>
        <w:rPr>
          <w:b w:val="0"/>
          <w:spacing w:val="-2"/>
          <w:sz w:val="23"/>
          <w:szCs w:val="23"/>
        </w:rPr>
        <w:t xml:space="preserve"> as per the Customer Requirement.</w:t>
      </w:r>
    </w:p>
    <w:p w14:paraId="0EFD241B" w14:textId="66926817" w:rsidR="007E191F" w:rsidRDefault="007E191F" w:rsidP="00A351BC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Provided Resolution and fixes for the bugs in existing process flow.</w:t>
      </w:r>
    </w:p>
    <w:p w14:paraId="19B02847" w14:textId="6460E85C" w:rsidR="000D2884" w:rsidRDefault="000D2884" w:rsidP="00A351BC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Prepared SDD, TDD, UTP for the Components worked upon.</w:t>
      </w:r>
    </w:p>
    <w:p w14:paraId="4B0BBFDC" w14:textId="3C360EEB" w:rsidR="000D2884" w:rsidRDefault="000D2884" w:rsidP="00A351BC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Engaged with Business Requirement and Solution designing team.</w:t>
      </w:r>
    </w:p>
    <w:p w14:paraId="00E717DB" w14:textId="1E7FFB6E" w:rsidR="000D2884" w:rsidRDefault="000D2884" w:rsidP="00A351BC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lastRenderedPageBreak/>
        <w:t>Worked on various Technical Components: Batch, ME, User Exit, Change Handler, Page Service and Config Tool: UI Map, BS, Zone, Portal as a part of work.</w:t>
      </w:r>
    </w:p>
    <w:p w14:paraId="4782DFE7" w14:textId="13841ABC" w:rsidR="000D2884" w:rsidRDefault="000D2884" w:rsidP="00A351BC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Part of the Automation Team for CCB Process.</w:t>
      </w:r>
    </w:p>
    <w:p w14:paraId="4E025FC9" w14:textId="7EA252AF" w:rsidR="000D2884" w:rsidRDefault="000D2884" w:rsidP="00A351BC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Worked on 2.6 CCB Version</w:t>
      </w:r>
    </w:p>
    <w:p w14:paraId="5DA8C178" w14:textId="77777777" w:rsidR="00F465AC" w:rsidRDefault="00F465AC" w:rsidP="001C06EF">
      <w:pPr>
        <w:pStyle w:val="RT-Clientname"/>
        <w:rPr>
          <w:snapToGrid w:val="0"/>
          <w:sz w:val="23"/>
          <w:szCs w:val="23"/>
        </w:rPr>
      </w:pPr>
    </w:p>
    <w:p w14:paraId="033DFB38" w14:textId="464111E0" w:rsidR="0053464F" w:rsidRPr="00F746A7" w:rsidRDefault="0053464F" w:rsidP="001C06EF">
      <w:pPr>
        <w:pStyle w:val="RT-Clientname"/>
        <w:rPr>
          <w:snapToGrid w:val="0"/>
          <w:color w:val="FF0000"/>
          <w:sz w:val="23"/>
          <w:szCs w:val="23"/>
        </w:rPr>
      </w:pPr>
      <w:r w:rsidRPr="00F746A7">
        <w:rPr>
          <w:snapToGrid w:val="0"/>
          <w:color w:val="FF0000"/>
          <w:sz w:val="23"/>
          <w:szCs w:val="23"/>
          <w:highlight w:val="yellow"/>
        </w:rPr>
        <w:t>Company 2: ABC Global Services</w:t>
      </w:r>
    </w:p>
    <w:p w14:paraId="026A8351" w14:textId="75DB7AD2" w:rsidR="0011440C" w:rsidRDefault="0011440C" w:rsidP="001C06EF">
      <w:pPr>
        <w:pStyle w:val="RT-Clientname"/>
        <w:rPr>
          <w:snapToGrid w:val="0"/>
          <w:sz w:val="23"/>
          <w:szCs w:val="23"/>
        </w:rPr>
      </w:pPr>
      <w:r>
        <w:rPr>
          <w:snapToGrid w:val="0"/>
          <w:sz w:val="23"/>
          <w:szCs w:val="23"/>
        </w:rPr>
        <w:t xml:space="preserve">Client: </w:t>
      </w:r>
      <w:r w:rsidR="00BB62EE">
        <w:rPr>
          <w:snapToGrid w:val="0"/>
          <w:sz w:val="23"/>
          <w:szCs w:val="23"/>
        </w:rPr>
        <w:t>Leading Government Water Company in Kingdom of Saudi Arabia.</w:t>
      </w:r>
    </w:p>
    <w:p w14:paraId="42673BF5" w14:textId="3DAA62B7" w:rsidR="001C06EF" w:rsidRPr="0069742A" w:rsidRDefault="00F746A7" w:rsidP="001C06EF">
      <w:pPr>
        <w:pStyle w:val="RT-Projectdate"/>
        <w:rPr>
          <w:spacing w:val="-2"/>
          <w:sz w:val="23"/>
          <w:szCs w:val="23"/>
        </w:rPr>
      </w:pPr>
      <w:r>
        <w:rPr>
          <w:spacing w:val="-2"/>
          <w:sz w:val="23"/>
          <w:szCs w:val="23"/>
        </w:rPr>
        <w:t>Period</w:t>
      </w:r>
      <w:r w:rsidR="0053464F">
        <w:rPr>
          <w:spacing w:val="-2"/>
          <w:sz w:val="23"/>
          <w:szCs w:val="23"/>
        </w:rPr>
        <w:t xml:space="preserve">: </w:t>
      </w:r>
      <w:r w:rsidR="000D2884">
        <w:rPr>
          <w:spacing w:val="-2"/>
          <w:sz w:val="23"/>
          <w:szCs w:val="23"/>
        </w:rPr>
        <w:t>August 2016-Jan 2020</w:t>
      </w:r>
    </w:p>
    <w:p w14:paraId="0232F7C0" w14:textId="49F6591F" w:rsidR="000D2884" w:rsidRP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>As a Techno Functional Consultant, worked on Algorithms, Batch, Page Service, Change Handler, UI Map, Zone (</w:t>
      </w:r>
      <w:proofErr w:type="spellStart"/>
      <w:r w:rsidRPr="000D2884">
        <w:rPr>
          <w:b w:val="0"/>
          <w:spacing w:val="-2"/>
          <w:sz w:val="23"/>
          <w:szCs w:val="23"/>
        </w:rPr>
        <w:t>MultiQuery</w:t>
      </w:r>
      <w:proofErr w:type="spellEnd"/>
      <w:r w:rsidRPr="000D2884">
        <w:rPr>
          <w:b w:val="0"/>
          <w:spacing w:val="-2"/>
          <w:sz w:val="23"/>
          <w:szCs w:val="23"/>
        </w:rPr>
        <w:t>, Single Query), Portal, Business Service, Scripts (all 3 types), User Exists, Inbound Web Service, XAI, Case Lifecycle.</w:t>
      </w:r>
    </w:p>
    <w:p w14:paraId="71522F4B" w14:textId="77777777" w:rsidR="000D2884" w:rsidRP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 xml:space="preserve">Worked in CC&amp;B Upgrade Project from 2.3 to 2.5.1. </w:t>
      </w:r>
    </w:p>
    <w:p w14:paraId="11E69129" w14:textId="77777777" w:rsidR="000D2884" w:rsidRP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>Interacted with Clients to elicit architectural and non- functional requirements like performance, scalability, reliability, availability, maintainability</w:t>
      </w:r>
    </w:p>
    <w:p w14:paraId="30EEA765" w14:textId="15EFBC0C" w:rsid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>Worked on Billing, Bill Approval Process, Payment, Meter Read Estimation, CRM Module, Integration project, Overdue process.</w:t>
      </w:r>
    </w:p>
    <w:p w14:paraId="290DD487" w14:textId="46683C19" w:rsidR="00847F0A" w:rsidRPr="000D2884" w:rsidRDefault="00847F0A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Conducted Technical Trainings.</w:t>
      </w:r>
    </w:p>
    <w:p w14:paraId="0AC5D3CE" w14:textId="77777777" w:rsidR="000D2884" w:rsidRDefault="000D2884" w:rsidP="000D2884">
      <w:pPr>
        <w:spacing w:after="120" w:line="288" w:lineRule="auto"/>
        <w:ind w:left="617"/>
        <w:jc w:val="both"/>
        <w:rPr>
          <w:rFonts w:ascii="Arial" w:hAnsi="Arial" w:cs="Arial"/>
        </w:rPr>
      </w:pPr>
    </w:p>
    <w:p w14:paraId="5AC888AC" w14:textId="5F008287" w:rsidR="00EB2848" w:rsidRDefault="00EB2848" w:rsidP="005303D4">
      <w:pPr>
        <w:pStyle w:val="NoSpacing"/>
        <w:jc w:val="both"/>
        <w:rPr>
          <w:spacing w:val="-2"/>
          <w:sz w:val="23"/>
          <w:szCs w:val="23"/>
        </w:rPr>
      </w:pPr>
      <w:r w:rsidRPr="00BB62EE">
        <w:rPr>
          <w:b/>
          <w:bCs/>
          <w:spacing w:val="-2"/>
          <w:sz w:val="23"/>
          <w:szCs w:val="23"/>
        </w:rPr>
        <w:t>Client</w:t>
      </w:r>
      <w:r>
        <w:rPr>
          <w:spacing w:val="-2"/>
          <w:sz w:val="23"/>
          <w:szCs w:val="23"/>
        </w:rPr>
        <w:t xml:space="preserve">: </w:t>
      </w:r>
      <w:r w:rsidR="005303D4">
        <w:rPr>
          <w:b/>
          <w:bCs/>
          <w:sz w:val="22"/>
          <w:szCs w:val="22"/>
        </w:rPr>
        <w:t xml:space="preserve">Power Automation for Utility systems with Customer Care and Billing (CC&amp;B) for leading Electricity Company in Denmark, UK. </w:t>
      </w:r>
    </w:p>
    <w:p w14:paraId="56ACA524" w14:textId="4ED9D26D" w:rsidR="00EB2848" w:rsidRPr="00FC419D" w:rsidRDefault="00EB2848" w:rsidP="00EB2848">
      <w:pPr>
        <w:pStyle w:val="RT-Projectdate"/>
        <w:rPr>
          <w:spacing w:val="-2"/>
          <w:sz w:val="23"/>
          <w:szCs w:val="23"/>
        </w:rPr>
      </w:pPr>
      <w:r>
        <w:rPr>
          <w:spacing w:val="-2"/>
          <w:sz w:val="23"/>
          <w:szCs w:val="23"/>
        </w:rPr>
        <w:t xml:space="preserve">Period: </w:t>
      </w:r>
      <w:r w:rsidR="005303D4">
        <w:rPr>
          <w:spacing w:val="-2"/>
          <w:sz w:val="23"/>
          <w:szCs w:val="23"/>
        </w:rPr>
        <w:t>Jan 2016- Aug 2016</w:t>
      </w:r>
    </w:p>
    <w:p w14:paraId="2DB84120" w14:textId="58F4B2F2" w:rsidR="000D2884" w:rsidRP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>Worked as CC&amp;</w:t>
      </w:r>
      <w:r w:rsidR="005303D4">
        <w:rPr>
          <w:b w:val="0"/>
          <w:spacing w:val="-2"/>
          <w:sz w:val="23"/>
          <w:szCs w:val="23"/>
        </w:rPr>
        <w:t>B</w:t>
      </w:r>
      <w:r w:rsidRPr="000D2884">
        <w:rPr>
          <w:b w:val="0"/>
          <w:spacing w:val="-2"/>
          <w:sz w:val="23"/>
          <w:szCs w:val="23"/>
        </w:rPr>
        <w:t xml:space="preserve"> Developer</w:t>
      </w:r>
      <w:r w:rsidR="005303D4">
        <w:rPr>
          <w:b w:val="0"/>
          <w:spacing w:val="-2"/>
          <w:sz w:val="23"/>
          <w:szCs w:val="23"/>
        </w:rPr>
        <w:t>.</w:t>
      </w:r>
    </w:p>
    <w:p w14:paraId="1C08D92A" w14:textId="77777777" w:rsidR="000D2884" w:rsidRP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>Built Technical Components Algorithms, Batch, Change handler, User Exit, Page Service</w:t>
      </w:r>
    </w:p>
    <w:p w14:paraId="1A7FE173" w14:textId="3997AA77" w:rsidR="000D2884" w:rsidRP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 xml:space="preserve">Prepared </w:t>
      </w:r>
      <w:r w:rsidR="005303D4">
        <w:rPr>
          <w:b w:val="0"/>
          <w:spacing w:val="-2"/>
          <w:sz w:val="23"/>
          <w:szCs w:val="23"/>
        </w:rPr>
        <w:t>T</w:t>
      </w:r>
      <w:r w:rsidRPr="000D2884">
        <w:rPr>
          <w:b w:val="0"/>
          <w:spacing w:val="-2"/>
          <w:sz w:val="23"/>
          <w:szCs w:val="23"/>
        </w:rPr>
        <w:t xml:space="preserve">echnical Design Document and </w:t>
      </w:r>
      <w:r w:rsidR="005303D4">
        <w:rPr>
          <w:b w:val="0"/>
          <w:spacing w:val="-2"/>
          <w:sz w:val="23"/>
          <w:szCs w:val="23"/>
        </w:rPr>
        <w:t>T</w:t>
      </w:r>
      <w:r w:rsidRPr="000D2884">
        <w:rPr>
          <w:b w:val="0"/>
          <w:spacing w:val="-2"/>
          <w:sz w:val="23"/>
          <w:szCs w:val="23"/>
        </w:rPr>
        <w:t>est Case document.</w:t>
      </w:r>
    </w:p>
    <w:p w14:paraId="36F8AD4E" w14:textId="77777777" w:rsidR="000D2884" w:rsidRP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 xml:space="preserve">Worked on Configuration tool BO, MO, Scripts, Zone, Business Service, Portal, BPA, Zone, </w:t>
      </w:r>
      <w:proofErr w:type="spellStart"/>
      <w:r w:rsidRPr="000D2884">
        <w:rPr>
          <w:b w:val="0"/>
          <w:spacing w:val="-2"/>
          <w:sz w:val="23"/>
          <w:szCs w:val="23"/>
        </w:rPr>
        <w:t>XAl</w:t>
      </w:r>
      <w:proofErr w:type="spellEnd"/>
      <w:r w:rsidRPr="000D2884">
        <w:rPr>
          <w:b w:val="0"/>
          <w:spacing w:val="-2"/>
          <w:sz w:val="23"/>
          <w:szCs w:val="23"/>
        </w:rPr>
        <w:t>, User Exit, Case lifecycle, XAI Inbound Service.</w:t>
      </w:r>
    </w:p>
    <w:p w14:paraId="7D1D4979" w14:textId="79DBB646" w:rsidR="000D2884" w:rsidRP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 xml:space="preserve">Worked on Mass Payment </w:t>
      </w:r>
      <w:r w:rsidR="005303D4">
        <w:rPr>
          <w:b w:val="0"/>
          <w:spacing w:val="-2"/>
          <w:sz w:val="23"/>
          <w:szCs w:val="23"/>
        </w:rPr>
        <w:t>Upload Process</w:t>
      </w:r>
      <w:r w:rsidRPr="000D2884">
        <w:rPr>
          <w:b w:val="0"/>
          <w:spacing w:val="-2"/>
          <w:sz w:val="23"/>
          <w:szCs w:val="23"/>
        </w:rPr>
        <w:t>, Billing, Credit and Collection Modules</w:t>
      </w:r>
      <w:r w:rsidR="005303D4">
        <w:rPr>
          <w:b w:val="0"/>
          <w:spacing w:val="-2"/>
          <w:sz w:val="23"/>
          <w:szCs w:val="23"/>
        </w:rPr>
        <w:t>.</w:t>
      </w:r>
    </w:p>
    <w:p w14:paraId="67989360" w14:textId="77777777" w:rsidR="000D2884" w:rsidRP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>Helped Testing team in debugging the issues.</w:t>
      </w:r>
    </w:p>
    <w:p w14:paraId="635AC3C8" w14:textId="69B36355" w:rsidR="000D2884" w:rsidRDefault="000D2884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 w:rsidRPr="000D2884">
        <w:rPr>
          <w:b w:val="0"/>
          <w:spacing w:val="-2"/>
          <w:sz w:val="23"/>
          <w:szCs w:val="23"/>
        </w:rPr>
        <w:t>Technology used-Oracle -11g, CCB v2.5.1</w:t>
      </w:r>
      <w:r w:rsidR="00847F0A">
        <w:rPr>
          <w:b w:val="0"/>
          <w:spacing w:val="-2"/>
          <w:sz w:val="23"/>
          <w:szCs w:val="23"/>
        </w:rPr>
        <w:t>.</w:t>
      </w:r>
    </w:p>
    <w:p w14:paraId="21F69B0F" w14:textId="1BD7494A" w:rsidR="00847F0A" w:rsidRDefault="00847F0A" w:rsidP="000D2884">
      <w:pPr>
        <w:pStyle w:val="RT-Clientname"/>
        <w:numPr>
          <w:ilvl w:val="0"/>
          <w:numId w:val="15"/>
        </w:numPr>
        <w:rPr>
          <w:b w:val="0"/>
          <w:spacing w:val="-2"/>
          <w:sz w:val="23"/>
          <w:szCs w:val="23"/>
        </w:rPr>
      </w:pPr>
      <w:r>
        <w:rPr>
          <w:b w:val="0"/>
          <w:spacing w:val="-2"/>
          <w:sz w:val="23"/>
          <w:szCs w:val="23"/>
        </w:rPr>
        <w:t>Conducted Technical Trainings.</w:t>
      </w:r>
    </w:p>
    <w:p w14:paraId="612F7DFE" w14:textId="77777777" w:rsidR="00F746A7" w:rsidRDefault="00F746A7" w:rsidP="00F746A7">
      <w:pPr>
        <w:pStyle w:val="RT-Clientname"/>
        <w:rPr>
          <w:b w:val="0"/>
          <w:spacing w:val="-2"/>
          <w:sz w:val="23"/>
          <w:szCs w:val="23"/>
        </w:rPr>
      </w:pPr>
    </w:p>
    <w:p w14:paraId="304DBE20" w14:textId="1F0CE8B4" w:rsidR="00F746A7" w:rsidRPr="00F746A7" w:rsidRDefault="00F746A7" w:rsidP="00F746A7">
      <w:pPr>
        <w:pStyle w:val="RT-Clientname"/>
        <w:rPr>
          <w:bCs w:val="0"/>
          <w:color w:val="FF0000"/>
          <w:spacing w:val="-2"/>
          <w:sz w:val="23"/>
          <w:szCs w:val="23"/>
          <w:highlight w:val="yellow"/>
        </w:rPr>
      </w:pPr>
      <w:r w:rsidRPr="00F746A7">
        <w:rPr>
          <w:bCs w:val="0"/>
          <w:color w:val="FF0000"/>
          <w:spacing w:val="-2"/>
          <w:sz w:val="23"/>
          <w:szCs w:val="23"/>
          <w:highlight w:val="yellow"/>
        </w:rPr>
        <w:t>Company 3:</w:t>
      </w:r>
    </w:p>
    <w:p w14:paraId="602FF04A" w14:textId="1E4E1A19" w:rsidR="00F746A7" w:rsidRPr="00F746A7" w:rsidRDefault="00F746A7" w:rsidP="00F746A7">
      <w:pPr>
        <w:pStyle w:val="RT-Clientname"/>
        <w:rPr>
          <w:bCs w:val="0"/>
          <w:color w:val="FF0000"/>
          <w:spacing w:val="-2"/>
          <w:sz w:val="23"/>
          <w:szCs w:val="23"/>
          <w:highlight w:val="yellow"/>
        </w:rPr>
      </w:pPr>
      <w:r w:rsidRPr="00F746A7">
        <w:rPr>
          <w:bCs w:val="0"/>
          <w:color w:val="FF0000"/>
          <w:spacing w:val="-2"/>
          <w:sz w:val="23"/>
          <w:szCs w:val="23"/>
          <w:highlight w:val="yellow"/>
        </w:rPr>
        <w:t>Client:</w:t>
      </w:r>
    </w:p>
    <w:p w14:paraId="40829A76" w14:textId="56063D33" w:rsidR="00F746A7" w:rsidRPr="00F746A7" w:rsidRDefault="00F746A7" w:rsidP="00F746A7">
      <w:pPr>
        <w:pStyle w:val="RT-Clientname"/>
        <w:rPr>
          <w:bCs w:val="0"/>
          <w:color w:val="FF0000"/>
          <w:spacing w:val="-2"/>
          <w:sz w:val="23"/>
          <w:szCs w:val="23"/>
          <w:highlight w:val="yellow"/>
        </w:rPr>
      </w:pPr>
      <w:r w:rsidRPr="00F746A7">
        <w:rPr>
          <w:bCs w:val="0"/>
          <w:color w:val="FF0000"/>
          <w:spacing w:val="-2"/>
          <w:sz w:val="23"/>
          <w:szCs w:val="23"/>
          <w:highlight w:val="yellow"/>
        </w:rPr>
        <w:t>Period:</w:t>
      </w:r>
    </w:p>
    <w:p w14:paraId="53491A49" w14:textId="77777777" w:rsidR="00F746A7" w:rsidRDefault="00F746A7" w:rsidP="00F746A7">
      <w:pPr>
        <w:pStyle w:val="RT-Clientname"/>
        <w:rPr>
          <w:bCs w:val="0"/>
          <w:spacing w:val="-2"/>
          <w:sz w:val="23"/>
          <w:szCs w:val="23"/>
        </w:rPr>
      </w:pPr>
    </w:p>
    <w:p w14:paraId="7B9E77D8" w14:textId="16B81C2F" w:rsidR="00F746A7" w:rsidRPr="00F746A7" w:rsidRDefault="00F746A7" w:rsidP="00F746A7">
      <w:pPr>
        <w:pStyle w:val="RT-Clientname"/>
        <w:rPr>
          <w:bCs w:val="0"/>
          <w:color w:val="FF0000"/>
          <w:spacing w:val="-2"/>
          <w:sz w:val="23"/>
          <w:szCs w:val="23"/>
          <w:highlight w:val="yellow"/>
        </w:rPr>
      </w:pPr>
      <w:r w:rsidRPr="00F746A7">
        <w:rPr>
          <w:bCs w:val="0"/>
          <w:color w:val="FF0000"/>
          <w:spacing w:val="-2"/>
          <w:sz w:val="23"/>
          <w:szCs w:val="23"/>
          <w:highlight w:val="yellow"/>
        </w:rPr>
        <w:t xml:space="preserve">Company </w:t>
      </w:r>
      <w:r w:rsidRPr="00F746A7">
        <w:rPr>
          <w:bCs w:val="0"/>
          <w:color w:val="FF0000"/>
          <w:spacing w:val="-2"/>
          <w:sz w:val="23"/>
          <w:szCs w:val="23"/>
          <w:highlight w:val="yellow"/>
        </w:rPr>
        <w:t>4</w:t>
      </w:r>
      <w:r w:rsidRPr="00F746A7">
        <w:rPr>
          <w:bCs w:val="0"/>
          <w:color w:val="FF0000"/>
          <w:spacing w:val="-2"/>
          <w:sz w:val="23"/>
          <w:szCs w:val="23"/>
          <w:highlight w:val="yellow"/>
        </w:rPr>
        <w:t>:</w:t>
      </w:r>
    </w:p>
    <w:p w14:paraId="09688E49" w14:textId="77777777" w:rsidR="00F746A7" w:rsidRPr="00F746A7" w:rsidRDefault="00F746A7" w:rsidP="00F746A7">
      <w:pPr>
        <w:pStyle w:val="RT-Clientname"/>
        <w:rPr>
          <w:bCs w:val="0"/>
          <w:color w:val="FF0000"/>
          <w:spacing w:val="-2"/>
          <w:sz w:val="23"/>
          <w:szCs w:val="23"/>
          <w:highlight w:val="yellow"/>
        </w:rPr>
      </w:pPr>
      <w:r w:rsidRPr="00F746A7">
        <w:rPr>
          <w:bCs w:val="0"/>
          <w:color w:val="FF0000"/>
          <w:spacing w:val="-2"/>
          <w:sz w:val="23"/>
          <w:szCs w:val="23"/>
          <w:highlight w:val="yellow"/>
        </w:rPr>
        <w:t>Client:</w:t>
      </w:r>
    </w:p>
    <w:p w14:paraId="55F76FCE" w14:textId="6ECDD51C" w:rsidR="00EF1554" w:rsidRPr="00F746A7" w:rsidRDefault="00F746A7" w:rsidP="00F746A7">
      <w:pPr>
        <w:pStyle w:val="RT-Clientname"/>
        <w:rPr>
          <w:bCs w:val="0"/>
          <w:color w:val="FF0000"/>
          <w:spacing w:val="-2"/>
          <w:sz w:val="23"/>
          <w:szCs w:val="23"/>
          <w:highlight w:val="yellow"/>
        </w:rPr>
      </w:pPr>
      <w:r w:rsidRPr="00F746A7">
        <w:rPr>
          <w:bCs w:val="0"/>
          <w:color w:val="FF0000"/>
          <w:spacing w:val="-2"/>
          <w:sz w:val="23"/>
          <w:szCs w:val="23"/>
          <w:highlight w:val="yellow"/>
        </w:rPr>
        <w:t>Period:</w:t>
      </w:r>
    </w:p>
    <w:sectPr w:rsidR="00EF1554" w:rsidRPr="00F746A7" w:rsidSect="00BE004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60" w:right="1440" w:bottom="1361" w:left="1440" w:header="630" w:footer="5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17E87" w14:textId="77777777" w:rsidR="00F00E51" w:rsidRDefault="00F00E51">
      <w:r>
        <w:separator/>
      </w:r>
    </w:p>
  </w:endnote>
  <w:endnote w:type="continuationSeparator" w:id="0">
    <w:p w14:paraId="00EF4FBF" w14:textId="77777777" w:rsidR="00F00E51" w:rsidRDefault="00F0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F66E6" w14:textId="7B54547F" w:rsidR="008C7ED3" w:rsidRDefault="008C7ED3">
    <w:pPr>
      <w:pStyle w:val="Footer"/>
    </w:pPr>
    <w:r>
      <w:rPr>
        <w:rStyle w:val="PageNumber"/>
      </w:rPr>
      <w:tab/>
    </w:r>
    <w:r>
      <w:rPr>
        <w:rStyle w:val="PageNumber"/>
      </w:rPr>
      <w:tab/>
    </w:r>
    <w:r w:rsidR="00EC4F9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C4F95">
      <w:rPr>
        <w:rStyle w:val="PageNumber"/>
      </w:rPr>
      <w:fldChar w:fldCharType="separate"/>
    </w:r>
    <w:r w:rsidR="004C334C">
      <w:rPr>
        <w:rStyle w:val="PageNumber"/>
        <w:noProof/>
      </w:rPr>
      <w:t>1</w:t>
    </w:r>
    <w:r w:rsidR="00EC4F95">
      <w:rPr>
        <w:rStyle w:val="PageNumber"/>
      </w:rPr>
      <w:fldChar w:fldCharType="end"/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C60F5" w14:textId="77777777" w:rsidR="008C7ED3" w:rsidRDefault="00EC4F95">
    <w:pPr>
      <w:pStyle w:val="Footer"/>
    </w:pPr>
    <w:r>
      <w:rPr>
        <w:rStyle w:val="PageNumber"/>
      </w:rPr>
      <w:fldChar w:fldCharType="begin"/>
    </w:r>
    <w:r w:rsidR="008C7ED3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52B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7D34C" w14:textId="77777777" w:rsidR="00F00E51" w:rsidRDefault="00F00E51">
      <w:r>
        <w:separator/>
      </w:r>
    </w:p>
  </w:footnote>
  <w:footnote w:type="continuationSeparator" w:id="0">
    <w:p w14:paraId="36EB1442" w14:textId="77777777" w:rsidR="00F00E51" w:rsidRDefault="00F00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3A535" w14:textId="77777777" w:rsidR="00B51983" w:rsidRDefault="00267BD5" w:rsidP="009D0EA0">
    <w:pPr>
      <w:pStyle w:val="Header"/>
    </w:pPr>
    <w:r w:rsidRPr="00CC4726">
      <w:rPr>
        <w:lang w:val="en-US" w:eastAsia="zh-CN"/>
      </w:rPr>
      <w:drawing>
        <wp:anchor distT="0" distB="0" distL="114300" distR="114300" simplePos="0" relativeHeight="251658240" behindDoc="0" locked="0" layoutInCell="1" allowOverlap="1" wp14:anchorId="024F9333" wp14:editId="41CEC24D">
          <wp:simplePos x="0" y="0"/>
          <wp:positionH relativeFrom="column">
            <wp:posOffset>4556544</wp:posOffset>
          </wp:positionH>
          <wp:positionV relativeFrom="paragraph">
            <wp:posOffset>-181155</wp:posOffset>
          </wp:positionV>
          <wp:extent cx="1412935" cy="577970"/>
          <wp:effectExtent l="19050" t="0" r="0" b="0"/>
          <wp:wrapNone/>
          <wp:docPr id="1" name="Picture 1" descr="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ia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3964" r="10403" b="23514"/>
                  <a:stretch>
                    <a:fillRect/>
                  </a:stretch>
                </pic:blipFill>
                <pic:spPr bwMode="auto">
                  <a:xfrm>
                    <a:off x="0" y="0"/>
                    <a:ext cx="1412935" cy="577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334C">
      <w:t>&lt;</w:t>
    </w:r>
    <w:r w:rsidR="00902013">
      <w:t xml:space="preserve"> </w:t>
    </w:r>
    <w:r w:rsidR="004C334C">
      <w:t>First   Last Name&gt;</w:t>
    </w:r>
  </w:p>
  <w:p w14:paraId="673EDE0A" w14:textId="0AC67595" w:rsidR="008C7ED3" w:rsidRPr="00F06FD0" w:rsidRDefault="00B51983" w:rsidP="009D0EA0">
    <w:pPr>
      <w:pStyle w:val="Header"/>
    </w:pPr>
    <w:r>
      <w:t xml:space="preserve">Position Title: </w:t>
    </w:r>
    <w:r w:rsidR="00F652B1" w:rsidRPr="00F06FD0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7B8BE" w14:textId="77777777" w:rsidR="008C7ED3" w:rsidRDefault="00E6368E" w:rsidP="00414F89">
    <w:pPr>
      <w:tabs>
        <w:tab w:val="right" w:pos="9757"/>
      </w:tabs>
      <w:spacing w:after="60"/>
      <w:rPr>
        <w:sz w:val="24"/>
      </w:rPr>
    </w:pPr>
    <w:r w:rsidRPr="00E6368E">
      <w:rPr>
        <w:b/>
        <w:bCs/>
        <w:sz w:val="28"/>
      </w:rPr>
      <w:t>Senior Solution Architect</w:t>
    </w:r>
    <w:r>
      <w:rPr>
        <w:b/>
        <w:bCs/>
        <w:sz w:val="28"/>
      </w:rPr>
      <w:t xml:space="preserve"> 2</w:t>
    </w:r>
    <w:r w:rsidR="00414F89">
      <w:rPr>
        <w:rFonts w:ascii="Lucida Handwriting" w:hAnsi="Lucida Handwriting"/>
        <w:b/>
        <w:bCs/>
        <w:sz w:val="28"/>
      </w:rPr>
      <w:tab/>
    </w:r>
    <w:r w:rsidR="004D1926">
      <w:rPr>
        <w:noProof/>
        <w:sz w:val="24"/>
        <w:lang w:eastAsia="zh-CN"/>
      </w:rPr>
      <w:drawing>
        <wp:inline distT="0" distB="0" distL="0" distR="0" wp14:anchorId="3400D559" wp14:editId="1F058BDA">
          <wp:extent cx="1760855" cy="716280"/>
          <wp:effectExtent l="19050" t="0" r="0" b="0"/>
          <wp:docPr id="2" name="Picture 2" descr="R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a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3964" r="10403" b="23514"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1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F4713DD" w14:textId="77777777" w:rsidR="00414F89" w:rsidRPr="00414F89" w:rsidRDefault="00414F89" w:rsidP="009D0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7E8E"/>
    <w:multiLevelType w:val="hybridMultilevel"/>
    <w:tmpl w:val="B0729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44C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1A7859"/>
    <w:multiLevelType w:val="hybridMultilevel"/>
    <w:tmpl w:val="A1EEC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E06FD"/>
    <w:multiLevelType w:val="hybridMultilevel"/>
    <w:tmpl w:val="6554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4FE2"/>
    <w:multiLevelType w:val="hybridMultilevel"/>
    <w:tmpl w:val="98D2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E4EF9"/>
    <w:multiLevelType w:val="hybridMultilevel"/>
    <w:tmpl w:val="5888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378E2"/>
    <w:multiLevelType w:val="hybridMultilevel"/>
    <w:tmpl w:val="A7F0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05B97"/>
    <w:multiLevelType w:val="hybridMultilevel"/>
    <w:tmpl w:val="0BB2F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5536D"/>
    <w:multiLevelType w:val="hybridMultilevel"/>
    <w:tmpl w:val="7EBEDBFC"/>
    <w:lvl w:ilvl="0" w:tplc="CC940688">
      <w:start w:val="1"/>
      <w:numFmt w:val="bullet"/>
      <w:pStyle w:val="RT-Summary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603D564D"/>
    <w:multiLevelType w:val="hybridMultilevel"/>
    <w:tmpl w:val="118A5A5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65B80D3B"/>
    <w:multiLevelType w:val="hybridMultilevel"/>
    <w:tmpl w:val="9D8C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17A10"/>
    <w:multiLevelType w:val="hybridMultilevel"/>
    <w:tmpl w:val="03C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A526A"/>
    <w:multiLevelType w:val="hybridMultilevel"/>
    <w:tmpl w:val="0316A30A"/>
    <w:lvl w:ilvl="0" w:tplc="04090001">
      <w:start w:val="1"/>
      <w:numFmt w:val="bullet"/>
      <w:lvlText w:val=""/>
      <w:lvlJc w:val="left"/>
      <w:pPr>
        <w:ind w:left="6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</w:abstractNum>
  <w:abstractNum w:abstractNumId="13" w15:restartNumberingAfterBreak="0">
    <w:nsid w:val="711E50DE"/>
    <w:multiLevelType w:val="hybridMultilevel"/>
    <w:tmpl w:val="1FA6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C4DF3"/>
    <w:multiLevelType w:val="singleLevel"/>
    <w:tmpl w:val="837E193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A450762"/>
    <w:multiLevelType w:val="hybridMultilevel"/>
    <w:tmpl w:val="BA96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124167">
    <w:abstractNumId w:val="8"/>
  </w:num>
  <w:num w:numId="2" w16cid:durableId="1222447215">
    <w:abstractNumId w:val="1"/>
  </w:num>
  <w:num w:numId="3" w16cid:durableId="1332489476">
    <w:abstractNumId w:val="10"/>
  </w:num>
  <w:num w:numId="4" w16cid:durableId="699164843">
    <w:abstractNumId w:val="14"/>
  </w:num>
  <w:num w:numId="5" w16cid:durableId="332606921">
    <w:abstractNumId w:val="5"/>
  </w:num>
  <w:num w:numId="6" w16cid:durableId="1736659652">
    <w:abstractNumId w:val="13"/>
  </w:num>
  <w:num w:numId="7" w16cid:durableId="240144919">
    <w:abstractNumId w:val="11"/>
  </w:num>
  <w:num w:numId="8" w16cid:durableId="1110271944">
    <w:abstractNumId w:val="0"/>
  </w:num>
  <w:num w:numId="9" w16cid:durableId="989089917">
    <w:abstractNumId w:val="3"/>
  </w:num>
  <w:num w:numId="10" w16cid:durableId="1912688119">
    <w:abstractNumId w:val="4"/>
  </w:num>
  <w:num w:numId="11" w16cid:durableId="846598579">
    <w:abstractNumId w:val="15"/>
  </w:num>
  <w:num w:numId="12" w16cid:durableId="1135638972">
    <w:abstractNumId w:val="9"/>
  </w:num>
  <w:num w:numId="13" w16cid:durableId="54089178">
    <w:abstractNumId w:val="6"/>
  </w:num>
  <w:num w:numId="14" w16cid:durableId="1131485055">
    <w:abstractNumId w:val="7"/>
  </w:num>
  <w:num w:numId="15" w16cid:durableId="408037835">
    <w:abstractNumId w:val="2"/>
  </w:num>
  <w:num w:numId="16" w16cid:durableId="273252187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6E"/>
    <w:rsid w:val="0001220F"/>
    <w:rsid w:val="0001644B"/>
    <w:rsid w:val="0003565C"/>
    <w:rsid w:val="000434D5"/>
    <w:rsid w:val="000543EE"/>
    <w:rsid w:val="00060756"/>
    <w:rsid w:val="00077516"/>
    <w:rsid w:val="00082DC8"/>
    <w:rsid w:val="000A0760"/>
    <w:rsid w:val="000D2884"/>
    <w:rsid w:val="0011440C"/>
    <w:rsid w:val="001302CF"/>
    <w:rsid w:val="00162F6E"/>
    <w:rsid w:val="00166F19"/>
    <w:rsid w:val="001709DA"/>
    <w:rsid w:val="001902F7"/>
    <w:rsid w:val="00196388"/>
    <w:rsid w:val="001C06EF"/>
    <w:rsid w:val="001E0839"/>
    <w:rsid w:val="001F12AC"/>
    <w:rsid w:val="002077C7"/>
    <w:rsid w:val="0021080D"/>
    <w:rsid w:val="00216277"/>
    <w:rsid w:val="0022050C"/>
    <w:rsid w:val="002243A4"/>
    <w:rsid w:val="0023399F"/>
    <w:rsid w:val="00264CEF"/>
    <w:rsid w:val="00267BD5"/>
    <w:rsid w:val="0027382B"/>
    <w:rsid w:val="00273C9A"/>
    <w:rsid w:val="0027655A"/>
    <w:rsid w:val="002A2357"/>
    <w:rsid w:val="002A4F45"/>
    <w:rsid w:val="002B5DC4"/>
    <w:rsid w:val="002C234F"/>
    <w:rsid w:val="002D7B47"/>
    <w:rsid w:val="002E5B8E"/>
    <w:rsid w:val="00312C17"/>
    <w:rsid w:val="0031465F"/>
    <w:rsid w:val="00315607"/>
    <w:rsid w:val="00352BF9"/>
    <w:rsid w:val="00353117"/>
    <w:rsid w:val="003619C7"/>
    <w:rsid w:val="003C28F1"/>
    <w:rsid w:val="003E4F61"/>
    <w:rsid w:val="003F026E"/>
    <w:rsid w:val="003F0ED9"/>
    <w:rsid w:val="004068E6"/>
    <w:rsid w:val="00410BB7"/>
    <w:rsid w:val="00414F89"/>
    <w:rsid w:val="00422321"/>
    <w:rsid w:val="00425204"/>
    <w:rsid w:val="00435C86"/>
    <w:rsid w:val="00442404"/>
    <w:rsid w:val="0045436F"/>
    <w:rsid w:val="004544D5"/>
    <w:rsid w:val="00460EF3"/>
    <w:rsid w:val="00465E72"/>
    <w:rsid w:val="00477059"/>
    <w:rsid w:val="004B06FB"/>
    <w:rsid w:val="004B2285"/>
    <w:rsid w:val="004C334C"/>
    <w:rsid w:val="004C554A"/>
    <w:rsid w:val="004C7AFA"/>
    <w:rsid w:val="004D1718"/>
    <w:rsid w:val="004D1926"/>
    <w:rsid w:val="004F12D5"/>
    <w:rsid w:val="005303D4"/>
    <w:rsid w:val="0053117A"/>
    <w:rsid w:val="0053464F"/>
    <w:rsid w:val="005356A7"/>
    <w:rsid w:val="005770AD"/>
    <w:rsid w:val="00594E52"/>
    <w:rsid w:val="0059561D"/>
    <w:rsid w:val="005A282D"/>
    <w:rsid w:val="00630324"/>
    <w:rsid w:val="0063415C"/>
    <w:rsid w:val="006927FF"/>
    <w:rsid w:val="006A483F"/>
    <w:rsid w:val="006B0907"/>
    <w:rsid w:val="006C18B1"/>
    <w:rsid w:val="006C4F4A"/>
    <w:rsid w:val="006D7DF3"/>
    <w:rsid w:val="006E216C"/>
    <w:rsid w:val="006E230D"/>
    <w:rsid w:val="006E4511"/>
    <w:rsid w:val="006E7567"/>
    <w:rsid w:val="00712CD1"/>
    <w:rsid w:val="00715EC2"/>
    <w:rsid w:val="007353F7"/>
    <w:rsid w:val="00777D3F"/>
    <w:rsid w:val="007815B1"/>
    <w:rsid w:val="00794E2D"/>
    <w:rsid w:val="007A5196"/>
    <w:rsid w:val="007C69AB"/>
    <w:rsid w:val="007C7A45"/>
    <w:rsid w:val="007E191F"/>
    <w:rsid w:val="007F0CA4"/>
    <w:rsid w:val="00835DE7"/>
    <w:rsid w:val="00841D8E"/>
    <w:rsid w:val="00844A73"/>
    <w:rsid w:val="00847F0A"/>
    <w:rsid w:val="0086143A"/>
    <w:rsid w:val="008678DD"/>
    <w:rsid w:val="008872CA"/>
    <w:rsid w:val="008960AE"/>
    <w:rsid w:val="008A7306"/>
    <w:rsid w:val="008B444E"/>
    <w:rsid w:val="008C225C"/>
    <w:rsid w:val="008C7ED3"/>
    <w:rsid w:val="008E5CFF"/>
    <w:rsid w:val="00902013"/>
    <w:rsid w:val="00954F88"/>
    <w:rsid w:val="00966841"/>
    <w:rsid w:val="00976A57"/>
    <w:rsid w:val="0098395B"/>
    <w:rsid w:val="00995DD8"/>
    <w:rsid w:val="009C2767"/>
    <w:rsid w:val="009D0EA0"/>
    <w:rsid w:val="009E7E01"/>
    <w:rsid w:val="009F63FD"/>
    <w:rsid w:val="00A10CC3"/>
    <w:rsid w:val="00A215A6"/>
    <w:rsid w:val="00A24135"/>
    <w:rsid w:val="00A351BC"/>
    <w:rsid w:val="00A56354"/>
    <w:rsid w:val="00A62D0E"/>
    <w:rsid w:val="00A75FD2"/>
    <w:rsid w:val="00AC3D52"/>
    <w:rsid w:val="00B035AE"/>
    <w:rsid w:val="00B112DA"/>
    <w:rsid w:val="00B267DD"/>
    <w:rsid w:val="00B51983"/>
    <w:rsid w:val="00B52024"/>
    <w:rsid w:val="00B56E6B"/>
    <w:rsid w:val="00B95DC9"/>
    <w:rsid w:val="00BA0CC0"/>
    <w:rsid w:val="00BB62EE"/>
    <w:rsid w:val="00BB63C6"/>
    <w:rsid w:val="00BB6C92"/>
    <w:rsid w:val="00BC3328"/>
    <w:rsid w:val="00BC4379"/>
    <w:rsid w:val="00BD42EC"/>
    <w:rsid w:val="00BE0047"/>
    <w:rsid w:val="00BE7E79"/>
    <w:rsid w:val="00BF3528"/>
    <w:rsid w:val="00C255D3"/>
    <w:rsid w:val="00C36649"/>
    <w:rsid w:val="00C402DD"/>
    <w:rsid w:val="00C43CBF"/>
    <w:rsid w:val="00C74E7A"/>
    <w:rsid w:val="00C822F4"/>
    <w:rsid w:val="00C87C22"/>
    <w:rsid w:val="00C93C0F"/>
    <w:rsid w:val="00C9428B"/>
    <w:rsid w:val="00CA21B9"/>
    <w:rsid w:val="00CC437C"/>
    <w:rsid w:val="00CC4726"/>
    <w:rsid w:val="00CC7E96"/>
    <w:rsid w:val="00D03779"/>
    <w:rsid w:val="00D33836"/>
    <w:rsid w:val="00D442B8"/>
    <w:rsid w:val="00D62712"/>
    <w:rsid w:val="00DE599D"/>
    <w:rsid w:val="00E11405"/>
    <w:rsid w:val="00E136DB"/>
    <w:rsid w:val="00E34CF4"/>
    <w:rsid w:val="00E41519"/>
    <w:rsid w:val="00E46630"/>
    <w:rsid w:val="00E534C1"/>
    <w:rsid w:val="00E6368E"/>
    <w:rsid w:val="00EA6021"/>
    <w:rsid w:val="00EB2848"/>
    <w:rsid w:val="00EC4F95"/>
    <w:rsid w:val="00ED4C0B"/>
    <w:rsid w:val="00EE5B1A"/>
    <w:rsid w:val="00EE7AC8"/>
    <w:rsid w:val="00EF1554"/>
    <w:rsid w:val="00EF2114"/>
    <w:rsid w:val="00F00E51"/>
    <w:rsid w:val="00F06FD0"/>
    <w:rsid w:val="00F173B5"/>
    <w:rsid w:val="00F20426"/>
    <w:rsid w:val="00F2630D"/>
    <w:rsid w:val="00F26A84"/>
    <w:rsid w:val="00F314B9"/>
    <w:rsid w:val="00F42135"/>
    <w:rsid w:val="00F437CF"/>
    <w:rsid w:val="00F465AC"/>
    <w:rsid w:val="00F479F2"/>
    <w:rsid w:val="00F518C9"/>
    <w:rsid w:val="00F652B1"/>
    <w:rsid w:val="00F729A6"/>
    <w:rsid w:val="00F746A7"/>
    <w:rsid w:val="00F85FE7"/>
    <w:rsid w:val="00F864AC"/>
    <w:rsid w:val="00FA7B2F"/>
    <w:rsid w:val="00FB523F"/>
    <w:rsid w:val="00FC419D"/>
    <w:rsid w:val="00FC4316"/>
    <w:rsid w:val="00FC6CD8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ADA62F"/>
  <w15:docId w15:val="{7966D14C-FFFA-4A1B-A433-898337C0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0D"/>
    <w:rPr>
      <w:lang w:val="en-US" w:eastAsia="en-US"/>
    </w:rPr>
  </w:style>
  <w:style w:type="paragraph" w:styleId="Heading1">
    <w:name w:val="heading 1"/>
    <w:basedOn w:val="Normal"/>
    <w:next w:val="Normal"/>
    <w:qFormat/>
    <w:rsid w:val="00F2630D"/>
    <w:pPr>
      <w:keepNext/>
      <w:spacing w:before="240" w:after="240"/>
      <w:jc w:val="center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F2630D"/>
    <w:pPr>
      <w:keepNext/>
      <w:spacing w:before="360" w:after="120" w:line="300" w:lineRule="atLeast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F2630D"/>
    <w:pPr>
      <w:keepNext/>
      <w:tabs>
        <w:tab w:val="left" w:pos="3600"/>
      </w:tabs>
      <w:spacing w:before="240" w:after="240"/>
      <w:ind w:left="3600" w:hanging="360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autoRedefine/>
    <w:qFormat/>
    <w:rsid w:val="00F2630D"/>
    <w:pPr>
      <w:keepNext/>
      <w:spacing w:before="240" w:after="240"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autoRedefine/>
    <w:qFormat/>
    <w:rsid w:val="00F2630D"/>
    <w:pPr>
      <w:keepNext/>
      <w:ind w:left="3600"/>
      <w:outlineLvl w:val="4"/>
    </w:pPr>
    <w:rPr>
      <w:rFonts w:ascii="Arial" w:hAnsi="Arial" w:cs="Arial"/>
      <w:b/>
      <w:bCs/>
      <w:i/>
      <w:iCs/>
      <w:sz w:val="22"/>
      <w:szCs w:val="22"/>
    </w:rPr>
  </w:style>
  <w:style w:type="paragraph" w:styleId="Heading6">
    <w:name w:val="heading 6"/>
    <w:basedOn w:val="Normal"/>
    <w:next w:val="Normal"/>
    <w:autoRedefine/>
    <w:qFormat/>
    <w:rsid w:val="00F2630D"/>
    <w:pPr>
      <w:keepNext/>
      <w:outlineLvl w:val="5"/>
    </w:pPr>
    <w:rPr>
      <w:rFonts w:ascii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2630D"/>
    <w:pPr>
      <w:keepNext/>
      <w:tabs>
        <w:tab w:val="left" w:pos="3600"/>
      </w:tabs>
      <w:spacing w:after="120"/>
      <w:ind w:left="3600" w:hanging="3600"/>
      <w:outlineLvl w:val="6"/>
    </w:pPr>
    <w:rPr>
      <w:rFonts w:ascii="Arial" w:hAnsi="Arial" w:cs="Arial"/>
      <w:b/>
      <w:bCs/>
      <w:sz w:val="24"/>
      <w:szCs w:val="24"/>
    </w:rPr>
  </w:style>
  <w:style w:type="paragraph" w:styleId="Heading8">
    <w:name w:val="heading 8"/>
    <w:basedOn w:val="Normal"/>
    <w:next w:val="Normal"/>
    <w:qFormat/>
    <w:rsid w:val="00F2630D"/>
    <w:pPr>
      <w:keepNext/>
      <w:ind w:left="3600"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F2630D"/>
    <w:pPr>
      <w:keepNext/>
      <w:ind w:left="3600"/>
      <w:jc w:val="both"/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2630D"/>
    <w:rPr>
      <w:color w:val="0000FF"/>
      <w:u w:val="single"/>
    </w:rPr>
  </w:style>
  <w:style w:type="paragraph" w:styleId="Title">
    <w:name w:val="Title"/>
    <w:basedOn w:val="Normal"/>
    <w:qFormat/>
    <w:rsid w:val="00F2630D"/>
    <w:pPr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styleId="Header">
    <w:name w:val="header"/>
    <w:basedOn w:val="Normal"/>
    <w:autoRedefine/>
    <w:semiHidden/>
    <w:rsid w:val="009D0EA0"/>
    <w:pPr>
      <w:pBdr>
        <w:bottom w:val="thinThickSmallGap" w:sz="24" w:space="6" w:color="auto"/>
      </w:pBdr>
      <w:tabs>
        <w:tab w:val="right" w:pos="9746"/>
      </w:tabs>
      <w:spacing w:before="240" w:after="120"/>
    </w:pPr>
    <w:rPr>
      <w:b/>
      <w:noProof/>
      <w:sz w:val="28"/>
      <w:szCs w:val="24"/>
      <w:lang w:val="en-IN" w:eastAsia="en-IN"/>
    </w:rPr>
  </w:style>
  <w:style w:type="character" w:styleId="PageNumber">
    <w:name w:val="page number"/>
    <w:basedOn w:val="DefaultParagraphFont"/>
    <w:semiHidden/>
    <w:rsid w:val="00F2630D"/>
  </w:style>
  <w:style w:type="paragraph" w:styleId="Footer">
    <w:name w:val="footer"/>
    <w:basedOn w:val="Normal"/>
    <w:autoRedefine/>
    <w:semiHidden/>
    <w:rsid w:val="00F2630D"/>
    <w:pPr>
      <w:pBdr>
        <w:top w:val="single" w:sz="4" w:space="1" w:color="auto"/>
      </w:pBdr>
      <w:tabs>
        <w:tab w:val="center" w:pos="4320"/>
        <w:tab w:val="right" w:pos="9180"/>
      </w:tabs>
      <w:spacing w:before="60" w:after="60" w:line="240" w:lineRule="atLeast"/>
      <w:jc w:val="right"/>
    </w:pPr>
    <w:rPr>
      <w:rFonts w:ascii="Arial" w:hAnsi="Arial" w:cs="Arial"/>
    </w:rPr>
  </w:style>
  <w:style w:type="paragraph" w:customStyle="1" w:styleId="RT-Name">
    <w:name w:val="RT- Name"/>
    <w:basedOn w:val="Normal"/>
    <w:rsid w:val="00F2630D"/>
    <w:pPr>
      <w:keepNext/>
      <w:spacing w:before="240" w:after="240"/>
      <w:jc w:val="center"/>
      <w:outlineLvl w:val="0"/>
    </w:pPr>
    <w:rPr>
      <w:b/>
      <w:bCs/>
      <w:caps/>
      <w:sz w:val="22"/>
      <w:szCs w:val="22"/>
    </w:rPr>
  </w:style>
  <w:style w:type="paragraph" w:customStyle="1" w:styleId="RT-Summary">
    <w:name w:val="RT- Summary"/>
    <w:basedOn w:val="Normal"/>
    <w:rsid w:val="00F2630D"/>
    <w:pPr>
      <w:keepNext/>
      <w:spacing w:before="360" w:after="120" w:line="300" w:lineRule="atLeast"/>
      <w:outlineLvl w:val="1"/>
    </w:pPr>
    <w:rPr>
      <w:b/>
      <w:bCs/>
      <w:caps/>
      <w:sz w:val="22"/>
      <w:szCs w:val="22"/>
    </w:rPr>
  </w:style>
  <w:style w:type="paragraph" w:customStyle="1" w:styleId="RT-SummaryBody">
    <w:name w:val="RT- Summary Body"/>
    <w:basedOn w:val="Normal"/>
    <w:rsid w:val="00F2630D"/>
    <w:pPr>
      <w:numPr>
        <w:numId w:val="1"/>
      </w:numPr>
      <w:spacing w:after="60"/>
    </w:pPr>
    <w:rPr>
      <w:sz w:val="22"/>
      <w:szCs w:val="22"/>
    </w:rPr>
  </w:style>
  <w:style w:type="paragraph" w:customStyle="1" w:styleId="RT-Skills">
    <w:name w:val="RT- Skills"/>
    <w:basedOn w:val="Normal"/>
    <w:rsid w:val="00F2630D"/>
    <w:pPr>
      <w:keepNext/>
      <w:spacing w:before="360" w:after="120" w:line="300" w:lineRule="atLeast"/>
      <w:outlineLvl w:val="1"/>
    </w:pPr>
    <w:rPr>
      <w:b/>
      <w:bCs/>
      <w:caps/>
      <w:sz w:val="22"/>
      <w:szCs w:val="22"/>
    </w:rPr>
  </w:style>
  <w:style w:type="paragraph" w:customStyle="1" w:styleId="RT-SkillBody">
    <w:name w:val="RT - Skill Body"/>
    <w:basedOn w:val="Normal"/>
    <w:rsid w:val="00F2630D"/>
    <w:pPr>
      <w:tabs>
        <w:tab w:val="num" w:pos="720"/>
      </w:tabs>
      <w:spacing w:after="60"/>
      <w:ind w:left="720" w:hanging="360"/>
    </w:pPr>
    <w:rPr>
      <w:sz w:val="22"/>
      <w:szCs w:val="22"/>
    </w:rPr>
  </w:style>
  <w:style w:type="paragraph" w:customStyle="1" w:styleId="RT-Experience">
    <w:name w:val="RT - Experience"/>
    <w:basedOn w:val="Normal"/>
    <w:rsid w:val="00F2630D"/>
    <w:pPr>
      <w:keepNext/>
      <w:spacing w:before="360" w:after="120" w:line="300" w:lineRule="atLeast"/>
      <w:outlineLvl w:val="1"/>
    </w:pPr>
    <w:rPr>
      <w:b/>
      <w:bCs/>
      <w:caps/>
      <w:sz w:val="22"/>
      <w:szCs w:val="22"/>
    </w:rPr>
  </w:style>
  <w:style w:type="paragraph" w:customStyle="1" w:styleId="RT-Client">
    <w:name w:val="RT - Client"/>
    <w:basedOn w:val="Normal"/>
    <w:rsid w:val="00F2630D"/>
    <w:pPr>
      <w:tabs>
        <w:tab w:val="right" w:pos="3420"/>
      </w:tabs>
      <w:spacing w:after="60"/>
    </w:pPr>
    <w:rPr>
      <w:b/>
      <w:bCs/>
      <w:sz w:val="22"/>
      <w:szCs w:val="22"/>
    </w:rPr>
  </w:style>
  <w:style w:type="paragraph" w:customStyle="1" w:styleId="RT-Project">
    <w:name w:val="RT - Project"/>
    <w:basedOn w:val="Normal"/>
    <w:rsid w:val="00F2630D"/>
    <w:pPr>
      <w:tabs>
        <w:tab w:val="right" w:pos="3420"/>
      </w:tabs>
      <w:spacing w:after="60"/>
    </w:pPr>
    <w:rPr>
      <w:b/>
      <w:bCs/>
      <w:sz w:val="22"/>
      <w:szCs w:val="22"/>
    </w:rPr>
  </w:style>
  <w:style w:type="paragraph" w:customStyle="1" w:styleId="RT-date">
    <w:name w:val="RT - date"/>
    <w:basedOn w:val="Normal"/>
    <w:rsid w:val="00F2630D"/>
    <w:pPr>
      <w:tabs>
        <w:tab w:val="right" w:pos="3420"/>
      </w:tabs>
      <w:spacing w:after="60"/>
    </w:pPr>
    <w:rPr>
      <w:b/>
      <w:bCs/>
      <w:sz w:val="22"/>
      <w:szCs w:val="22"/>
    </w:rPr>
  </w:style>
  <w:style w:type="paragraph" w:customStyle="1" w:styleId="RT-ProjectBody">
    <w:name w:val="RT - Project Body"/>
    <w:basedOn w:val="Normal"/>
    <w:rsid w:val="00F2630D"/>
    <w:pPr>
      <w:tabs>
        <w:tab w:val="num" w:pos="720"/>
      </w:tabs>
      <w:spacing w:after="60"/>
      <w:ind w:left="720" w:hanging="360"/>
    </w:pPr>
    <w:rPr>
      <w:sz w:val="22"/>
      <w:szCs w:val="22"/>
    </w:rPr>
  </w:style>
  <w:style w:type="paragraph" w:customStyle="1" w:styleId="RT-Projectdate">
    <w:name w:val="RT - Project date"/>
    <w:basedOn w:val="RT-date"/>
    <w:rsid w:val="00F2630D"/>
    <w:pPr>
      <w:tabs>
        <w:tab w:val="clear" w:pos="3420"/>
      </w:tabs>
    </w:pPr>
  </w:style>
  <w:style w:type="paragraph" w:customStyle="1" w:styleId="RT-Projectname">
    <w:name w:val="RT - Project name"/>
    <w:basedOn w:val="RT-Project"/>
    <w:rsid w:val="00F2630D"/>
    <w:pPr>
      <w:tabs>
        <w:tab w:val="clear" w:pos="3420"/>
      </w:tabs>
    </w:pPr>
  </w:style>
  <w:style w:type="paragraph" w:customStyle="1" w:styleId="RT-Clientname">
    <w:name w:val="RT - Client name"/>
    <w:basedOn w:val="RT-Client"/>
    <w:rsid w:val="00F2630D"/>
    <w:pPr>
      <w:tabs>
        <w:tab w:val="clear" w:pos="3420"/>
      </w:tabs>
    </w:pPr>
  </w:style>
  <w:style w:type="paragraph" w:customStyle="1" w:styleId="RT-ProjectEnvironment">
    <w:name w:val="RT - Project Environment"/>
    <w:basedOn w:val="Normal"/>
    <w:rsid w:val="00F2630D"/>
    <w:pPr>
      <w:tabs>
        <w:tab w:val="right" w:pos="3420"/>
      </w:tabs>
      <w:spacing w:after="60"/>
    </w:pPr>
    <w:rPr>
      <w:sz w:val="22"/>
      <w:szCs w:val="22"/>
    </w:rPr>
  </w:style>
  <w:style w:type="paragraph" w:customStyle="1" w:styleId="RT-Education">
    <w:name w:val="RT - Education"/>
    <w:basedOn w:val="Normal"/>
    <w:rsid w:val="00F2630D"/>
    <w:pPr>
      <w:keepNext/>
      <w:spacing w:before="360" w:after="120" w:line="300" w:lineRule="atLeast"/>
      <w:outlineLvl w:val="1"/>
    </w:pPr>
    <w:rPr>
      <w:b/>
      <w:bCs/>
      <w:caps/>
      <w:sz w:val="22"/>
      <w:szCs w:val="22"/>
    </w:rPr>
  </w:style>
  <w:style w:type="paragraph" w:customStyle="1" w:styleId="RT-EducationBody">
    <w:name w:val="RT - Education Body"/>
    <w:basedOn w:val="Normal"/>
    <w:rsid w:val="00F2630D"/>
    <w:pPr>
      <w:tabs>
        <w:tab w:val="num" w:pos="720"/>
      </w:tabs>
      <w:spacing w:after="60"/>
      <w:ind w:left="720" w:hanging="360"/>
    </w:pPr>
    <w:rPr>
      <w:sz w:val="22"/>
      <w:szCs w:val="22"/>
    </w:rPr>
  </w:style>
  <w:style w:type="paragraph" w:customStyle="1" w:styleId="RT-BodyText">
    <w:name w:val="RT-Body Text"/>
    <w:basedOn w:val="RT-ProjectEnvironment"/>
    <w:rsid w:val="00F2630D"/>
  </w:style>
  <w:style w:type="paragraph" w:styleId="BalloonText">
    <w:name w:val="Balloon Text"/>
    <w:basedOn w:val="Normal"/>
    <w:link w:val="BalloonTextChar"/>
    <w:uiPriority w:val="99"/>
    <w:semiHidden/>
    <w:unhideWhenUsed/>
    <w:rsid w:val="00867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DD"/>
    <w:rPr>
      <w:rFonts w:ascii="Tahoma" w:hAnsi="Tahoma" w:cs="Tahoma"/>
      <w:sz w:val="16"/>
      <w:szCs w:val="16"/>
      <w:lang w:val="en-US" w:eastAsia="en-US"/>
    </w:rPr>
  </w:style>
  <w:style w:type="paragraph" w:customStyle="1" w:styleId="N1">
    <w:name w:val="N1"/>
    <w:basedOn w:val="Normal"/>
    <w:rsid w:val="00F06FD0"/>
    <w:pPr>
      <w:spacing w:after="120" w:line="48" w:lineRule="atLeast"/>
      <w:jc w:val="center"/>
    </w:pPr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A62D0E"/>
    <w:pPr>
      <w:ind w:left="720"/>
      <w:contextualSpacing/>
    </w:pPr>
  </w:style>
  <w:style w:type="character" w:customStyle="1" w:styleId="undefined">
    <w:name w:val="undefined"/>
    <w:basedOn w:val="DefaultParagraphFont"/>
    <w:rsid w:val="00841D8E"/>
  </w:style>
  <w:style w:type="paragraph" w:styleId="NormalWeb">
    <w:name w:val="Normal (Web)"/>
    <w:basedOn w:val="Normal"/>
    <w:uiPriority w:val="99"/>
    <w:unhideWhenUsed/>
    <w:rsid w:val="00841D8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1C06EF"/>
    <w:pPr>
      <w:widowControl w:val="0"/>
      <w:jc w:val="both"/>
    </w:pPr>
    <w:rPr>
      <w:rFonts w:ascii="Arial Black" w:hAnsi="Arial Black" w:cs="Arial Black"/>
      <w:color w:val="000000"/>
      <w:szCs w:val="22"/>
      <w:lang w:val="en-US" w:eastAsia="en-US"/>
    </w:rPr>
  </w:style>
  <w:style w:type="paragraph" w:styleId="NoSpacing">
    <w:name w:val="No Spacing"/>
    <w:uiPriority w:val="1"/>
    <w:qFormat/>
    <w:rsid w:val="005303D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NA\Desktop\Amrit\Shri\Ria%20Advisory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E0C8B6B24844BAC237696AAD2172D" ma:contentTypeVersion="11" ma:contentTypeDescription="Create a new document." ma:contentTypeScope="" ma:versionID="1abe3381073ec8368c251ace1e473f5b">
  <xsd:schema xmlns:xsd="http://www.w3.org/2001/XMLSchema" xmlns:xs="http://www.w3.org/2001/XMLSchema" xmlns:p="http://schemas.microsoft.com/office/2006/metadata/properties" xmlns:ns2="052c95d1-3283-4600-92c2-abad7e237b3a" targetNamespace="http://schemas.microsoft.com/office/2006/metadata/properties" ma:root="true" ma:fieldsID="970cba78cffe491682be29e702bea1b9" ns2:_="">
    <xsd:import namespace="052c95d1-3283-4600-92c2-abad7e237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c95d1-3283-4600-92c2-abad7e237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06F0B1-BDE9-4CF3-B761-3D1994855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2c95d1-3283-4600-92c2-abad7e237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60604-A7C7-46AF-92E3-6D8E1518B1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B6C829-08D4-4AF6-9AF7-6F2DCDF47B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7047CA-E9FC-43F7-9F28-6FD5FE0675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C:\Users\SAPNA\Desktop\Amrit\Shri\Ria Advisory_Template.dotx</Template>
  <TotalTime>0</TotalTime>
  <Pages>2</Pages>
  <Words>432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RIA Resume Template</vt:lpstr>
    </vt:vector>
  </TitlesOfParts>
  <Manager>akombrabail</Manager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RIA Resume Template</dc:title>
  <dc:creator>SAPNA</dc:creator>
  <cp:lastModifiedBy>Jusef Mangalindan</cp:lastModifiedBy>
  <cp:revision>3</cp:revision>
  <cp:lastPrinted>2002-06-11T10:47:00Z</cp:lastPrinted>
  <dcterms:created xsi:type="dcterms:W3CDTF">2025-02-04T04:59:00Z</dcterms:created>
  <dcterms:modified xsi:type="dcterms:W3CDTF">2025-02-04T04:59:00Z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0x010100E2AE0C8B6B24844BAC237696AAD2172D</vt:lpwstr>
  </property>
</Properties>
</file>